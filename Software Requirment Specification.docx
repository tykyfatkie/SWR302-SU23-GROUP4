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9F08F5" w14:textId="1B75341C" w:rsidR="0050513B" w:rsidRPr="00ED4ADE" w:rsidRDefault="009918B1" w:rsidP="005A25D3">
      <w:pPr>
        <w:pStyle w:val="NormalTB"/>
        <w:widowControl w:val="0"/>
        <w:tabs>
          <w:tab w:val="left" w:pos="0"/>
        </w:tabs>
        <w:spacing w:before="120"/>
        <w:ind w:left="360" w:hanging="360"/>
        <w:rPr>
          <w:rFonts w:ascii="Arial" w:hAnsi="Arial"/>
          <w:snapToGrid w:val="0"/>
          <w:lang w:val="en-US"/>
        </w:rPr>
      </w:pPr>
      <w:bookmarkStart w:id="0" w:name="_Toc465677962"/>
      <w:bookmarkStart w:id="1" w:name="_Toc467738734"/>
      <w:r w:rsidRPr="005A25D3">
        <w:drawing>
          <wp:inline distT="0" distB="0" distL="0" distR="0" wp14:anchorId="7A5CDB07" wp14:editId="39AD1ED6">
            <wp:extent cx="1876425" cy="719296"/>
            <wp:effectExtent l="0" t="0" r="0" b="0"/>
            <wp:docPr id="671928573"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928573" name="Picture 1" descr="A black background with colorful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6128" cy="726849"/>
                    </a:xfrm>
                    <a:prstGeom prst="rect">
                      <a:avLst/>
                    </a:prstGeom>
                    <a:noFill/>
                    <a:ln>
                      <a:noFill/>
                    </a:ln>
                  </pic:spPr>
                </pic:pic>
              </a:graphicData>
            </a:graphic>
          </wp:inline>
        </w:drawing>
      </w:r>
    </w:p>
    <w:p w14:paraId="5B279E61" w14:textId="77777777" w:rsidR="0050513B" w:rsidRPr="00ED4ADE" w:rsidRDefault="0050513B" w:rsidP="009918B1">
      <w:pPr>
        <w:pStyle w:val="NormalTB"/>
        <w:spacing w:before="120"/>
        <w:jc w:val="left"/>
        <w:rPr>
          <w:rFonts w:ascii="Arial" w:hAnsi="Arial" w:cs="Arial"/>
          <w:lang w:val="en-US"/>
        </w:rPr>
      </w:pPr>
    </w:p>
    <w:p w14:paraId="19F3E75A" w14:textId="77777777" w:rsidR="0050513B" w:rsidRPr="00ED4ADE" w:rsidRDefault="0050513B" w:rsidP="00C42A0F"/>
    <w:p w14:paraId="3CFF21B1" w14:textId="77777777" w:rsidR="0050513B" w:rsidRPr="00ED4ADE" w:rsidRDefault="0050513B" w:rsidP="00C42A0F"/>
    <w:p w14:paraId="22BC4D68" w14:textId="77777777" w:rsidR="0050513B" w:rsidRPr="00ED4ADE" w:rsidRDefault="0050513B">
      <w:pPr>
        <w:pStyle w:val="NormalTB"/>
        <w:spacing w:before="120"/>
        <w:rPr>
          <w:rFonts w:ascii="Arial" w:hAnsi="Arial" w:cs="Arial"/>
          <w:lang w:val="en-US"/>
        </w:rPr>
      </w:pPr>
    </w:p>
    <w:p w14:paraId="2CF25AE9" w14:textId="77777777" w:rsidR="0050513B" w:rsidRPr="00ED4ADE" w:rsidRDefault="0050513B" w:rsidP="00C42A0F"/>
    <w:p w14:paraId="68966519" w14:textId="77777777" w:rsidR="0050513B" w:rsidRPr="00ED4ADE" w:rsidRDefault="0050513B" w:rsidP="00C42A0F"/>
    <w:p w14:paraId="6C252999" w14:textId="54E141C9" w:rsidR="0050513B" w:rsidRPr="005A25D3" w:rsidRDefault="005A25D3" w:rsidP="005A25D3">
      <w:pPr>
        <w:pStyle w:val="HeadingBig"/>
      </w:pPr>
      <w:r w:rsidRPr="005A25D3">
        <w:t>BAKERY MANAGEMENT SYSTEM</w:t>
      </w:r>
    </w:p>
    <w:p w14:paraId="68B9BD0E" w14:textId="77777777" w:rsidR="0050513B" w:rsidRPr="00ED4ADE" w:rsidRDefault="0050513B" w:rsidP="00C42A0F"/>
    <w:p w14:paraId="3896A046" w14:textId="77777777" w:rsidR="0050513B" w:rsidRPr="00ED4ADE" w:rsidRDefault="0050513B" w:rsidP="005A25D3">
      <w:pPr>
        <w:pStyle w:val="NormalT"/>
        <w:ind w:left="1080"/>
      </w:pPr>
      <w:r w:rsidRPr="00ED4ADE">
        <w:t>Project Code: &lt;Code of the project&gt;</w:t>
      </w:r>
    </w:p>
    <w:p w14:paraId="058F5D46" w14:textId="77777777" w:rsidR="0050513B" w:rsidRPr="00ED4ADE" w:rsidRDefault="0050513B" w:rsidP="005A25D3">
      <w:pPr>
        <w:pStyle w:val="NormalT"/>
        <w:ind w:left="1080"/>
      </w:pPr>
      <w:r w:rsidRPr="00ED4ADE">
        <w:t>Document Code: &lt;Code of the document &gt;– v&lt;x.x&gt;</w:t>
      </w:r>
    </w:p>
    <w:p w14:paraId="67F9F09D" w14:textId="77777777" w:rsidR="0050513B" w:rsidRPr="00ED4ADE" w:rsidRDefault="0050513B" w:rsidP="00C42A0F">
      <w:pPr>
        <w:pStyle w:val="NormalT"/>
      </w:pPr>
    </w:p>
    <w:p w14:paraId="7A909AFC" w14:textId="4F6D0488" w:rsidR="0050513B" w:rsidRPr="00ED4ADE" w:rsidRDefault="0050513B" w:rsidP="00C42A0F"/>
    <w:p w14:paraId="1896C197" w14:textId="77777777" w:rsidR="0050513B" w:rsidRPr="00ED4ADE" w:rsidRDefault="0050513B" w:rsidP="005A25D3">
      <w:pPr>
        <w:jc w:val="right"/>
      </w:pPr>
    </w:p>
    <w:p w14:paraId="6A8D8410" w14:textId="77777777" w:rsidR="0050513B" w:rsidRPr="00ED4ADE" w:rsidRDefault="0050513B" w:rsidP="00C42A0F"/>
    <w:p w14:paraId="52103B38" w14:textId="77777777" w:rsidR="0050513B" w:rsidRPr="00ED4ADE" w:rsidRDefault="0050513B" w:rsidP="00C42A0F"/>
    <w:p w14:paraId="53BCB247" w14:textId="77777777" w:rsidR="0050513B" w:rsidRPr="00ED4ADE" w:rsidRDefault="0050513B" w:rsidP="00C42A0F"/>
    <w:p w14:paraId="09102CF5" w14:textId="77777777" w:rsidR="0050513B" w:rsidRPr="00ED4ADE" w:rsidRDefault="0050513B" w:rsidP="00C42A0F"/>
    <w:p w14:paraId="4C995A57" w14:textId="306A8B15" w:rsidR="0050513B" w:rsidRPr="00ED4ADE" w:rsidRDefault="009918B1" w:rsidP="005A25D3">
      <w:pPr>
        <w:pStyle w:val="NormalTB"/>
        <w:widowControl w:val="0"/>
        <w:spacing w:before="120"/>
        <w:rPr>
          <w:rFonts w:ascii="Tahoma" w:hAnsi="Tahoma" w:cs="Tahoma"/>
          <w:b/>
          <w:snapToGrid w:val="0"/>
          <w:lang w:val="en-US"/>
        </w:rPr>
      </w:pPr>
      <w:r w:rsidRPr="00ED4ADE">
        <w:rPr>
          <w:rFonts w:ascii="Tahoma" w:hAnsi="Tahoma" w:cs="Tahoma"/>
          <w:b/>
          <w:snapToGrid w:val="0"/>
          <w:lang w:val="en-US"/>
        </w:rPr>
        <w:t>Ho Chi Min</w:t>
      </w:r>
      <w:r w:rsidR="005A25D3">
        <w:rPr>
          <w:rFonts w:ascii="Tahoma" w:hAnsi="Tahoma" w:cs="Tahoma"/>
          <w:b/>
          <w:snapToGrid w:val="0"/>
          <w:lang w:val="en-US"/>
        </w:rPr>
        <w:t>h</w:t>
      </w:r>
      <w:r w:rsidRPr="00ED4ADE">
        <w:rPr>
          <w:rFonts w:ascii="Tahoma" w:hAnsi="Tahoma" w:cs="Tahoma"/>
          <w:b/>
          <w:snapToGrid w:val="0"/>
          <w:lang w:val="en-US"/>
        </w:rPr>
        <w:t xml:space="preserve"> City, </w:t>
      </w:r>
      <w:r w:rsidR="005A25D3">
        <w:rPr>
          <w:rFonts w:ascii="Tahoma" w:hAnsi="Tahoma" w:cs="Tahoma"/>
          <w:b/>
          <w:snapToGrid w:val="0"/>
          <w:lang w:val="en-US"/>
        </w:rPr>
        <w:t>June</w:t>
      </w:r>
      <w:r w:rsidRPr="00ED4ADE">
        <w:rPr>
          <w:rFonts w:ascii="Tahoma" w:hAnsi="Tahoma" w:cs="Tahoma"/>
          <w:b/>
          <w:snapToGrid w:val="0"/>
          <w:lang w:val="en-US"/>
        </w:rPr>
        <w:t xml:space="preserve"> 2024</w:t>
      </w:r>
    </w:p>
    <w:p w14:paraId="322BA34F" w14:textId="77777777" w:rsidR="0050513B" w:rsidRPr="00ED4ADE" w:rsidRDefault="0050513B" w:rsidP="00C42A0F"/>
    <w:p w14:paraId="4F24D029" w14:textId="77777777" w:rsidR="0050513B" w:rsidRPr="00ED4ADE" w:rsidRDefault="0050513B" w:rsidP="00C42A0F"/>
    <w:p w14:paraId="52529327" w14:textId="77777777" w:rsidR="0050513B" w:rsidRPr="00ED4ADE" w:rsidRDefault="0050513B" w:rsidP="00C42A0F"/>
    <w:p w14:paraId="44E42C57" w14:textId="77777777" w:rsidR="0050513B" w:rsidRPr="00ED4ADE" w:rsidRDefault="0050513B" w:rsidP="00C42A0F"/>
    <w:p w14:paraId="0085D209" w14:textId="77777777" w:rsidR="0050513B" w:rsidRPr="00ED4ADE" w:rsidRDefault="0050513B" w:rsidP="005A25D3">
      <w:pPr>
        <w:pStyle w:val="NormalH"/>
      </w:pPr>
      <w:r w:rsidRPr="00ED4ADE">
        <w:lastRenderedPageBreak/>
        <w:t>Record of change</w:t>
      </w:r>
    </w:p>
    <w:p w14:paraId="28D7613D" w14:textId="77777777" w:rsidR="0050513B" w:rsidRPr="00ED4ADE" w:rsidRDefault="0050513B" w:rsidP="00C42A0F"/>
    <w:p w14:paraId="69BA1CF4" w14:textId="77777777" w:rsidR="0050513B" w:rsidRPr="00ED4ADE" w:rsidRDefault="0050513B" w:rsidP="00C42A0F">
      <w:r w:rsidRPr="00ED4ADE">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990"/>
        <w:gridCol w:w="3150"/>
        <w:gridCol w:w="1530"/>
      </w:tblGrid>
      <w:tr w:rsidR="0050513B" w:rsidRPr="00ED4ADE" w14:paraId="171916E0" w14:textId="77777777" w:rsidTr="00094000">
        <w:tc>
          <w:tcPr>
            <w:tcW w:w="990" w:type="dxa"/>
            <w:shd w:val="clear" w:color="auto" w:fill="FFE8E1"/>
          </w:tcPr>
          <w:p w14:paraId="23F5A009" w14:textId="77777777" w:rsidR="0050513B" w:rsidRPr="00ED4ADE" w:rsidRDefault="0050513B" w:rsidP="00C42A0F">
            <w:pPr>
              <w:pStyle w:val="HeadingLv1"/>
            </w:pPr>
            <w:r w:rsidRPr="00ED4ADE">
              <w:t>Effective Date</w:t>
            </w:r>
          </w:p>
        </w:tc>
        <w:tc>
          <w:tcPr>
            <w:tcW w:w="2340" w:type="dxa"/>
            <w:shd w:val="clear" w:color="auto" w:fill="FFE8E1"/>
          </w:tcPr>
          <w:p w14:paraId="21093DE8" w14:textId="77777777" w:rsidR="0050513B" w:rsidRPr="00ED4ADE" w:rsidRDefault="0050513B" w:rsidP="00C42A0F">
            <w:pPr>
              <w:pStyle w:val="HeadingLv1"/>
            </w:pPr>
            <w:r w:rsidRPr="00ED4ADE">
              <w:t>Changed Items</w:t>
            </w:r>
          </w:p>
        </w:tc>
        <w:tc>
          <w:tcPr>
            <w:tcW w:w="990" w:type="dxa"/>
            <w:shd w:val="clear" w:color="auto" w:fill="FFE8E1"/>
          </w:tcPr>
          <w:p w14:paraId="7A98AF71" w14:textId="77777777" w:rsidR="0050513B" w:rsidRPr="00ED4ADE" w:rsidRDefault="0050513B" w:rsidP="00C42A0F">
            <w:pPr>
              <w:pStyle w:val="HeadingLv1"/>
            </w:pPr>
            <w:r w:rsidRPr="00ED4ADE">
              <w:t>A*</w:t>
            </w:r>
            <w:r w:rsidRPr="00ED4ADE">
              <w:br/>
              <w:t>M, D</w:t>
            </w:r>
          </w:p>
        </w:tc>
        <w:tc>
          <w:tcPr>
            <w:tcW w:w="3150" w:type="dxa"/>
            <w:shd w:val="clear" w:color="auto" w:fill="FFE8E1"/>
          </w:tcPr>
          <w:p w14:paraId="4E8F6ACD" w14:textId="77777777" w:rsidR="0050513B" w:rsidRPr="00ED4ADE" w:rsidRDefault="0050513B" w:rsidP="00C42A0F">
            <w:pPr>
              <w:pStyle w:val="HeadingLv1"/>
            </w:pPr>
            <w:r w:rsidRPr="00ED4ADE">
              <w:t>Change Description</w:t>
            </w:r>
          </w:p>
        </w:tc>
        <w:tc>
          <w:tcPr>
            <w:tcW w:w="1530" w:type="dxa"/>
            <w:shd w:val="clear" w:color="auto" w:fill="FFE8E1"/>
          </w:tcPr>
          <w:p w14:paraId="6F0111E9" w14:textId="77777777" w:rsidR="0050513B" w:rsidRPr="00ED4ADE" w:rsidRDefault="0050513B" w:rsidP="00C42A0F">
            <w:pPr>
              <w:pStyle w:val="HeadingLv1"/>
            </w:pPr>
            <w:r w:rsidRPr="00ED4ADE">
              <w:t>New Version</w:t>
            </w:r>
          </w:p>
        </w:tc>
      </w:tr>
      <w:tr w:rsidR="0050513B" w:rsidRPr="00ED4ADE" w14:paraId="5F68DA22" w14:textId="77777777" w:rsidTr="00094000">
        <w:tc>
          <w:tcPr>
            <w:tcW w:w="990" w:type="dxa"/>
          </w:tcPr>
          <w:p w14:paraId="388F5356" w14:textId="1C6A349B" w:rsidR="0050513B" w:rsidRPr="00ED4ADE" w:rsidRDefault="00377798" w:rsidP="00C42A0F">
            <w:pPr>
              <w:pStyle w:val="Bang"/>
            </w:pPr>
            <w:r w:rsidRPr="00ED4ADE">
              <w:t>13</w:t>
            </w:r>
            <w:r w:rsidR="00451C46" w:rsidRPr="00ED4ADE">
              <w:t>/</w:t>
            </w:r>
            <w:r w:rsidR="009918B1" w:rsidRPr="00ED4ADE">
              <w:t>01/</w:t>
            </w:r>
            <w:r w:rsidR="00451C46" w:rsidRPr="00ED4ADE">
              <w:t>20</w:t>
            </w:r>
            <w:r w:rsidR="009918B1" w:rsidRPr="00ED4ADE">
              <w:t>24</w:t>
            </w:r>
          </w:p>
        </w:tc>
        <w:tc>
          <w:tcPr>
            <w:tcW w:w="2340" w:type="dxa"/>
          </w:tcPr>
          <w:p w14:paraId="6D7CDA6A" w14:textId="77777777" w:rsidR="0050513B" w:rsidRPr="00ED4ADE" w:rsidRDefault="00934A7E" w:rsidP="00C42A0F">
            <w:pPr>
              <w:pStyle w:val="Bang"/>
            </w:pPr>
            <w:r w:rsidRPr="00ED4ADE">
              <w:t xml:space="preserve">Initial </w:t>
            </w:r>
          </w:p>
        </w:tc>
        <w:tc>
          <w:tcPr>
            <w:tcW w:w="990" w:type="dxa"/>
          </w:tcPr>
          <w:p w14:paraId="69D3FBFB" w14:textId="77777777" w:rsidR="0050513B" w:rsidRPr="00ED4ADE" w:rsidRDefault="00934A7E" w:rsidP="00C42A0F">
            <w:pPr>
              <w:pStyle w:val="Bang"/>
            </w:pPr>
            <w:r w:rsidRPr="00ED4ADE">
              <w:t>a</w:t>
            </w:r>
          </w:p>
        </w:tc>
        <w:tc>
          <w:tcPr>
            <w:tcW w:w="3150" w:type="dxa"/>
          </w:tcPr>
          <w:p w14:paraId="0476C68C" w14:textId="52992C5C" w:rsidR="0050513B" w:rsidRPr="00ED4ADE" w:rsidRDefault="00934A7E" w:rsidP="00C42A0F">
            <w:pPr>
              <w:pStyle w:val="Bang"/>
            </w:pPr>
            <w:r w:rsidRPr="00ED4ADE">
              <w:t xml:space="preserve">Add project </w:t>
            </w:r>
            <w:r w:rsidR="00942CAA" w:rsidRPr="00ED4ADE">
              <w:t>overview</w:t>
            </w:r>
          </w:p>
        </w:tc>
        <w:tc>
          <w:tcPr>
            <w:tcW w:w="1530" w:type="dxa"/>
          </w:tcPr>
          <w:p w14:paraId="5BAB8DB9" w14:textId="77777777" w:rsidR="0050513B" w:rsidRPr="00ED4ADE" w:rsidRDefault="0050513B" w:rsidP="00C42A0F">
            <w:pPr>
              <w:pStyle w:val="Bang"/>
            </w:pPr>
          </w:p>
        </w:tc>
      </w:tr>
      <w:tr w:rsidR="0050513B" w:rsidRPr="00ED4ADE" w14:paraId="1851D275" w14:textId="77777777" w:rsidTr="00094000">
        <w:tc>
          <w:tcPr>
            <w:tcW w:w="990" w:type="dxa"/>
          </w:tcPr>
          <w:p w14:paraId="548521B8" w14:textId="4EF21FED" w:rsidR="0050513B" w:rsidRPr="00ED4ADE" w:rsidRDefault="00377798" w:rsidP="00C42A0F">
            <w:pPr>
              <w:pStyle w:val="Bang"/>
              <w:rPr>
                <w:lang w:val="vi-VN"/>
              </w:rPr>
            </w:pPr>
            <w:r w:rsidRPr="00ED4ADE">
              <w:t>21</w:t>
            </w:r>
            <w:r w:rsidRPr="00ED4ADE">
              <w:rPr>
                <w:lang w:val="vi-VN"/>
              </w:rPr>
              <w:t>/01/2024</w:t>
            </w:r>
          </w:p>
        </w:tc>
        <w:tc>
          <w:tcPr>
            <w:tcW w:w="2340" w:type="dxa"/>
          </w:tcPr>
          <w:p w14:paraId="126B61BE" w14:textId="77777777" w:rsidR="0050513B" w:rsidRPr="00ED4ADE" w:rsidRDefault="0050513B" w:rsidP="00C42A0F">
            <w:pPr>
              <w:pStyle w:val="Bang"/>
            </w:pPr>
          </w:p>
        </w:tc>
        <w:tc>
          <w:tcPr>
            <w:tcW w:w="990" w:type="dxa"/>
          </w:tcPr>
          <w:p w14:paraId="3C917DF5" w14:textId="77777777" w:rsidR="0050513B" w:rsidRPr="00ED4ADE" w:rsidRDefault="0050513B" w:rsidP="00C42A0F">
            <w:pPr>
              <w:pStyle w:val="Bang"/>
            </w:pPr>
          </w:p>
        </w:tc>
        <w:tc>
          <w:tcPr>
            <w:tcW w:w="3150" w:type="dxa"/>
          </w:tcPr>
          <w:p w14:paraId="3499E1DE" w14:textId="77777777" w:rsidR="0050513B" w:rsidRPr="00ED4ADE" w:rsidRDefault="0050513B" w:rsidP="00C42A0F">
            <w:pPr>
              <w:pStyle w:val="Bang"/>
            </w:pPr>
          </w:p>
        </w:tc>
        <w:tc>
          <w:tcPr>
            <w:tcW w:w="1530" w:type="dxa"/>
          </w:tcPr>
          <w:p w14:paraId="0E7ACE87" w14:textId="77777777" w:rsidR="0050513B" w:rsidRPr="00ED4ADE" w:rsidRDefault="0050513B" w:rsidP="00C42A0F">
            <w:pPr>
              <w:pStyle w:val="Bang"/>
            </w:pPr>
          </w:p>
        </w:tc>
      </w:tr>
      <w:tr w:rsidR="0050513B" w:rsidRPr="00ED4ADE" w14:paraId="7DA7E5F6" w14:textId="77777777" w:rsidTr="00094000">
        <w:tc>
          <w:tcPr>
            <w:tcW w:w="990" w:type="dxa"/>
          </w:tcPr>
          <w:p w14:paraId="16039BF0" w14:textId="77777777" w:rsidR="0050513B" w:rsidRPr="00ED4ADE" w:rsidRDefault="0050513B" w:rsidP="00C42A0F">
            <w:pPr>
              <w:pStyle w:val="Bang"/>
            </w:pPr>
          </w:p>
        </w:tc>
        <w:tc>
          <w:tcPr>
            <w:tcW w:w="2340" w:type="dxa"/>
          </w:tcPr>
          <w:p w14:paraId="2381F9F7" w14:textId="77777777" w:rsidR="0050513B" w:rsidRPr="00ED4ADE" w:rsidRDefault="0050513B" w:rsidP="00C42A0F">
            <w:pPr>
              <w:pStyle w:val="Bang"/>
            </w:pPr>
          </w:p>
        </w:tc>
        <w:tc>
          <w:tcPr>
            <w:tcW w:w="990" w:type="dxa"/>
          </w:tcPr>
          <w:p w14:paraId="4C5F3FE9" w14:textId="77777777" w:rsidR="0050513B" w:rsidRPr="00ED4ADE" w:rsidRDefault="0050513B" w:rsidP="00C42A0F">
            <w:pPr>
              <w:pStyle w:val="Bang"/>
            </w:pPr>
          </w:p>
        </w:tc>
        <w:tc>
          <w:tcPr>
            <w:tcW w:w="3150" w:type="dxa"/>
          </w:tcPr>
          <w:p w14:paraId="7D23BCE9" w14:textId="77777777" w:rsidR="0050513B" w:rsidRPr="00ED4ADE" w:rsidRDefault="0050513B" w:rsidP="00C42A0F">
            <w:pPr>
              <w:pStyle w:val="Bang"/>
            </w:pPr>
          </w:p>
        </w:tc>
        <w:tc>
          <w:tcPr>
            <w:tcW w:w="1530" w:type="dxa"/>
          </w:tcPr>
          <w:p w14:paraId="5F132CBB" w14:textId="77777777" w:rsidR="0050513B" w:rsidRPr="00ED4ADE" w:rsidRDefault="0050513B" w:rsidP="00C42A0F">
            <w:pPr>
              <w:pStyle w:val="Bang"/>
            </w:pPr>
          </w:p>
        </w:tc>
      </w:tr>
      <w:tr w:rsidR="0050513B" w:rsidRPr="00ED4ADE" w14:paraId="39EE2254" w14:textId="77777777" w:rsidTr="00094000">
        <w:tc>
          <w:tcPr>
            <w:tcW w:w="990" w:type="dxa"/>
          </w:tcPr>
          <w:p w14:paraId="2D2DFB04" w14:textId="77777777" w:rsidR="0050513B" w:rsidRPr="00ED4ADE" w:rsidRDefault="0050513B" w:rsidP="00C42A0F">
            <w:pPr>
              <w:pStyle w:val="Bang"/>
            </w:pPr>
          </w:p>
        </w:tc>
        <w:tc>
          <w:tcPr>
            <w:tcW w:w="2340" w:type="dxa"/>
          </w:tcPr>
          <w:p w14:paraId="58038A9D" w14:textId="77777777" w:rsidR="0050513B" w:rsidRPr="00ED4ADE" w:rsidRDefault="0050513B" w:rsidP="00C42A0F">
            <w:pPr>
              <w:pStyle w:val="Bang"/>
            </w:pPr>
          </w:p>
        </w:tc>
        <w:tc>
          <w:tcPr>
            <w:tcW w:w="990" w:type="dxa"/>
          </w:tcPr>
          <w:p w14:paraId="1AE991CA" w14:textId="77777777" w:rsidR="0050513B" w:rsidRPr="00ED4ADE" w:rsidRDefault="0050513B" w:rsidP="00C42A0F">
            <w:pPr>
              <w:pStyle w:val="Bang"/>
            </w:pPr>
          </w:p>
        </w:tc>
        <w:tc>
          <w:tcPr>
            <w:tcW w:w="3150" w:type="dxa"/>
          </w:tcPr>
          <w:p w14:paraId="0D8AA350" w14:textId="77777777" w:rsidR="0050513B" w:rsidRPr="00ED4ADE" w:rsidRDefault="0050513B" w:rsidP="00C42A0F">
            <w:pPr>
              <w:pStyle w:val="Bang"/>
            </w:pPr>
          </w:p>
        </w:tc>
        <w:tc>
          <w:tcPr>
            <w:tcW w:w="1530" w:type="dxa"/>
          </w:tcPr>
          <w:p w14:paraId="1AA7FEFE" w14:textId="77777777" w:rsidR="0050513B" w:rsidRPr="00ED4ADE" w:rsidRDefault="0050513B" w:rsidP="00C42A0F">
            <w:pPr>
              <w:pStyle w:val="Bang"/>
            </w:pPr>
          </w:p>
        </w:tc>
      </w:tr>
      <w:tr w:rsidR="0050513B" w:rsidRPr="00ED4ADE" w14:paraId="02A07EDD" w14:textId="77777777" w:rsidTr="00094000">
        <w:tc>
          <w:tcPr>
            <w:tcW w:w="990" w:type="dxa"/>
          </w:tcPr>
          <w:p w14:paraId="7FA7B200" w14:textId="77777777" w:rsidR="0050513B" w:rsidRPr="00ED4ADE" w:rsidRDefault="0050513B" w:rsidP="00C42A0F">
            <w:pPr>
              <w:pStyle w:val="Bang"/>
            </w:pPr>
          </w:p>
        </w:tc>
        <w:tc>
          <w:tcPr>
            <w:tcW w:w="2340" w:type="dxa"/>
          </w:tcPr>
          <w:p w14:paraId="5F64A0C2" w14:textId="77777777" w:rsidR="0050513B" w:rsidRPr="00ED4ADE" w:rsidRDefault="0050513B" w:rsidP="00C42A0F">
            <w:pPr>
              <w:pStyle w:val="Bang"/>
            </w:pPr>
          </w:p>
        </w:tc>
        <w:tc>
          <w:tcPr>
            <w:tcW w:w="990" w:type="dxa"/>
          </w:tcPr>
          <w:p w14:paraId="32782EEF" w14:textId="77777777" w:rsidR="0050513B" w:rsidRPr="00ED4ADE" w:rsidRDefault="0050513B" w:rsidP="00C42A0F">
            <w:pPr>
              <w:pStyle w:val="Bang"/>
            </w:pPr>
          </w:p>
        </w:tc>
        <w:tc>
          <w:tcPr>
            <w:tcW w:w="3150" w:type="dxa"/>
          </w:tcPr>
          <w:p w14:paraId="47AD5559" w14:textId="77777777" w:rsidR="0050513B" w:rsidRPr="00ED4ADE" w:rsidRDefault="0050513B" w:rsidP="00C42A0F">
            <w:pPr>
              <w:pStyle w:val="Bang"/>
            </w:pPr>
          </w:p>
        </w:tc>
        <w:tc>
          <w:tcPr>
            <w:tcW w:w="1530" w:type="dxa"/>
          </w:tcPr>
          <w:p w14:paraId="5FB01EF5" w14:textId="77777777" w:rsidR="0050513B" w:rsidRPr="00ED4ADE" w:rsidRDefault="0050513B" w:rsidP="00C42A0F">
            <w:pPr>
              <w:pStyle w:val="Bang"/>
            </w:pPr>
          </w:p>
        </w:tc>
      </w:tr>
      <w:tr w:rsidR="0050513B" w:rsidRPr="00ED4ADE" w14:paraId="1276A21E" w14:textId="77777777" w:rsidTr="00094000">
        <w:tc>
          <w:tcPr>
            <w:tcW w:w="990" w:type="dxa"/>
          </w:tcPr>
          <w:p w14:paraId="622FA04D" w14:textId="77777777" w:rsidR="0050513B" w:rsidRPr="00ED4ADE" w:rsidRDefault="0050513B" w:rsidP="00C42A0F">
            <w:pPr>
              <w:pStyle w:val="Bang"/>
            </w:pPr>
          </w:p>
        </w:tc>
        <w:tc>
          <w:tcPr>
            <w:tcW w:w="2340" w:type="dxa"/>
          </w:tcPr>
          <w:p w14:paraId="582596C5" w14:textId="77777777" w:rsidR="0050513B" w:rsidRPr="00ED4ADE" w:rsidRDefault="0050513B" w:rsidP="00C42A0F">
            <w:pPr>
              <w:pStyle w:val="Bang"/>
            </w:pPr>
          </w:p>
        </w:tc>
        <w:tc>
          <w:tcPr>
            <w:tcW w:w="990" w:type="dxa"/>
          </w:tcPr>
          <w:p w14:paraId="3515EA85" w14:textId="77777777" w:rsidR="0050513B" w:rsidRPr="00ED4ADE" w:rsidRDefault="0050513B" w:rsidP="00C42A0F">
            <w:pPr>
              <w:pStyle w:val="Bang"/>
            </w:pPr>
          </w:p>
        </w:tc>
        <w:tc>
          <w:tcPr>
            <w:tcW w:w="3150" w:type="dxa"/>
          </w:tcPr>
          <w:p w14:paraId="24D2B9D3" w14:textId="77777777" w:rsidR="0050513B" w:rsidRPr="00ED4ADE" w:rsidRDefault="0050513B" w:rsidP="00C42A0F">
            <w:pPr>
              <w:pStyle w:val="Bang"/>
            </w:pPr>
          </w:p>
        </w:tc>
        <w:tc>
          <w:tcPr>
            <w:tcW w:w="1530" w:type="dxa"/>
          </w:tcPr>
          <w:p w14:paraId="432F8E65" w14:textId="77777777" w:rsidR="0050513B" w:rsidRPr="00ED4ADE" w:rsidRDefault="0050513B" w:rsidP="00C42A0F">
            <w:pPr>
              <w:pStyle w:val="Bang"/>
            </w:pPr>
          </w:p>
        </w:tc>
      </w:tr>
      <w:tr w:rsidR="0050513B" w:rsidRPr="00ED4ADE" w14:paraId="438CB1BF" w14:textId="77777777" w:rsidTr="00094000">
        <w:tc>
          <w:tcPr>
            <w:tcW w:w="990" w:type="dxa"/>
          </w:tcPr>
          <w:p w14:paraId="6C36222D" w14:textId="77777777" w:rsidR="0050513B" w:rsidRPr="00ED4ADE" w:rsidRDefault="0050513B" w:rsidP="00C42A0F">
            <w:pPr>
              <w:pStyle w:val="Bang"/>
            </w:pPr>
          </w:p>
        </w:tc>
        <w:tc>
          <w:tcPr>
            <w:tcW w:w="2340" w:type="dxa"/>
          </w:tcPr>
          <w:p w14:paraId="73CA0AE9" w14:textId="77777777" w:rsidR="0050513B" w:rsidRPr="00ED4ADE" w:rsidRDefault="0050513B" w:rsidP="00C42A0F">
            <w:pPr>
              <w:pStyle w:val="Bang"/>
            </w:pPr>
          </w:p>
        </w:tc>
        <w:tc>
          <w:tcPr>
            <w:tcW w:w="990" w:type="dxa"/>
          </w:tcPr>
          <w:p w14:paraId="29118282" w14:textId="77777777" w:rsidR="0050513B" w:rsidRPr="00ED4ADE" w:rsidRDefault="0050513B" w:rsidP="00C42A0F">
            <w:pPr>
              <w:pStyle w:val="Bang"/>
            </w:pPr>
          </w:p>
        </w:tc>
        <w:tc>
          <w:tcPr>
            <w:tcW w:w="3150" w:type="dxa"/>
          </w:tcPr>
          <w:p w14:paraId="1FC8846E" w14:textId="77777777" w:rsidR="0050513B" w:rsidRPr="00ED4ADE" w:rsidRDefault="0050513B" w:rsidP="00C42A0F">
            <w:pPr>
              <w:pStyle w:val="Bang"/>
            </w:pPr>
          </w:p>
        </w:tc>
        <w:tc>
          <w:tcPr>
            <w:tcW w:w="1530" w:type="dxa"/>
          </w:tcPr>
          <w:p w14:paraId="6A8D2336" w14:textId="77777777" w:rsidR="0050513B" w:rsidRPr="00ED4ADE" w:rsidRDefault="0050513B" w:rsidP="00C42A0F">
            <w:pPr>
              <w:pStyle w:val="Bang"/>
            </w:pPr>
          </w:p>
        </w:tc>
      </w:tr>
      <w:tr w:rsidR="0050513B" w:rsidRPr="00ED4ADE" w14:paraId="6C477EB1" w14:textId="77777777" w:rsidTr="00094000">
        <w:tc>
          <w:tcPr>
            <w:tcW w:w="990" w:type="dxa"/>
          </w:tcPr>
          <w:p w14:paraId="078BD225" w14:textId="77777777" w:rsidR="0050513B" w:rsidRPr="00ED4ADE" w:rsidRDefault="0050513B" w:rsidP="00C42A0F">
            <w:pPr>
              <w:pStyle w:val="Bang"/>
            </w:pPr>
          </w:p>
        </w:tc>
        <w:tc>
          <w:tcPr>
            <w:tcW w:w="2340" w:type="dxa"/>
          </w:tcPr>
          <w:p w14:paraId="1A097C2F" w14:textId="77777777" w:rsidR="0050513B" w:rsidRPr="00ED4ADE" w:rsidRDefault="0050513B" w:rsidP="00C42A0F">
            <w:pPr>
              <w:pStyle w:val="Bang"/>
            </w:pPr>
          </w:p>
        </w:tc>
        <w:tc>
          <w:tcPr>
            <w:tcW w:w="990" w:type="dxa"/>
          </w:tcPr>
          <w:p w14:paraId="78EDC706" w14:textId="77777777" w:rsidR="0050513B" w:rsidRPr="00ED4ADE" w:rsidRDefault="0050513B" w:rsidP="00C42A0F">
            <w:pPr>
              <w:pStyle w:val="Bang"/>
            </w:pPr>
          </w:p>
        </w:tc>
        <w:tc>
          <w:tcPr>
            <w:tcW w:w="3150" w:type="dxa"/>
          </w:tcPr>
          <w:p w14:paraId="54F93AF9" w14:textId="77777777" w:rsidR="0050513B" w:rsidRPr="00ED4ADE" w:rsidRDefault="0050513B" w:rsidP="00C42A0F">
            <w:pPr>
              <w:pStyle w:val="Bang"/>
            </w:pPr>
          </w:p>
        </w:tc>
        <w:tc>
          <w:tcPr>
            <w:tcW w:w="1530" w:type="dxa"/>
          </w:tcPr>
          <w:p w14:paraId="78583DCB" w14:textId="77777777" w:rsidR="0050513B" w:rsidRPr="00ED4ADE" w:rsidRDefault="0050513B" w:rsidP="00C42A0F">
            <w:pPr>
              <w:pStyle w:val="Bang"/>
            </w:pPr>
          </w:p>
        </w:tc>
      </w:tr>
      <w:tr w:rsidR="0050513B" w:rsidRPr="00ED4ADE" w14:paraId="3A6F7349" w14:textId="77777777" w:rsidTr="00094000">
        <w:tc>
          <w:tcPr>
            <w:tcW w:w="990" w:type="dxa"/>
          </w:tcPr>
          <w:p w14:paraId="0DD44683" w14:textId="77777777" w:rsidR="0050513B" w:rsidRPr="00ED4ADE" w:rsidRDefault="0050513B" w:rsidP="00C42A0F">
            <w:pPr>
              <w:pStyle w:val="Bang"/>
            </w:pPr>
          </w:p>
        </w:tc>
        <w:tc>
          <w:tcPr>
            <w:tcW w:w="2340" w:type="dxa"/>
          </w:tcPr>
          <w:p w14:paraId="23A1CCF5" w14:textId="77777777" w:rsidR="0050513B" w:rsidRPr="00ED4ADE" w:rsidRDefault="0050513B" w:rsidP="00C42A0F">
            <w:pPr>
              <w:pStyle w:val="Bang"/>
            </w:pPr>
          </w:p>
        </w:tc>
        <w:tc>
          <w:tcPr>
            <w:tcW w:w="990" w:type="dxa"/>
          </w:tcPr>
          <w:p w14:paraId="1140A3C8" w14:textId="77777777" w:rsidR="0050513B" w:rsidRPr="00ED4ADE" w:rsidRDefault="0050513B" w:rsidP="00C42A0F">
            <w:pPr>
              <w:pStyle w:val="Bang"/>
            </w:pPr>
          </w:p>
        </w:tc>
        <w:tc>
          <w:tcPr>
            <w:tcW w:w="3150" w:type="dxa"/>
          </w:tcPr>
          <w:p w14:paraId="77D7DBC9" w14:textId="77777777" w:rsidR="0050513B" w:rsidRPr="00ED4ADE" w:rsidRDefault="0050513B" w:rsidP="00C42A0F">
            <w:pPr>
              <w:pStyle w:val="Bang"/>
            </w:pPr>
          </w:p>
        </w:tc>
        <w:tc>
          <w:tcPr>
            <w:tcW w:w="1530" w:type="dxa"/>
          </w:tcPr>
          <w:p w14:paraId="2F17ADB3" w14:textId="77777777" w:rsidR="0050513B" w:rsidRPr="00ED4ADE" w:rsidRDefault="0050513B" w:rsidP="00C42A0F">
            <w:pPr>
              <w:pStyle w:val="Bang"/>
            </w:pPr>
          </w:p>
        </w:tc>
      </w:tr>
      <w:tr w:rsidR="0050513B" w:rsidRPr="00ED4ADE" w14:paraId="35B7549F" w14:textId="77777777" w:rsidTr="00094000">
        <w:tc>
          <w:tcPr>
            <w:tcW w:w="990" w:type="dxa"/>
          </w:tcPr>
          <w:p w14:paraId="60A68764" w14:textId="77777777" w:rsidR="0050513B" w:rsidRPr="00ED4ADE" w:rsidRDefault="0050513B" w:rsidP="00C42A0F">
            <w:pPr>
              <w:pStyle w:val="Bang"/>
            </w:pPr>
          </w:p>
        </w:tc>
        <w:tc>
          <w:tcPr>
            <w:tcW w:w="2340" w:type="dxa"/>
          </w:tcPr>
          <w:p w14:paraId="6FA4F94B" w14:textId="77777777" w:rsidR="0050513B" w:rsidRPr="00ED4ADE" w:rsidRDefault="0050513B" w:rsidP="00C42A0F">
            <w:pPr>
              <w:pStyle w:val="Bang"/>
            </w:pPr>
          </w:p>
        </w:tc>
        <w:tc>
          <w:tcPr>
            <w:tcW w:w="990" w:type="dxa"/>
          </w:tcPr>
          <w:p w14:paraId="26FC96A7" w14:textId="77777777" w:rsidR="0050513B" w:rsidRPr="00ED4ADE" w:rsidRDefault="0050513B" w:rsidP="00C42A0F">
            <w:pPr>
              <w:pStyle w:val="Bang"/>
            </w:pPr>
          </w:p>
        </w:tc>
        <w:tc>
          <w:tcPr>
            <w:tcW w:w="3150" w:type="dxa"/>
          </w:tcPr>
          <w:p w14:paraId="432C476E" w14:textId="77777777" w:rsidR="0050513B" w:rsidRPr="00ED4ADE" w:rsidRDefault="0050513B" w:rsidP="00C42A0F">
            <w:pPr>
              <w:pStyle w:val="Bang"/>
            </w:pPr>
          </w:p>
        </w:tc>
        <w:tc>
          <w:tcPr>
            <w:tcW w:w="1530" w:type="dxa"/>
          </w:tcPr>
          <w:p w14:paraId="14BD1ABC" w14:textId="77777777" w:rsidR="0050513B" w:rsidRPr="00ED4ADE" w:rsidRDefault="0050513B" w:rsidP="00C42A0F">
            <w:pPr>
              <w:pStyle w:val="Bang"/>
            </w:pPr>
          </w:p>
        </w:tc>
      </w:tr>
      <w:tr w:rsidR="0050513B" w:rsidRPr="00ED4ADE" w14:paraId="661D6A73" w14:textId="77777777" w:rsidTr="00094000">
        <w:tc>
          <w:tcPr>
            <w:tcW w:w="990" w:type="dxa"/>
          </w:tcPr>
          <w:p w14:paraId="553625B0" w14:textId="77777777" w:rsidR="0050513B" w:rsidRPr="00ED4ADE" w:rsidRDefault="0050513B" w:rsidP="00C42A0F">
            <w:pPr>
              <w:pStyle w:val="Bang"/>
            </w:pPr>
          </w:p>
        </w:tc>
        <w:tc>
          <w:tcPr>
            <w:tcW w:w="2340" w:type="dxa"/>
          </w:tcPr>
          <w:p w14:paraId="1950A72F" w14:textId="77777777" w:rsidR="0050513B" w:rsidRPr="00ED4ADE" w:rsidRDefault="0050513B" w:rsidP="00C42A0F">
            <w:pPr>
              <w:pStyle w:val="Bang"/>
            </w:pPr>
          </w:p>
        </w:tc>
        <w:tc>
          <w:tcPr>
            <w:tcW w:w="990" w:type="dxa"/>
          </w:tcPr>
          <w:p w14:paraId="462A6C2C" w14:textId="77777777" w:rsidR="0050513B" w:rsidRPr="00ED4ADE" w:rsidRDefault="0050513B" w:rsidP="00C42A0F">
            <w:pPr>
              <w:pStyle w:val="Bang"/>
            </w:pPr>
          </w:p>
        </w:tc>
        <w:tc>
          <w:tcPr>
            <w:tcW w:w="3150" w:type="dxa"/>
          </w:tcPr>
          <w:p w14:paraId="6484B35E" w14:textId="77777777" w:rsidR="0050513B" w:rsidRPr="00ED4ADE" w:rsidRDefault="0050513B" w:rsidP="00C42A0F">
            <w:pPr>
              <w:pStyle w:val="Bang"/>
            </w:pPr>
          </w:p>
        </w:tc>
        <w:tc>
          <w:tcPr>
            <w:tcW w:w="1530" w:type="dxa"/>
          </w:tcPr>
          <w:p w14:paraId="51E1FFC1" w14:textId="77777777" w:rsidR="0050513B" w:rsidRPr="00ED4ADE" w:rsidRDefault="0050513B" w:rsidP="00C42A0F">
            <w:pPr>
              <w:pStyle w:val="Bang"/>
            </w:pPr>
          </w:p>
        </w:tc>
      </w:tr>
      <w:tr w:rsidR="0050513B" w:rsidRPr="00ED4ADE" w14:paraId="1E5BA22B" w14:textId="77777777" w:rsidTr="00094000">
        <w:tc>
          <w:tcPr>
            <w:tcW w:w="990" w:type="dxa"/>
          </w:tcPr>
          <w:p w14:paraId="1189A7BB" w14:textId="77777777" w:rsidR="0050513B" w:rsidRPr="00ED4ADE" w:rsidRDefault="0050513B" w:rsidP="00C42A0F">
            <w:pPr>
              <w:pStyle w:val="Bang"/>
            </w:pPr>
          </w:p>
        </w:tc>
        <w:tc>
          <w:tcPr>
            <w:tcW w:w="2340" w:type="dxa"/>
          </w:tcPr>
          <w:p w14:paraId="68F45E43" w14:textId="77777777" w:rsidR="0050513B" w:rsidRPr="00ED4ADE" w:rsidRDefault="0050513B" w:rsidP="00C42A0F">
            <w:pPr>
              <w:pStyle w:val="Bang"/>
            </w:pPr>
          </w:p>
        </w:tc>
        <w:tc>
          <w:tcPr>
            <w:tcW w:w="990" w:type="dxa"/>
          </w:tcPr>
          <w:p w14:paraId="01D12C6D" w14:textId="77777777" w:rsidR="0050513B" w:rsidRPr="00ED4ADE" w:rsidRDefault="0050513B" w:rsidP="00C42A0F">
            <w:pPr>
              <w:pStyle w:val="Bang"/>
            </w:pPr>
          </w:p>
        </w:tc>
        <w:tc>
          <w:tcPr>
            <w:tcW w:w="3150" w:type="dxa"/>
          </w:tcPr>
          <w:p w14:paraId="50A1FD48" w14:textId="77777777" w:rsidR="0050513B" w:rsidRPr="00ED4ADE" w:rsidRDefault="0050513B" w:rsidP="00C42A0F">
            <w:pPr>
              <w:pStyle w:val="Bang"/>
            </w:pPr>
          </w:p>
        </w:tc>
        <w:tc>
          <w:tcPr>
            <w:tcW w:w="1530" w:type="dxa"/>
          </w:tcPr>
          <w:p w14:paraId="717E8906" w14:textId="77777777" w:rsidR="0050513B" w:rsidRPr="00ED4ADE" w:rsidRDefault="0050513B" w:rsidP="00C42A0F">
            <w:pPr>
              <w:pStyle w:val="Bang"/>
            </w:pPr>
          </w:p>
        </w:tc>
      </w:tr>
      <w:tr w:rsidR="0050513B" w:rsidRPr="00ED4ADE" w14:paraId="1CF811D2" w14:textId="77777777" w:rsidTr="00094000">
        <w:tc>
          <w:tcPr>
            <w:tcW w:w="990" w:type="dxa"/>
          </w:tcPr>
          <w:p w14:paraId="3C69102E" w14:textId="77777777" w:rsidR="0050513B" w:rsidRPr="00ED4ADE" w:rsidRDefault="0050513B" w:rsidP="00C42A0F">
            <w:pPr>
              <w:pStyle w:val="Bang"/>
            </w:pPr>
          </w:p>
        </w:tc>
        <w:tc>
          <w:tcPr>
            <w:tcW w:w="2340" w:type="dxa"/>
          </w:tcPr>
          <w:p w14:paraId="259E9645" w14:textId="77777777" w:rsidR="0050513B" w:rsidRPr="00ED4ADE" w:rsidRDefault="0050513B" w:rsidP="00C42A0F">
            <w:pPr>
              <w:pStyle w:val="Bang"/>
            </w:pPr>
          </w:p>
        </w:tc>
        <w:tc>
          <w:tcPr>
            <w:tcW w:w="990" w:type="dxa"/>
          </w:tcPr>
          <w:p w14:paraId="4FF79B93" w14:textId="77777777" w:rsidR="0050513B" w:rsidRPr="00ED4ADE" w:rsidRDefault="0050513B" w:rsidP="00C42A0F">
            <w:pPr>
              <w:pStyle w:val="Bang"/>
            </w:pPr>
          </w:p>
        </w:tc>
        <w:tc>
          <w:tcPr>
            <w:tcW w:w="3150" w:type="dxa"/>
          </w:tcPr>
          <w:p w14:paraId="69182D51" w14:textId="77777777" w:rsidR="0050513B" w:rsidRPr="00ED4ADE" w:rsidRDefault="0050513B" w:rsidP="00C42A0F">
            <w:pPr>
              <w:pStyle w:val="Bang"/>
            </w:pPr>
          </w:p>
        </w:tc>
        <w:tc>
          <w:tcPr>
            <w:tcW w:w="1530" w:type="dxa"/>
          </w:tcPr>
          <w:p w14:paraId="5F8F713D" w14:textId="77777777" w:rsidR="0050513B" w:rsidRPr="00ED4ADE" w:rsidRDefault="0050513B" w:rsidP="00C42A0F">
            <w:pPr>
              <w:pStyle w:val="Bang"/>
            </w:pPr>
          </w:p>
        </w:tc>
      </w:tr>
      <w:tr w:rsidR="0050513B" w:rsidRPr="00ED4ADE" w14:paraId="0062290C" w14:textId="77777777" w:rsidTr="00094000">
        <w:tc>
          <w:tcPr>
            <w:tcW w:w="990" w:type="dxa"/>
          </w:tcPr>
          <w:p w14:paraId="73D064E6" w14:textId="77777777" w:rsidR="0050513B" w:rsidRPr="00ED4ADE" w:rsidRDefault="0050513B" w:rsidP="00C42A0F">
            <w:pPr>
              <w:pStyle w:val="Bang"/>
            </w:pPr>
          </w:p>
        </w:tc>
        <w:tc>
          <w:tcPr>
            <w:tcW w:w="2340" w:type="dxa"/>
          </w:tcPr>
          <w:p w14:paraId="1CBBD3ED" w14:textId="77777777" w:rsidR="0050513B" w:rsidRPr="00ED4ADE" w:rsidRDefault="0050513B" w:rsidP="00C42A0F">
            <w:pPr>
              <w:pStyle w:val="Bang"/>
            </w:pPr>
          </w:p>
        </w:tc>
        <w:tc>
          <w:tcPr>
            <w:tcW w:w="990" w:type="dxa"/>
          </w:tcPr>
          <w:p w14:paraId="6CBDF50D" w14:textId="77777777" w:rsidR="0050513B" w:rsidRPr="00ED4ADE" w:rsidRDefault="0050513B" w:rsidP="00C42A0F">
            <w:pPr>
              <w:pStyle w:val="Bang"/>
            </w:pPr>
          </w:p>
        </w:tc>
        <w:tc>
          <w:tcPr>
            <w:tcW w:w="3150" w:type="dxa"/>
          </w:tcPr>
          <w:p w14:paraId="4E6ED847" w14:textId="77777777" w:rsidR="0050513B" w:rsidRPr="00ED4ADE" w:rsidRDefault="0050513B" w:rsidP="00C42A0F">
            <w:pPr>
              <w:pStyle w:val="Bang"/>
            </w:pPr>
          </w:p>
        </w:tc>
        <w:tc>
          <w:tcPr>
            <w:tcW w:w="1530" w:type="dxa"/>
          </w:tcPr>
          <w:p w14:paraId="0D6BECA5" w14:textId="77777777" w:rsidR="0050513B" w:rsidRPr="00ED4ADE" w:rsidRDefault="0050513B" w:rsidP="00C42A0F">
            <w:pPr>
              <w:pStyle w:val="Bang"/>
            </w:pPr>
          </w:p>
        </w:tc>
      </w:tr>
      <w:tr w:rsidR="0050513B" w:rsidRPr="00ED4ADE" w14:paraId="3FC1D3BF" w14:textId="77777777" w:rsidTr="00094000">
        <w:tc>
          <w:tcPr>
            <w:tcW w:w="990" w:type="dxa"/>
          </w:tcPr>
          <w:p w14:paraId="50CD6030" w14:textId="77777777" w:rsidR="0050513B" w:rsidRPr="00ED4ADE" w:rsidRDefault="0050513B" w:rsidP="00C42A0F">
            <w:pPr>
              <w:pStyle w:val="Bang"/>
            </w:pPr>
          </w:p>
        </w:tc>
        <w:tc>
          <w:tcPr>
            <w:tcW w:w="2340" w:type="dxa"/>
          </w:tcPr>
          <w:p w14:paraId="71EFFF6E" w14:textId="77777777" w:rsidR="0050513B" w:rsidRPr="00ED4ADE" w:rsidRDefault="0050513B" w:rsidP="00C42A0F">
            <w:pPr>
              <w:pStyle w:val="Bang"/>
            </w:pPr>
          </w:p>
        </w:tc>
        <w:tc>
          <w:tcPr>
            <w:tcW w:w="990" w:type="dxa"/>
          </w:tcPr>
          <w:p w14:paraId="1F272011" w14:textId="77777777" w:rsidR="0050513B" w:rsidRPr="00ED4ADE" w:rsidRDefault="0050513B" w:rsidP="00C42A0F">
            <w:pPr>
              <w:pStyle w:val="Bang"/>
            </w:pPr>
          </w:p>
        </w:tc>
        <w:tc>
          <w:tcPr>
            <w:tcW w:w="3150" w:type="dxa"/>
          </w:tcPr>
          <w:p w14:paraId="3B05DE74" w14:textId="77777777" w:rsidR="0050513B" w:rsidRPr="00ED4ADE" w:rsidRDefault="0050513B" w:rsidP="00C42A0F">
            <w:pPr>
              <w:pStyle w:val="Bang"/>
            </w:pPr>
          </w:p>
        </w:tc>
        <w:tc>
          <w:tcPr>
            <w:tcW w:w="1530" w:type="dxa"/>
          </w:tcPr>
          <w:p w14:paraId="6B33DD68" w14:textId="77777777" w:rsidR="0050513B" w:rsidRPr="00ED4ADE" w:rsidRDefault="0050513B" w:rsidP="00C42A0F">
            <w:pPr>
              <w:pStyle w:val="Bang"/>
            </w:pPr>
          </w:p>
        </w:tc>
      </w:tr>
      <w:tr w:rsidR="0050513B" w:rsidRPr="00ED4ADE" w14:paraId="3E183A98" w14:textId="77777777" w:rsidTr="00094000">
        <w:tc>
          <w:tcPr>
            <w:tcW w:w="990" w:type="dxa"/>
          </w:tcPr>
          <w:p w14:paraId="09E50EB2" w14:textId="77777777" w:rsidR="0050513B" w:rsidRPr="00ED4ADE" w:rsidRDefault="0050513B" w:rsidP="00C42A0F">
            <w:pPr>
              <w:pStyle w:val="Bang"/>
            </w:pPr>
          </w:p>
        </w:tc>
        <w:tc>
          <w:tcPr>
            <w:tcW w:w="2340" w:type="dxa"/>
          </w:tcPr>
          <w:p w14:paraId="33718101" w14:textId="77777777" w:rsidR="0050513B" w:rsidRPr="00ED4ADE" w:rsidRDefault="0050513B" w:rsidP="00C42A0F">
            <w:pPr>
              <w:pStyle w:val="Bang"/>
            </w:pPr>
          </w:p>
        </w:tc>
        <w:tc>
          <w:tcPr>
            <w:tcW w:w="990" w:type="dxa"/>
          </w:tcPr>
          <w:p w14:paraId="246EE200" w14:textId="77777777" w:rsidR="0050513B" w:rsidRPr="00ED4ADE" w:rsidRDefault="0050513B" w:rsidP="00C42A0F">
            <w:pPr>
              <w:pStyle w:val="Bang"/>
            </w:pPr>
          </w:p>
        </w:tc>
        <w:tc>
          <w:tcPr>
            <w:tcW w:w="3150" w:type="dxa"/>
          </w:tcPr>
          <w:p w14:paraId="4CE0DD49" w14:textId="77777777" w:rsidR="0050513B" w:rsidRPr="00ED4ADE" w:rsidRDefault="0050513B" w:rsidP="00C42A0F">
            <w:pPr>
              <w:pStyle w:val="Bang"/>
            </w:pPr>
          </w:p>
        </w:tc>
        <w:tc>
          <w:tcPr>
            <w:tcW w:w="1530" w:type="dxa"/>
          </w:tcPr>
          <w:p w14:paraId="699617B4" w14:textId="77777777" w:rsidR="0050513B" w:rsidRPr="00ED4ADE" w:rsidRDefault="0050513B" w:rsidP="00C42A0F">
            <w:pPr>
              <w:pStyle w:val="Bang"/>
            </w:pPr>
          </w:p>
        </w:tc>
      </w:tr>
      <w:tr w:rsidR="0050513B" w:rsidRPr="00ED4ADE" w14:paraId="3EC6557E" w14:textId="77777777" w:rsidTr="00094000">
        <w:tc>
          <w:tcPr>
            <w:tcW w:w="990" w:type="dxa"/>
          </w:tcPr>
          <w:p w14:paraId="428CA9C4" w14:textId="77777777" w:rsidR="0050513B" w:rsidRPr="00ED4ADE" w:rsidRDefault="0050513B" w:rsidP="00C42A0F">
            <w:pPr>
              <w:pStyle w:val="Bang"/>
            </w:pPr>
          </w:p>
        </w:tc>
        <w:tc>
          <w:tcPr>
            <w:tcW w:w="2340" w:type="dxa"/>
          </w:tcPr>
          <w:p w14:paraId="2959A829" w14:textId="77777777" w:rsidR="0050513B" w:rsidRPr="00ED4ADE" w:rsidRDefault="0050513B" w:rsidP="00C42A0F">
            <w:pPr>
              <w:pStyle w:val="Bang"/>
            </w:pPr>
          </w:p>
        </w:tc>
        <w:tc>
          <w:tcPr>
            <w:tcW w:w="990" w:type="dxa"/>
          </w:tcPr>
          <w:p w14:paraId="6F94EC35" w14:textId="77777777" w:rsidR="0050513B" w:rsidRPr="00ED4ADE" w:rsidRDefault="0050513B" w:rsidP="00C42A0F">
            <w:pPr>
              <w:pStyle w:val="Bang"/>
            </w:pPr>
          </w:p>
        </w:tc>
        <w:tc>
          <w:tcPr>
            <w:tcW w:w="3150" w:type="dxa"/>
          </w:tcPr>
          <w:p w14:paraId="3F3699C0" w14:textId="77777777" w:rsidR="0050513B" w:rsidRPr="00ED4ADE" w:rsidRDefault="0050513B" w:rsidP="00C42A0F">
            <w:pPr>
              <w:pStyle w:val="Bang"/>
            </w:pPr>
          </w:p>
        </w:tc>
        <w:tc>
          <w:tcPr>
            <w:tcW w:w="1530" w:type="dxa"/>
          </w:tcPr>
          <w:p w14:paraId="2CB53531" w14:textId="77777777" w:rsidR="0050513B" w:rsidRPr="00ED4ADE" w:rsidRDefault="0050513B" w:rsidP="00C42A0F">
            <w:pPr>
              <w:pStyle w:val="Bang"/>
            </w:pPr>
          </w:p>
        </w:tc>
      </w:tr>
      <w:tr w:rsidR="0050513B" w:rsidRPr="00ED4ADE" w14:paraId="43057E2D" w14:textId="77777777" w:rsidTr="00094000">
        <w:tc>
          <w:tcPr>
            <w:tcW w:w="990" w:type="dxa"/>
          </w:tcPr>
          <w:p w14:paraId="59CAA18E" w14:textId="77777777" w:rsidR="0050513B" w:rsidRPr="00ED4ADE" w:rsidRDefault="0050513B" w:rsidP="00C42A0F">
            <w:pPr>
              <w:pStyle w:val="Bang"/>
            </w:pPr>
          </w:p>
        </w:tc>
        <w:tc>
          <w:tcPr>
            <w:tcW w:w="2340" w:type="dxa"/>
          </w:tcPr>
          <w:p w14:paraId="4DA4BC2C" w14:textId="77777777" w:rsidR="0050513B" w:rsidRPr="00ED4ADE" w:rsidRDefault="0050513B" w:rsidP="00C42A0F">
            <w:pPr>
              <w:pStyle w:val="Bang"/>
            </w:pPr>
          </w:p>
        </w:tc>
        <w:tc>
          <w:tcPr>
            <w:tcW w:w="990" w:type="dxa"/>
          </w:tcPr>
          <w:p w14:paraId="43D3B9ED" w14:textId="77777777" w:rsidR="0050513B" w:rsidRPr="00ED4ADE" w:rsidRDefault="0050513B" w:rsidP="00C42A0F">
            <w:pPr>
              <w:pStyle w:val="Bang"/>
            </w:pPr>
          </w:p>
        </w:tc>
        <w:tc>
          <w:tcPr>
            <w:tcW w:w="3150" w:type="dxa"/>
          </w:tcPr>
          <w:p w14:paraId="2C90A00D" w14:textId="77777777" w:rsidR="0050513B" w:rsidRPr="00ED4ADE" w:rsidRDefault="0050513B" w:rsidP="00C42A0F">
            <w:pPr>
              <w:pStyle w:val="Bang"/>
            </w:pPr>
          </w:p>
        </w:tc>
        <w:tc>
          <w:tcPr>
            <w:tcW w:w="1530" w:type="dxa"/>
          </w:tcPr>
          <w:p w14:paraId="4358DC3A" w14:textId="77777777" w:rsidR="0050513B" w:rsidRPr="00ED4ADE" w:rsidRDefault="0050513B" w:rsidP="00C42A0F">
            <w:pPr>
              <w:pStyle w:val="Bang"/>
            </w:pPr>
          </w:p>
        </w:tc>
      </w:tr>
      <w:tr w:rsidR="0050513B" w:rsidRPr="00ED4ADE" w14:paraId="3DE2C3FB" w14:textId="77777777" w:rsidTr="00094000">
        <w:tc>
          <w:tcPr>
            <w:tcW w:w="990" w:type="dxa"/>
          </w:tcPr>
          <w:p w14:paraId="44C66DC6" w14:textId="77777777" w:rsidR="0050513B" w:rsidRPr="00ED4ADE" w:rsidRDefault="0050513B" w:rsidP="00C42A0F">
            <w:pPr>
              <w:pStyle w:val="Bang"/>
            </w:pPr>
          </w:p>
        </w:tc>
        <w:tc>
          <w:tcPr>
            <w:tcW w:w="2340" w:type="dxa"/>
          </w:tcPr>
          <w:p w14:paraId="0B6E0E37" w14:textId="77777777" w:rsidR="0050513B" w:rsidRPr="00ED4ADE" w:rsidRDefault="0050513B" w:rsidP="00C42A0F">
            <w:pPr>
              <w:pStyle w:val="Bang"/>
            </w:pPr>
          </w:p>
        </w:tc>
        <w:tc>
          <w:tcPr>
            <w:tcW w:w="990" w:type="dxa"/>
          </w:tcPr>
          <w:p w14:paraId="1823F9D2" w14:textId="77777777" w:rsidR="0050513B" w:rsidRPr="00ED4ADE" w:rsidRDefault="0050513B" w:rsidP="00C42A0F">
            <w:pPr>
              <w:pStyle w:val="Bang"/>
            </w:pPr>
          </w:p>
        </w:tc>
        <w:tc>
          <w:tcPr>
            <w:tcW w:w="3150" w:type="dxa"/>
          </w:tcPr>
          <w:p w14:paraId="3733BCB7" w14:textId="77777777" w:rsidR="0050513B" w:rsidRPr="00ED4ADE" w:rsidRDefault="0050513B" w:rsidP="00C42A0F">
            <w:pPr>
              <w:pStyle w:val="Bang"/>
            </w:pPr>
          </w:p>
        </w:tc>
        <w:tc>
          <w:tcPr>
            <w:tcW w:w="1530" w:type="dxa"/>
          </w:tcPr>
          <w:p w14:paraId="56DB80A3" w14:textId="77777777" w:rsidR="0050513B" w:rsidRPr="00ED4ADE" w:rsidRDefault="0050513B" w:rsidP="00C42A0F">
            <w:pPr>
              <w:pStyle w:val="Bang"/>
            </w:pPr>
          </w:p>
        </w:tc>
      </w:tr>
      <w:tr w:rsidR="0050513B" w:rsidRPr="00ED4ADE" w14:paraId="42ED7C2C" w14:textId="77777777" w:rsidTr="00094000">
        <w:tc>
          <w:tcPr>
            <w:tcW w:w="990" w:type="dxa"/>
          </w:tcPr>
          <w:p w14:paraId="3F855B0F" w14:textId="77777777" w:rsidR="0050513B" w:rsidRPr="00ED4ADE" w:rsidRDefault="0050513B" w:rsidP="00C42A0F">
            <w:pPr>
              <w:pStyle w:val="Bang"/>
            </w:pPr>
          </w:p>
        </w:tc>
        <w:tc>
          <w:tcPr>
            <w:tcW w:w="2340" w:type="dxa"/>
          </w:tcPr>
          <w:p w14:paraId="7A033758" w14:textId="77777777" w:rsidR="0050513B" w:rsidRPr="00ED4ADE" w:rsidRDefault="0050513B" w:rsidP="00C42A0F">
            <w:pPr>
              <w:pStyle w:val="Bang"/>
            </w:pPr>
          </w:p>
        </w:tc>
        <w:tc>
          <w:tcPr>
            <w:tcW w:w="990" w:type="dxa"/>
          </w:tcPr>
          <w:p w14:paraId="686F368F" w14:textId="77777777" w:rsidR="0050513B" w:rsidRPr="00ED4ADE" w:rsidRDefault="0050513B" w:rsidP="00C42A0F">
            <w:pPr>
              <w:pStyle w:val="Bang"/>
            </w:pPr>
          </w:p>
        </w:tc>
        <w:tc>
          <w:tcPr>
            <w:tcW w:w="3150" w:type="dxa"/>
          </w:tcPr>
          <w:p w14:paraId="0D8CF514" w14:textId="77777777" w:rsidR="0050513B" w:rsidRPr="00ED4ADE" w:rsidRDefault="0050513B" w:rsidP="00C42A0F">
            <w:pPr>
              <w:pStyle w:val="Bang"/>
            </w:pPr>
          </w:p>
        </w:tc>
        <w:tc>
          <w:tcPr>
            <w:tcW w:w="1530" w:type="dxa"/>
          </w:tcPr>
          <w:p w14:paraId="73A2ADAB" w14:textId="77777777" w:rsidR="0050513B" w:rsidRPr="00ED4ADE" w:rsidRDefault="0050513B" w:rsidP="00C42A0F">
            <w:pPr>
              <w:pStyle w:val="Bang"/>
            </w:pPr>
          </w:p>
        </w:tc>
      </w:tr>
      <w:tr w:rsidR="0050513B" w:rsidRPr="00ED4ADE" w14:paraId="6136D9F1" w14:textId="77777777" w:rsidTr="00094000">
        <w:tc>
          <w:tcPr>
            <w:tcW w:w="990" w:type="dxa"/>
          </w:tcPr>
          <w:p w14:paraId="2BC171FC" w14:textId="77777777" w:rsidR="0050513B" w:rsidRPr="00ED4ADE" w:rsidRDefault="0050513B" w:rsidP="00C42A0F">
            <w:pPr>
              <w:pStyle w:val="Bang"/>
            </w:pPr>
          </w:p>
        </w:tc>
        <w:tc>
          <w:tcPr>
            <w:tcW w:w="2340" w:type="dxa"/>
          </w:tcPr>
          <w:p w14:paraId="373EADC2" w14:textId="77777777" w:rsidR="0050513B" w:rsidRPr="00ED4ADE" w:rsidRDefault="0050513B" w:rsidP="00C42A0F">
            <w:pPr>
              <w:pStyle w:val="Bang"/>
            </w:pPr>
          </w:p>
        </w:tc>
        <w:tc>
          <w:tcPr>
            <w:tcW w:w="990" w:type="dxa"/>
          </w:tcPr>
          <w:p w14:paraId="7A9CC3D0" w14:textId="77777777" w:rsidR="0050513B" w:rsidRPr="00ED4ADE" w:rsidRDefault="0050513B" w:rsidP="00C42A0F">
            <w:pPr>
              <w:pStyle w:val="Bang"/>
            </w:pPr>
          </w:p>
        </w:tc>
        <w:tc>
          <w:tcPr>
            <w:tcW w:w="3150" w:type="dxa"/>
          </w:tcPr>
          <w:p w14:paraId="6B1108AF" w14:textId="77777777" w:rsidR="0050513B" w:rsidRPr="00ED4ADE" w:rsidRDefault="0050513B" w:rsidP="00C42A0F">
            <w:pPr>
              <w:pStyle w:val="Bang"/>
            </w:pPr>
          </w:p>
        </w:tc>
        <w:tc>
          <w:tcPr>
            <w:tcW w:w="1530" w:type="dxa"/>
          </w:tcPr>
          <w:p w14:paraId="078700D0" w14:textId="77777777" w:rsidR="0050513B" w:rsidRPr="00ED4ADE" w:rsidRDefault="0050513B" w:rsidP="00C42A0F">
            <w:pPr>
              <w:pStyle w:val="Bang"/>
            </w:pPr>
          </w:p>
        </w:tc>
      </w:tr>
    </w:tbl>
    <w:p w14:paraId="1053DD1A" w14:textId="77777777" w:rsidR="0050513B" w:rsidRPr="00ED4ADE" w:rsidRDefault="0050513B" w:rsidP="00C42A0F"/>
    <w:p w14:paraId="7C55ED28" w14:textId="77777777" w:rsidR="0050513B" w:rsidRPr="00ED4ADE" w:rsidRDefault="0050513B" w:rsidP="005A25D3">
      <w:pPr>
        <w:pStyle w:val="NormalH"/>
      </w:pPr>
      <w:bookmarkStart w:id="2" w:name="_Toc446234547"/>
      <w:bookmarkStart w:id="3" w:name="_Toc467738720"/>
      <w:bookmarkStart w:id="4" w:name="_Toc499640208"/>
      <w:bookmarkStart w:id="5" w:name="_Toc463083793"/>
      <w:bookmarkStart w:id="6" w:name="_Toc465677963"/>
      <w:bookmarkStart w:id="7" w:name="_Toc467738735"/>
      <w:bookmarkEnd w:id="0"/>
      <w:bookmarkEnd w:id="1"/>
      <w:r w:rsidRPr="00ED4ADE">
        <w:lastRenderedPageBreak/>
        <w:t xml:space="preserve">SIGNATURE </w:t>
      </w:r>
      <w:smartTag w:uri="urn:schemas-microsoft-com:office:smarttags" w:element="stockticker">
        <w:r w:rsidRPr="00ED4ADE">
          <w:t>PAGE</w:t>
        </w:r>
      </w:smartTag>
    </w:p>
    <w:p w14:paraId="07781903" w14:textId="77777777" w:rsidR="0050513B" w:rsidRPr="00ED4ADE" w:rsidRDefault="0050513B" w:rsidP="00C42A0F"/>
    <w:p w14:paraId="256436C6" w14:textId="77777777" w:rsidR="0050513B" w:rsidRPr="00ED4ADE" w:rsidRDefault="0050513B" w:rsidP="00C42A0F"/>
    <w:p w14:paraId="109603A1" w14:textId="77777777" w:rsidR="0050513B" w:rsidRPr="00ED4ADE" w:rsidRDefault="0050513B" w:rsidP="00C42A0F"/>
    <w:p w14:paraId="6615E5B8" w14:textId="77777777" w:rsidR="0050513B" w:rsidRPr="00ED4ADE" w:rsidRDefault="0050513B" w:rsidP="00C42A0F"/>
    <w:p w14:paraId="711AA074" w14:textId="77777777" w:rsidR="0050513B" w:rsidRPr="00ED4ADE" w:rsidRDefault="0050513B" w:rsidP="00C42A0F"/>
    <w:p w14:paraId="258A6F77" w14:textId="77777777" w:rsidR="0050513B" w:rsidRPr="00ED4ADE" w:rsidRDefault="0050513B" w:rsidP="00C42A0F"/>
    <w:p w14:paraId="4AE2DC4E" w14:textId="07C53D96" w:rsidR="0050513B" w:rsidRPr="00ED4ADE" w:rsidRDefault="0050513B" w:rsidP="00C42A0F">
      <w:r w:rsidRPr="00ED4ADE">
        <w:rPr>
          <w:b/>
          <w:bCs/>
        </w:rPr>
        <w:t>ORIGINATOR:</w:t>
      </w:r>
      <w:r w:rsidRPr="00ED4ADE">
        <w:tab/>
      </w:r>
      <w:r w:rsidR="007D0E79" w:rsidRPr="00ED4ADE">
        <w:t>Nguyễn</w:t>
      </w:r>
      <w:r w:rsidR="007D0E79" w:rsidRPr="00ED4ADE">
        <w:rPr>
          <w:lang w:val="vi-VN"/>
        </w:rPr>
        <w:t xml:space="preserve"> Công Chiến</w:t>
      </w:r>
      <w:r w:rsidRPr="00ED4ADE">
        <w:tab/>
      </w:r>
      <w:r w:rsidR="007D0E79" w:rsidRPr="00ED4ADE">
        <w:t>13</w:t>
      </w:r>
      <w:r w:rsidR="007D0E79" w:rsidRPr="00ED4ADE">
        <w:rPr>
          <w:lang w:val="vi-VN"/>
        </w:rPr>
        <w:t>/01/2024</w:t>
      </w:r>
    </w:p>
    <w:p w14:paraId="7C2A7F63" w14:textId="6F8FF8DF" w:rsidR="0050513B" w:rsidRPr="00ED4ADE" w:rsidRDefault="0050513B" w:rsidP="00C42A0F">
      <w:pPr>
        <w:rPr>
          <w:lang w:val="vi-VN"/>
        </w:rPr>
      </w:pPr>
      <w:r w:rsidRPr="00ED4ADE">
        <w:tab/>
      </w:r>
      <w:r w:rsidR="00223CA2" w:rsidRPr="00ED4ADE">
        <w:tab/>
      </w:r>
      <w:r w:rsidR="00223CA2" w:rsidRPr="00ED4ADE">
        <w:tab/>
      </w:r>
      <w:r w:rsidR="007D0E79" w:rsidRPr="00ED4ADE">
        <w:t>Group</w:t>
      </w:r>
      <w:r w:rsidR="007D0E79" w:rsidRPr="00ED4ADE">
        <w:rPr>
          <w:lang w:val="vi-VN"/>
        </w:rPr>
        <w:t xml:space="preserve"> member</w:t>
      </w:r>
    </w:p>
    <w:p w14:paraId="0565FE1E" w14:textId="77777777" w:rsidR="0050513B" w:rsidRPr="00ED4ADE" w:rsidRDefault="0050513B" w:rsidP="00C42A0F"/>
    <w:p w14:paraId="34D26FD5" w14:textId="77777777" w:rsidR="0050513B" w:rsidRPr="00ED4ADE" w:rsidRDefault="0050513B" w:rsidP="00C42A0F">
      <w:r w:rsidRPr="00ED4ADE">
        <w:rPr>
          <w:b/>
          <w:bCs/>
        </w:rPr>
        <w:t>REVIEWERS:</w:t>
      </w:r>
      <w:r w:rsidRPr="00ED4ADE">
        <w:tab/>
        <w:t>&lt;Name&gt;</w:t>
      </w:r>
      <w:r w:rsidRPr="00ED4ADE">
        <w:rPr>
          <w:u w:val="single"/>
        </w:rPr>
        <w:tab/>
      </w:r>
      <w:r w:rsidRPr="00ED4ADE">
        <w:tab/>
        <w:t>&lt;Date&gt;</w:t>
      </w:r>
      <w:r w:rsidRPr="00ED4ADE">
        <w:rPr>
          <w:u w:val="single"/>
        </w:rPr>
        <w:tab/>
      </w:r>
    </w:p>
    <w:p w14:paraId="08191B4B" w14:textId="77777777" w:rsidR="0050513B" w:rsidRPr="00ED4ADE" w:rsidRDefault="0050513B" w:rsidP="00C42A0F">
      <w:r w:rsidRPr="00ED4ADE">
        <w:tab/>
      </w:r>
      <w:r w:rsidR="00223CA2" w:rsidRPr="00ED4ADE">
        <w:tab/>
      </w:r>
      <w:r w:rsidR="00223CA2" w:rsidRPr="00ED4ADE">
        <w:tab/>
      </w:r>
      <w:r w:rsidRPr="00ED4ADE">
        <w:t>&lt;Position&gt;</w:t>
      </w:r>
    </w:p>
    <w:p w14:paraId="4638C8B7" w14:textId="77777777" w:rsidR="0050513B" w:rsidRPr="00ED4ADE" w:rsidRDefault="0050513B" w:rsidP="00C42A0F"/>
    <w:p w14:paraId="0B78DE5D" w14:textId="77777777" w:rsidR="0050513B" w:rsidRPr="00ED4ADE" w:rsidRDefault="0050513B" w:rsidP="00C42A0F">
      <w:r w:rsidRPr="00ED4ADE">
        <w:tab/>
      </w:r>
      <w:r w:rsidR="00223CA2" w:rsidRPr="00ED4ADE">
        <w:tab/>
      </w:r>
      <w:r w:rsidR="00223CA2" w:rsidRPr="00ED4ADE">
        <w:tab/>
      </w:r>
      <w:r w:rsidRPr="00ED4ADE">
        <w:t>&lt;Name, if it’s needed&gt;</w:t>
      </w:r>
      <w:r w:rsidRPr="00ED4ADE">
        <w:rPr>
          <w:u w:val="single"/>
        </w:rPr>
        <w:tab/>
      </w:r>
      <w:r w:rsidRPr="00ED4ADE">
        <w:tab/>
        <w:t>&lt;Date&gt;</w:t>
      </w:r>
      <w:r w:rsidRPr="00ED4ADE">
        <w:rPr>
          <w:u w:val="single"/>
        </w:rPr>
        <w:tab/>
      </w:r>
    </w:p>
    <w:p w14:paraId="36F74D02" w14:textId="77777777" w:rsidR="0050513B" w:rsidRPr="00ED4ADE" w:rsidRDefault="0050513B" w:rsidP="00C42A0F">
      <w:r w:rsidRPr="00ED4ADE">
        <w:tab/>
      </w:r>
      <w:r w:rsidR="00223CA2" w:rsidRPr="00ED4ADE">
        <w:tab/>
      </w:r>
      <w:r w:rsidR="00223CA2" w:rsidRPr="00ED4ADE">
        <w:tab/>
      </w:r>
      <w:r w:rsidRPr="00ED4ADE">
        <w:t>&lt;Position&gt;</w:t>
      </w:r>
      <w:r w:rsidRPr="00ED4ADE">
        <w:tab/>
      </w:r>
    </w:p>
    <w:p w14:paraId="48521A8C" w14:textId="77777777" w:rsidR="0050513B" w:rsidRPr="00ED4ADE" w:rsidRDefault="0050513B" w:rsidP="00C42A0F"/>
    <w:p w14:paraId="10D13804" w14:textId="77777777" w:rsidR="0050513B" w:rsidRPr="00ED4ADE" w:rsidRDefault="0050513B" w:rsidP="00C42A0F">
      <w:r w:rsidRPr="00ED4ADE">
        <w:rPr>
          <w:b/>
          <w:bCs/>
        </w:rPr>
        <w:t>APPROVAL:</w:t>
      </w:r>
      <w:r w:rsidRPr="00ED4ADE">
        <w:tab/>
      </w:r>
      <w:r w:rsidR="00223CA2" w:rsidRPr="00ED4ADE">
        <w:tab/>
      </w:r>
      <w:r w:rsidRPr="00ED4ADE">
        <w:t>&lt;Name&gt;</w:t>
      </w:r>
      <w:r w:rsidRPr="00ED4ADE">
        <w:rPr>
          <w:u w:val="single"/>
        </w:rPr>
        <w:tab/>
      </w:r>
      <w:r w:rsidRPr="00ED4ADE">
        <w:tab/>
        <w:t>&lt;Date&gt;</w:t>
      </w:r>
      <w:r w:rsidRPr="00ED4ADE">
        <w:rPr>
          <w:u w:val="single"/>
        </w:rPr>
        <w:tab/>
      </w:r>
    </w:p>
    <w:p w14:paraId="455EAC0C" w14:textId="77777777" w:rsidR="0050513B" w:rsidRPr="00ED4ADE" w:rsidRDefault="0050513B" w:rsidP="00C42A0F">
      <w:r w:rsidRPr="00ED4ADE">
        <w:tab/>
      </w:r>
      <w:r w:rsidR="00223CA2" w:rsidRPr="00ED4ADE">
        <w:tab/>
      </w:r>
      <w:r w:rsidR="00223CA2" w:rsidRPr="00ED4ADE">
        <w:tab/>
      </w:r>
      <w:r w:rsidRPr="00ED4ADE">
        <w:t>&lt;Position&gt;</w:t>
      </w:r>
    </w:p>
    <w:p w14:paraId="5BFB23D8" w14:textId="77777777" w:rsidR="0050513B" w:rsidRPr="00ED4ADE" w:rsidRDefault="0050513B" w:rsidP="005A25D3">
      <w:pPr>
        <w:pStyle w:val="NormalH"/>
      </w:pPr>
      <w:r w:rsidRPr="00ED4ADE">
        <w:lastRenderedPageBreak/>
        <w:t>TABLE OF CONTENTS</w:t>
      </w:r>
    </w:p>
    <w:p w14:paraId="37C636B6" w14:textId="51E51EB0" w:rsidR="00C91DC8" w:rsidRPr="00ED4ADE" w:rsidRDefault="0050513B">
      <w:pPr>
        <w:pStyle w:val="TOC1"/>
        <w:rPr>
          <w:rFonts w:asciiTheme="minorHAnsi" w:eastAsiaTheme="minorEastAsia" w:hAnsiTheme="minorHAnsi" w:cstheme="minorBidi"/>
          <w:b w:val="0"/>
          <w:bCs w:val="0"/>
          <w:caps w:val="0"/>
          <w:kern w:val="2"/>
          <w:sz w:val="24"/>
          <w:szCs w:val="24"/>
          <w14:ligatures w14:val="standardContextual"/>
        </w:rPr>
      </w:pPr>
      <w:r w:rsidRPr="00ED4ADE">
        <w:rPr>
          <w:sz w:val="24"/>
          <w:szCs w:val="24"/>
          <w:lang w:val="en-GB"/>
        </w:rPr>
        <w:fldChar w:fldCharType="begin"/>
      </w:r>
      <w:r w:rsidRPr="00ED4ADE">
        <w:rPr>
          <w:sz w:val="24"/>
          <w:szCs w:val="24"/>
          <w:lang w:val="en-GB"/>
        </w:rPr>
        <w:instrText xml:space="preserve"> TOC \o "1-2" \h \z </w:instrText>
      </w:r>
      <w:r w:rsidRPr="00ED4ADE">
        <w:rPr>
          <w:sz w:val="24"/>
          <w:szCs w:val="24"/>
          <w:lang w:val="en-GB"/>
        </w:rPr>
        <w:fldChar w:fldCharType="separate"/>
      </w:r>
      <w:hyperlink w:anchor="_Toc160863587" w:history="1">
        <w:r w:rsidR="00C91DC8" w:rsidRPr="00ED4ADE">
          <w:rPr>
            <w:rStyle w:val="Hyperlink"/>
          </w:rPr>
          <w:t>1</w:t>
        </w:r>
        <w:r w:rsidR="00C91DC8" w:rsidRPr="00ED4ADE">
          <w:rPr>
            <w:rFonts w:asciiTheme="minorHAnsi" w:eastAsiaTheme="minorEastAsia" w:hAnsiTheme="minorHAnsi" w:cstheme="minorBidi"/>
            <w:b w:val="0"/>
            <w:bCs w:val="0"/>
            <w:caps w:val="0"/>
            <w:kern w:val="2"/>
            <w:sz w:val="24"/>
            <w:szCs w:val="24"/>
            <w14:ligatures w14:val="standardContextual"/>
          </w:rPr>
          <w:tab/>
        </w:r>
        <w:r w:rsidR="00C91DC8" w:rsidRPr="00ED4ADE">
          <w:rPr>
            <w:rStyle w:val="Hyperlink"/>
          </w:rPr>
          <w:t>Introduction</w:t>
        </w:r>
        <w:r w:rsidR="00C91DC8" w:rsidRPr="00ED4ADE">
          <w:rPr>
            <w:webHidden/>
          </w:rPr>
          <w:tab/>
        </w:r>
        <w:r w:rsidR="00C91DC8" w:rsidRPr="00ED4ADE">
          <w:rPr>
            <w:webHidden/>
          </w:rPr>
          <w:fldChar w:fldCharType="begin"/>
        </w:r>
        <w:r w:rsidR="00C91DC8" w:rsidRPr="00ED4ADE">
          <w:rPr>
            <w:webHidden/>
          </w:rPr>
          <w:instrText xml:space="preserve"> PAGEREF _Toc160863587 \h </w:instrText>
        </w:r>
        <w:r w:rsidR="00C91DC8" w:rsidRPr="00ED4ADE">
          <w:rPr>
            <w:webHidden/>
          </w:rPr>
        </w:r>
        <w:r w:rsidR="00C91DC8" w:rsidRPr="00ED4ADE">
          <w:rPr>
            <w:webHidden/>
          </w:rPr>
          <w:fldChar w:fldCharType="separate"/>
        </w:r>
        <w:r w:rsidR="00C91DC8" w:rsidRPr="00ED4ADE">
          <w:rPr>
            <w:webHidden/>
          </w:rPr>
          <w:t>6</w:t>
        </w:r>
        <w:r w:rsidR="00C91DC8" w:rsidRPr="00ED4ADE">
          <w:rPr>
            <w:webHidden/>
          </w:rPr>
          <w:fldChar w:fldCharType="end"/>
        </w:r>
      </w:hyperlink>
    </w:p>
    <w:p w14:paraId="4A2DB783" w14:textId="0B901F67" w:rsidR="00C91DC8" w:rsidRPr="00ED4ADE" w:rsidRDefault="00000000">
      <w:pPr>
        <w:pStyle w:val="TOC2"/>
        <w:rPr>
          <w:rFonts w:asciiTheme="minorHAnsi" w:eastAsiaTheme="minorEastAsia" w:hAnsiTheme="minorHAnsi" w:cstheme="minorBidi"/>
          <w:kern w:val="2"/>
          <w:sz w:val="24"/>
          <w14:ligatures w14:val="standardContextual"/>
        </w:rPr>
      </w:pPr>
      <w:hyperlink w:anchor="_Toc160863588" w:history="1">
        <w:r w:rsidR="00C91DC8" w:rsidRPr="00ED4ADE">
          <w:rPr>
            <w:rStyle w:val="Hyperlink"/>
          </w:rPr>
          <w:t>1.1</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Purpose</w:t>
        </w:r>
        <w:r w:rsidR="00C91DC8" w:rsidRPr="00ED4ADE">
          <w:rPr>
            <w:webHidden/>
          </w:rPr>
          <w:tab/>
        </w:r>
        <w:r w:rsidR="00C91DC8" w:rsidRPr="00ED4ADE">
          <w:rPr>
            <w:webHidden/>
          </w:rPr>
          <w:fldChar w:fldCharType="begin"/>
        </w:r>
        <w:r w:rsidR="00C91DC8" w:rsidRPr="00ED4ADE">
          <w:rPr>
            <w:webHidden/>
          </w:rPr>
          <w:instrText xml:space="preserve"> PAGEREF _Toc160863588 \h </w:instrText>
        </w:r>
        <w:r w:rsidR="00C91DC8" w:rsidRPr="00ED4ADE">
          <w:rPr>
            <w:webHidden/>
          </w:rPr>
        </w:r>
        <w:r w:rsidR="00C91DC8" w:rsidRPr="00ED4ADE">
          <w:rPr>
            <w:webHidden/>
          </w:rPr>
          <w:fldChar w:fldCharType="separate"/>
        </w:r>
        <w:r w:rsidR="00C91DC8" w:rsidRPr="00ED4ADE">
          <w:rPr>
            <w:webHidden/>
          </w:rPr>
          <w:t>6</w:t>
        </w:r>
        <w:r w:rsidR="00C91DC8" w:rsidRPr="00ED4ADE">
          <w:rPr>
            <w:webHidden/>
          </w:rPr>
          <w:fldChar w:fldCharType="end"/>
        </w:r>
      </w:hyperlink>
    </w:p>
    <w:p w14:paraId="56E5FCCC" w14:textId="6AECAEF4" w:rsidR="00C91DC8" w:rsidRPr="00ED4ADE" w:rsidRDefault="00000000">
      <w:pPr>
        <w:pStyle w:val="TOC2"/>
        <w:rPr>
          <w:rFonts w:asciiTheme="minorHAnsi" w:eastAsiaTheme="minorEastAsia" w:hAnsiTheme="minorHAnsi" w:cstheme="minorBidi"/>
          <w:kern w:val="2"/>
          <w:sz w:val="24"/>
          <w14:ligatures w14:val="standardContextual"/>
        </w:rPr>
      </w:pPr>
      <w:hyperlink w:anchor="_Toc160863589" w:history="1">
        <w:r w:rsidR="00C91DC8" w:rsidRPr="00ED4ADE">
          <w:rPr>
            <w:rStyle w:val="Hyperlink"/>
          </w:rPr>
          <w:t>1.2</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Scope</w:t>
        </w:r>
        <w:r w:rsidR="00C91DC8" w:rsidRPr="00ED4ADE">
          <w:rPr>
            <w:webHidden/>
          </w:rPr>
          <w:tab/>
        </w:r>
        <w:r w:rsidR="00C91DC8" w:rsidRPr="00ED4ADE">
          <w:rPr>
            <w:webHidden/>
          </w:rPr>
          <w:fldChar w:fldCharType="begin"/>
        </w:r>
        <w:r w:rsidR="00C91DC8" w:rsidRPr="00ED4ADE">
          <w:rPr>
            <w:webHidden/>
          </w:rPr>
          <w:instrText xml:space="preserve"> PAGEREF _Toc160863589 \h </w:instrText>
        </w:r>
        <w:r w:rsidR="00C91DC8" w:rsidRPr="00ED4ADE">
          <w:rPr>
            <w:webHidden/>
          </w:rPr>
        </w:r>
        <w:r w:rsidR="00C91DC8" w:rsidRPr="00ED4ADE">
          <w:rPr>
            <w:webHidden/>
          </w:rPr>
          <w:fldChar w:fldCharType="separate"/>
        </w:r>
        <w:r w:rsidR="00C91DC8" w:rsidRPr="00ED4ADE">
          <w:rPr>
            <w:webHidden/>
          </w:rPr>
          <w:t>6</w:t>
        </w:r>
        <w:r w:rsidR="00C91DC8" w:rsidRPr="00ED4ADE">
          <w:rPr>
            <w:webHidden/>
          </w:rPr>
          <w:fldChar w:fldCharType="end"/>
        </w:r>
      </w:hyperlink>
    </w:p>
    <w:p w14:paraId="502000A4" w14:textId="6F8C1891" w:rsidR="00C91DC8" w:rsidRPr="00ED4ADE" w:rsidRDefault="00000000">
      <w:pPr>
        <w:pStyle w:val="TOC2"/>
        <w:rPr>
          <w:rFonts w:asciiTheme="minorHAnsi" w:eastAsiaTheme="minorEastAsia" w:hAnsiTheme="minorHAnsi" w:cstheme="minorBidi"/>
          <w:kern w:val="2"/>
          <w:sz w:val="24"/>
          <w14:ligatures w14:val="standardContextual"/>
        </w:rPr>
      </w:pPr>
      <w:hyperlink w:anchor="_Toc160863590" w:history="1">
        <w:r w:rsidR="00C91DC8" w:rsidRPr="00ED4ADE">
          <w:rPr>
            <w:rStyle w:val="Hyperlink"/>
          </w:rPr>
          <w:t>1.3</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Definitions, Acronyms, and Abbreviations</w:t>
        </w:r>
        <w:r w:rsidR="00C91DC8" w:rsidRPr="00ED4ADE">
          <w:rPr>
            <w:webHidden/>
          </w:rPr>
          <w:tab/>
        </w:r>
        <w:r w:rsidR="00C91DC8" w:rsidRPr="00ED4ADE">
          <w:rPr>
            <w:webHidden/>
          </w:rPr>
          <w:fldChar w:fldCharType="begin"/>
        </w:r>
        <w:r w:rsidR="00C91DC8" w:rsidRPr="00ED4ADE">
          <w:rPr>
            <w:webHidden/>
          </w:rPr>
          <w:instrText xml:space="preserve"> PAGEREF _Toc160863590 \h </w:instrText>
        </w:r>
        <w:r w:rsidR="00C91DC8" w:rsidRPr="00ED4ADE">
          <w:rPr>
            <w:webHidden/>
          </w:rPr>
        </w:r>
        <w:r w:rsidR="00C91DC8" w:rsidRPr="00ED4ADE">
          <w:rPr>
            <w:webHidden/>
          </w:rPr>
          <w:fldChar w:fldCharType="separate"/>
        </w:r>
        <w:r w:rsidR="00C91DC8" w:rsidRPr="00ED4ADE">
          <w:rPr>
            <w:webHidden/>
          </w:rPr>
          <w:t>6</w:t>
        </w:r>
        <w:r w:rsidR="00C91DC8" w:rsidRPr="00ED4ADE">
          <w:rPr>
            <w:webHidden/>
          </w:rPr>
          <w:fldChar w:fldCharType="end"/>
        </w:r>
      </w:hyperlink>
    </w:p>
    <w:p w14:paraId="76C567F2" w14:textId="2B2D2541" w:rsidR="00C91DC8" w:rsidRPr="00ED4ADE" w:rsidRDefault="00000000">
      <w:pPr>
        <w:pStyle w:val="TOC2"/>
        <w:rPr>
          <w:rFonts w:asciiTheme="minorHAnsi" w:eastAsiaTheme="minorEastAsia" w:hAnsiTheme="minorHAnsi" w:cstheme="minorBidi"/>
          <w:kern w:val="2"/>
          <w:sz w:val="24"/>
          <w14:ligatures w14:val="standardContextual"/>
        </w:rPr>
      </w:pPr>
      <w:hyperlink w:anchor="_Toc160863591" w:history="1">
        <w:r w:rsidR="00C91DC8" w:rsidRPr="00ED4ADE">
          <w:rPr>
            <w:rStyle w:val="Hyperlink"/>
          </w:rPr>
          <w:t>1.4</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References</w:t>
        </w:r>
        <w:r w:rsidR="00C91DC8" w:rsidRPr="00ED4ADE">
          <w:rPr>
            <w:webHidden/>
          </w:rPr>
          <w:tab/>
        </w:r>
        <w:r w:rsidR="00C91DC8" w:rsidRPr="00ED4ADE">
          <w:rPr>
            <w:webHidden/>
          </w:rPr>
          <w:fldChar w:fldCharType="begin"/>
        </w:r>
        <w:r w:rsidR="00C91DC8" w:rsidRPr="00ED4ADE">
          <w:rPr>
            <w:webHidden/>
          </w:rPr>
          <w:instrText xml:space="preserve"> PAGEREF _Toc160863591 \h </w:instrText>
        </w:r>
        <w:r w:rsidR="00C91DC8" w:rsidRPr="00ED4ADE">
          <w:rPr>
            <w:webHidden/>
          </w:rPr>
        </w:r>
        <w:r w:rsidR="00C91DC8" w:rsidRPr="00ED4ADE">
          <w:rPr>
            <w:webHidden/>
          </w:rPr>
          <w:fldChar w:fldCharType="separate"/>
        </w:r>
        <w:r w:rsidR="00C91DC8" w:rsidRPr="00ED4ADE">
          <w:rPr>
            <w:webHidden/>
          </w:rPr>
          <w:t>6</w:t>
        </w:r>
        <w:r w:rsidR="00C91DC8" w:rsidRPr="00ED4ADE">
          <w:rPr>
            <w:webHidden/>
          </w:rPr>
          <w:fldChar w:fldCharType="end"/>
        </w:r>
      </w:hyperlink>
    </w:p>
    <w:p w14:paraId="0E319CFD" w14:textId="21E40ABB" w:rsidR="00C91DC8" w:rsidRPr="00ED4ADE" w:rsidRDefault="00000000">
      <w:pPr>
        <w:pStyle w:val="TOC2"/>
        <w:rPr>
          <w:rFonts w:asciiTheme="minorHAnsi" w:eastAsiaTheme="minorEastAsia" w:hAnsiTheme="minorHAnsi" w:cstheme="minorBidi"/>
          <w:kern w:val="2"/>
          <w:sz w:val="24"/>
          <w14:ligatures w14:val="standardContextual"/>
        </w:rPr>
      </w:pPr>
      <w:hyperlink w:anchor="_Toc160863592" w:history="1">
        <w:r w:rsidR="00C91DC8" w:rsidRPr="00ED4ADE">
          <w:rPr>
            <w:rStyle w:val="Hyperlink"/>
          </w:rPr>
          <w:t>1.5</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Overview</w:t>
        </w:r>
        <w:r w:rsidR="00C91DC8" w:rsidRPr="00ED4ADE">
          <w:rPr>
            <w:webHidden/>
          </w:rPr>
          <w:tab/>
        </w:r>
        <w:r w:rsidR="00C91DC8" w:rsidRPr="00ED4ADE">
          <w:rPr>
            <w:webHidden/>
          </w:rPr>
          <w:fldChar w:fldCharType="begin"/>
        </w:r>
        <w:r w:rsidR="00C91DC8" w:rsidRPr="00ED4ADE">
          <w:rPr>
            <w:webHidden/>
          </w:rPr>
          <w:instrText xml:space="preserve"> PAGEREF _Toc160863592 \h </w:instrText>
        </w:r>
        <w:r w:rsidR="00C91DC8" w:rsidRPr="00ED4ADE">
          <w:rPr>
            <w:webHidden/>
          </w:rPr>
        </w:r>
        <w:r w:rsidR="00C91DC8" w:rsidRPr="00ED4ADE">
          <w:rPr>
            <w:webHidden/>
          </w:rPr>
          <w:fldChar w:fldCharType="separate"/>
        </w:r>
        <w:r w:rsidR="00C91DC8" w:rsidRPr="00ED4ADE">
          <w:rPr>
            <w:webHidden/>
          </w:rPr>
          <w:t>7</w:t>
        </w:r>
        <w:r w:rsidR="00C91DC8" w:rsidRPr="00ED4ADE">
          <w:rPr>
            <w:webHidden/>
          </w:rPr>
          <w:fldChar w:fldCharType="end"/>
        </w:r>
      </w:hyperlink>
    </w:p>
    <w:p w14:paraId="206042F2" w14:textId="65EF0B9E" w:rsidR="00C91DC8" w:rsidRPr="00ED4ADE" w:rsidRDefault="00000000">
      <w:pPr>
        <w:pStyle w:val="TOC1"/>
        <w:rPr>
          <w:rFonts w:asciiTheme="minorHAnsi" w:eastAsiaTheme="minorEastAsia" w:hAnsiTheme="minorHAnsi" w:cstheme="minorBidi"/>
          <w:b w:val="0"/>
          <w:bCs w:val="0"/>
          <w:caps w:val="0"/>
          <w:kern w:val="2"/>
          <w:sz w:val="24"/>
          <w:szCs w:val="24"/>
          <w14:ligatures w14:val="standardContextual"/>
        </w:rPr>
      </w:pPr>
      <w:hyperlink w:anchor="_Toc160863593" w:history="1">
        <w:r w:rsidR="00C91DC8" w:rsidRPr="00ED4ADE">
          <w:rPr>
            <w:rStyle w:val="Hyperlink"/>
          </w:rPr>
          <w:t>2</w:t>
        </w:r>
        <w:r w:rsidR="00C91DC8" w:rsidRPr="00ED4ADE">
          <w:rPr>
            <w:rFonts w:asciiTheme="minorHAnsi" w:eastAsiaTheme="minorEastAsia" w:hAnsiTheme="minorHAnsi" w:cstheme="minorBidi"/>
            <w:b w:val="0"/>
            <w:bCs w:val="0"/>
            <w:caps w:val="0"/>
            <w:kern w:val="2"/>
            <w:sz w:val="24"/>
            <w:szCs w:val="24"/>
            <w14:ligatures w14:val="standardContextual"/>
          </w:rPr>
          <w:tab/>
        </w:r>
        <w:r w:rsidR="00C91DC8" w:rsidRPr="00ED4ADE">
          <w:rPr>
            <w:rStyle w:val="Hyperlink"/>
          </w:rPr>
          <w:t>Overall Description</w:t>
        </w:r>
        <w:r w:rsidR="00C91DC8" w:rsidRPr="00ED4ADE">
          <w:rPr>
            <w:webHidden/>
          </w:rPr>
          <w:tab/>
        </w:r>
        <w:r w:rsidR="00C91DC8" w:rsidRPr="00ED4ADE">
          <w:rPr>
            <w:webHidden/>
          </w:rPr>
          <w:fldChar w:fldCharType="begin"/>
        </w:r>
        <w:r w:rsidR="00C91DC8" w:rsidRPr="00ED4ADE">
          <w:rPr>
            <w:webHidden/>
          </w:rPr>
          <w:instrText xml:space="preserve"> PAGEREF _Toc160863593 \h </w:instrText>
        </w:r>
        <w:r w:rsidR="00C91DC8" w:rsidRPr="00ED4ADE">
          <w:rPr>
            <w:webHidden/>
          </w:rPr>
        </w:r>
        <w:r w:rsidR="00C91DC8" w:rsidRPr="00ED4ADE">
          <w:rPr>
            <w:webHidden/>
          </w:rPr>
          <w:fldChar w:fldCharType="separate"/>
        </w:r>
        <w:r w:rsidR="00C91DC8" w:rsidRPr="00ED4ADE">
          <w:rPr>
            <w:webHidden/>
          </w:rPr>
          <w:t>8</w:t>
        </w:r>
        <w:r w:rsidR="00C91DC8" w:rsidRPr="00ED4ADE">
          <w:rPr>
            <w:webHidden/>
          </w:rPr>
          <w:fldChar w:fldCharType="end"/>
        </w:r>
      </w:hyperlink>
    </w:p>
    <w:p w14:paraId="27F4F7C3" w14:textId="57DB1C39" w:rsidR="00C91DC8" w:rsidRPr="00ED4ADE" w:rsidRDefault="00000000">
      <w:pPr>
        <w:pStyle w:val="TOC1"/>
        <w:rPr>
          <w:rFonts w:asciiTheme="minorHAnsi" w:eastAsiaTheme="minorEastAsia" w:hAnsiTheme="minorHAnsi" w:cstheme="minorBidi"/>
          <w:b w:val="0"/>
          <w:bCs w:val="0"/>
          <w:caps w:val="0"/>
          <w:kern w:val="2"/>
          <w:sz w:val="24"/>
          <w:szCs w:val="24"/>
          <w14:ligatures w14:val="standardContextual"/>
        </w:rPr>
      </w:pPr>
      <w:hyperlink w:anchor="_Toc160863594" w:history="1">
        <w:r w:rsidR="00C91DC8" w:rsidRPr="00ED4ADE">
          <w:rPr>
            <w:rStyle w:val="Hyperlink"/>
          </w:rPr>
          <w:t>3</w:t>
        </w:r>
        <w:r w:rsidR="00C91DC8" w:rsidRPr="00ED4ADE">
          <w:rPr>
            <w:rFonts w:asciiTheme="minorHAnsi" w:eastAsiaTheme="minorEastAsia" w:hAnsiTheme="minorHAnsi" w:cstheme="minorBidi"/>
            <w:b w:val="0"/>
            <w:bCs w:val="0"/>
            <w:caps w:val="0"/>
            <w:kern w:val="2"/>
            <w:sz w:val="24"/>
            <w:szCs w:val="24"/>
            <w14:ligatures w14:val="standardContextual"/>
          </w:rPr>
          <w:tab/>
        </w:r>
        <w:r w:rsidR="00C91DC8" w:rsidRPr="00ED4ADE">
          <w:rPr>
            <w:rStyle w:val="Hyperlink"/>
          </w:rPr>
          <w:t>FUNCTIONAL Requirements</w:t>
        </w:r>
        <w:r w:rsidR="00C91DC8" w:rsidRPr="00ED4ADE">
          <w:rPr>
            <w:webHidden/>
          </w:rPr>
          <w:tab/>
        </w:r>
        <w:r w:rsidR="00C91DC8" w:rsidRPr="00ED4ADE">
          <w:rPr>
            <w:webHidden/>
          </w:rPr>
          <w:fldChar w:fldCharType="begin"/>
        </w:r>
        <w:r w:rsidR="00C91DC8" w:rsidRPr="00ED4ADE">
          <w:rPr>
            <w:webHidden/>
          </w:rPr>
          <w:instrText xml:space="preserve"> PAGEREF _Toc160863594 \h </w:instrText>
        </w:r>
        <w:r w:rsidR="00C91DC8" w:rsidRPr="00ED4ADE">
          <w:rPr>
            <w:webHidden/>
          </w:rPr>
        </w:r>
        <w:r w:rsidR="00C91DC8" w:rsidRPr="00ED4ADE">
          <w:rPr>
            <w:webHidden/>
          </w:rPr>
          <w:fldChar w:fldCharType="separate"/>
        </w:r>
        <w:r w:rsidR="00C91DC8" w:rsidRPr="00ED4ADE">
          <w:rPr>
            <w:webHidden/>
          </w:rPr>
          <w:t>9</w:t>
        </w:r>
        <w:r w:rsidR="00C91DC8" w:rsidRPr="00ED4ADE">
          <w:rPr>
            <w:webHidden/>
          </w:rPr>
          <w:fldChar w:fldCharType="end"/>
        </w:r>
      </w:hyperlink>
    </w:p>
    <w:p w14:paraId="7BD1B001" w14:textId="4928CBF3" w:rsidR="00C91DC8" w:rsidRPr="00ED4ADE" w:rsidRDefault="00000000">
      <w:pPr>
        <w:pStyle w:val="TOC2"/>
        <w:rPr>
          <w:rFonts w:asciiTheme="minorHAnsi" w:eastAsiaTheme="minorEastAsia" w:hAnsiTheme="minorHAnsi" w:cstheme="minorBidi"/>
          <w:kern w:val="2"/>
          <w:sz w:val="24"/>
          <w14:ligatures w14:val="standardContextual"/>
        </w:rPr>
      </w:pPr>
      <w:hyperlink w:anchor="_Toc160863595" w:history="1">
        <w:r w:rsidR="00C91DC8" w:rsidRPr="00ED4ADE">
          <w:rPr>
            <w:rStyle w:val="Hyperlink"/>
          </w:rPr>
          <w:t>3.1</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Use case diagram</w:t>
        </w:r>
        <w:r w:rsidR="00C91DC8" w:rsidRPr="00ED4ADE">
          <w:rPr>
            <w:webHidden/>
          </w:rPr>
          <w:tab/>
        </w:r>
        <w:r w:rsidR="00C91DC8" w:rsidRPr="00ED4ADE">
          <w:rPr>
            <w:webHidden/>
          </w:rPr>
          <w:fldChar w:fldCharType="begin"/>
        </w:r>
        <w:r w:rsidR="00C91DC8" w:rsidRPr="00ED4ADE">
          <w:rPr>
            <w:webHidden/>
          </w:rPr>
          <w:instrText xml:space="preserve"> PAGEREF _Toc160863595 \h </w:instrText>
        </w:r>
        <w:r w:rsidR="00C91DC8" w:rsidRPr="00ED4ADE">
          <w:rPr>
            <w:webHidden/>
          </w:rPr>
        </w:r>
        <w:r w:rsidR="00C91DC8" w:rsidRPr="00ED4ADE">
          <w:rPr>
            <w:webHidden/>
          </w:rPr>
          <w:fldChar w:fldCharType="separate"/>
        </w:r>
        <w:r w:rsidR="00C91DC8" w:rsidRPr="00ED4ADE">
          <w:rPr>
            <w:webHidden/>
          </w:rPr>
          <w:t>9</w:t>
        </w:r>
        <w:r w:rsidR="00C91DC8" w:rsidRPr="00ED4ADE">
          <w:rPr>
            <w:webHidden/>
          </w:rPr>
          <w:fldChar w:fldCharType="end"/>
        </w:r>
      </w:hyperlink>
    </w:p>
    <w:p w14:paraId="365A1119" w14:textId="7EECAA15" w:rsidR="00C91DC8" w:rsidRPr="00ED4ADE" w:rsidRDefault="00000000">
      <w:pPr>
        <w:pStyle w:val="TOC2"/>
        <w:rPr>
          <w:rFonts w:asciiTheme="minorHAnsi" w:eastAsiaTheme="minorEastAsia" w:hAnsiTheme="minorHAnsi" w:cstheme="minorBidi"/>
          <w:kern w:val="2"/>
          <w:sz w:val="24"/>
          <w14:ligatures w14:val="standardContextual"/>
        </w:rPr>
      </w:pPr>
      <w:hyperlink w:anchor="_Toc160863596" w:history="1">
        <w:r w:rsidR="00C91DC8" w:rsidRPr="00ED4ADE">
          <w:rPr>
            <w:rStyle w:val="Hyperlink"/>
          </w:rPr>
          <w:t>3.2</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Register</w:t>
        </w:r>
        <w:r w:rsidR="00C91DC8" w:rsidRPr="00ED4ADE">
          <w:rPr>
            <w:webHidden/>
          </w:rPr>
          <w:tab/>
        </w:r>
        <w:r w:rsidR="00C91DC8" w:rsidRPr="00ED4ADE">
          <w:rPr>
            <w:webHidden/>
          </w:rPr>
          <w:fldChar w:fldCharType="begin"/>
        </w:r>
        <w:r w:rsidR="00C91DC8" w:rsidRPr="00ED4ADE">
          <w:rPr>
            <w:webHidden/>
          </w:rPr>
          <w:instrText xml:space="preserve"> PAGEREF _Toc160863596 \h </w:instrText>
        </w:r>
        <w:r w:rsidR="00C91DC8" w:rsidRPr="00ED4ADE">
          <w:rPr>
            <w:webHidden/>
          </w:rPr>
        </w:r>
        <w:r w:rsidR="00C91DC8" w:rsidRPr="00ED4ADE">
          <w:rPr>
            <w:webHidden/>
          </w:rPr>
          <w:fldChar w:fldCharType="separate"/>
        </w:r>
        <w:r w:rsidR="00C91DC8" w:rsidRPr="00ED4ADE">
          <w:rPr>
            <w:webHidden/>
          </w:rPr>
          <w:t>9</w:t>
        </w:r>
        <w:r w:rsidR="00C91DC8" w:rsidRPr="00ED4ADE">
          <w:rPr>
            <w:webHidden/>
          </w:rPr>
          <w:fldChar w:fldCharType="end"/>
        </w:r>
      </w:hyperlink>
    </w:p>
    <w:p w14:paraId="384EB3F0" w14:textId="30EE0E15" w:rsidR="00C91DC8" w:rsidRPr="00ED4ADE" w:rsidRDefault="00000000">
      <w:pPr>
        <w:pStyle w:val="TOC2"/>
        <w:rPr>
          <w:rFonts w:asciiTheme="minorHAnsi" w:eastAsiaTheme="minorEastAsia" w:hAnsiTheme="minorHAnsi" w:cstheme="minorBidi"/>
          <w:kern w:val="2"/>
          <w:sz w:val="24"/>
          <w14:ligatures w14:val="standardContextual"/>
        </w:rPr>
      </w:pPr>
      <w:hyperlink w:anchor="_Toc160863597" w:history="1">
        <w:r w:rsidR="00C91DC8" w:rsidRPr="00ED4ADE">
          <w:rPr>
            <w:rStyle w:val="Hyperlink"/>
          </w:rPr>
          <w:t>3.3</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Login</w:t>
        </w:r>
        <w:r w:rsidR="00C91DC8" w:rsidRPr="00ED4ADE">
          <w:rPr>
            <w:webHidden/>
          </w:rPr>
          <w:tab/>
        </w:r>
        <w:r w:rsidR="00C91DC8" w:rsidRPr="00ED4ADE">
          <w:rPr>
            <w:webHidden/>
          </w:rPr>
          <w:fldChar w:fldCharType="begin"/>
        </w:r>
        <w:r w:rsidR="00C91DC8" w:rsidRPr="00ED4ADE">
          <w:rPr>
            <w:webHidden/>
          </w:rPr>
          <w:instrText xml:space="preserve"> PAGEREF _Toc160863597 \h </w:instrText>
        </w:r>
        <w:r w:rsidR="00C91DC8" w:rsidRPr="00ED4ADE">
          <w:rPr>
            <w:webHidden/>
          </w:rPr>
        </w:r>
        <w:r w:rsidR="00C91DC8" w:rsidRPr="00ED4ADE">
          <w:rPr>
            <w:webHidden/>
          </w:rPr>
          <w:fldChar w:fldCharType="separate"/>
        </w:r>
        <w:r w:rsidR="00C91DC8" w:rsidRPr="00ED4ADE">
          <w:rPr>
            <w:webHidden/>
          </w:rPr>
          <w:t>11</w:t>
        </w:r>
        <w:r w:rsidR="00C91DC8" w:rsidRPr="00ED4ADE">
          <w:rPr>
            <w:webHidden/>
          </w:rPr>
          <w:fldChar w:fldCharType="end"/>
        </w:r>
      </w:hyperlink>
    </w:p>
    <w:p w14:paraId="3E59DF72" w14:textId="4F75563E" w:rsidR="00C91DC8" w:rsidRPr="00ED4ADE" w:rsidRDefault="00000000">
      <w:pPr>
        <w:pStyle w:val="TOC2"/>
        <w:rPr>
          <w:rFonts w:asciiTheme="minorHAnsi" w:eastAsiaTheme="minorEastAsia" w:hAnsiTheme="minorHAnsi" w:cstheme="minorBidi"/>
          <w:kern w:val="2"/>
          <w:sz w:val="24"/>
          <w14:ligatures w14:val="standardContextual"/>
        </w:rPr>
      </w:pPr>
      <w:hyperlink w:anchor="_Toc160863598" w:history="1">
        <w:r w:rsidR="00C91DC8" w:rsidRPr="00ED4ADE">
          <w:rPr>
            <w:rStyle w:val="Hyperlink"/>
            <w:lang w:val="vi-VN"/>
          </w:rPr>
          <w:t>3.4</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lang w:val="vi-VN"/>
          </w:rPr>
          <w:t>Logout</w:t>
        </w:r>
        <w:r w:rsidR="00C91DC8" w:rsidRPr="00ED4ADE">
          <w:rPr>
            <w:webHidden/>
          </w:rPr>
          <w:tab/>
        </w:r>
        <w:r w:rsidR="00C91DC8" w:rsidRPr="00ED4ADE">
          <w:rPr>
            <w:webHidden/>
          </w:rPr>
          <w:fldChar w:fldCharType="begin"/>
        </w:r>
        <w:r w:rsidR="00C91DC8" w:rsidRPr="00ED4ADE">
          <w:rPr>
            <w:webHidden/>
          </w:rPr>
          <w:instrText xml:space="preserve"> PAGEREF _Toc160863598 \h </w:instrText>
        </w:r>
        <w:r w:rsidR="00C91DC8" w:rsidRPr="00ED4ADE">
          <w:rPr>
            <w:webHidden/>
          </w:rPr>
        </w:r>
        <w:r w:rsidR="00C91DC8" w:rsidRPr="00ED4ADE">
          <w:rPr>
            <w:webHidden/>
          </w:rPr>
          <w:fldChar w:fldCharType="separate"/>
        </w:r>
        <w:r w:rsidR="00C91DC8" w:rsidRPr="00ED4ADE">
          <w:rPr>
            <w:webHidden/>
          </w:rPr>
          <w:t>13</w:t>
        </w:r>
        <w:r w:rsidR="00C91DC8" w:rsidRPr="00ED4ADE">
          <w:rPr>
            <w:webHidden/>
          </w:rPr>
          <w:fldChar w:fldCharType="end"/>
        </w:r>
      </w:hyperlink>
    </w:p>
    <w:p w14:paraId="18DDE96A" w14:textId="3AEDFC85" w:rsidR="00C91DC8" w:rsidRPr="00ED4ADE" w:rsidRDefault="00000000">
      <w:pPr>
        <w:pStyle w:val="TOC2"/>
        <w:rPr>
          <w:rFonts w:asciiTheme="minorHAnsi" w:eastAsiaTheme="minorEastAsia" w:hAnsiTheme="minorHAnsi" w:cstheme="minorBidi"/>
          <w:kern w:val="2"/>
          <w:sz w:val="24"/>
          <w14:ligatures w14:val="standardContextual"/>
        </w:rPr>
      </w:pPr>
      <w:hyperlink w:anchor="_Toc160863599" w:history="1">
        <w:r w:rsidR="00C91DC8" w:rsidRPr="00ED4ADE">
          <w:rPr>
            <w:rStyle w:val="Hyperlink"/>
            <w:lang w:val="vi-VN"/>
          </w:rPr>
          <w:t>3.5</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Update</w:t>
        </w:r>
        <w:r w:rsidR="00C91DC8" w:rsidRPr="00ED4ADE">
          <w:rPr>
            <w:rStyle w:val="Hyperlink"/>
            <w:lang w:val="vi-VN"/>
          </w:rPr>
          <w:t xml:space="preserve"> Profile</w:t>
        </w:r>
        <w:r w:rsidR="00C91DC8" w:rsidRPr="00ED4ADE">
          <w:rPr>
            <w:webHidden/>
          </w:rPr>
          <w:tab/>
        </w:r>
        <w:r w:rsidR="00C91DC8" w:rsidRPr="00ED4ADE">
          <w:rPr>
            <w:webHidden/>
          </w:rPr>
          <w:fldChar w:fldCharType="begin"/>
        </w:r>
        <w:r w:rsidR="00C91DC8" w:rsidRPr="00ED4ADE">
          <w:rPr>
            <w:webHidden/>
          </w:rPr>
          <w:instrText xml:space="preserve"> PAGEREF _Toc160863599 \h </w:instrText>
        </w:r>
        <w:r w:rsidR="00C91DC8" w:rsidRPr="00ED4ADE">
          <w:rPr>
            <w:webHidden/>
          </w:rPr>
        </w:r>
        <w:r w:rsidR="00C91DC8" w:rsidRPr="00ED4ADE">
          <w:rPr>
            <w:webHidden/>
          </w:rPr>
          <w:fldChar w:fldCharType="separate"/>
        </w:r>
        <w:r w:rsidR="00C91DC8" w:rsidRPr="00ED4ADE">
          <w:rPr>
            <w:webHidden/>
          </w:rPr>
          <w:t>14</w:t>
        </w:r>
        <w:r w:rsidR="00C91DC8" w:rsidRPr="00ED4ADE">
          <w:rPr>
            <w:webHidden/>
          </w:rPr>
          <w:fldChar w:fldCharType="end"/>
        </w:r>
      </w:hyperlink>
    </w:p>
    <w:p w14:paraId="1450488C" w14:textId="1E15C55D"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00" w:history="1">
        <w:r w:rsidR="00C91DC8" w:rsidRPr="00ED4ADE">
          <w:rPr>
            <w:rStyle w:val="Hyperlink"/>
            <w:lang w:val="vi-VN"/>
          </w:rPr>
          <w:t>3.6</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Search a</w:t>
        </w:r>
        <w:r w:rsidR="00C91DC8" w:rsidRPr="00ED4ADE">
          <w:rPr>
            <w:rStyle w:val="Hyperlink"/>
            <w:lang w:val="vi-VN"/>
          </w:rPr>
          <w:t xml:space="preserve"> </w:t>
        </w:r>
        <w:r w:rsidR="00C91DC8" w:rsidRPr="00ED4ADE">
          <w:rPr>
            <w:rStyle w:val="Hyperlink"/>
          </w:rPr>
          <w:t>product</w:t>
        </w:r>
        <w:r w:rsidR="00C91DC8" w:rsidRPr="00ED4ADE">
          <w:rPr>
            <w:webHidden/>
          </w:rPr>
          <w:tab/>
        </w:r>
        <w:r w:rsidR="00C91DC8" w:rsidRPr="00ED4ADE">
          <w:rPr>
            <w:webHidden/>
          </w:rPr>
          <w:fldChar w:fldCharType="begin"/>
        </w:r>
        <w:r w:rsidR="00C91DC8" w:rsidRPr="00ED4ADE">
          <w:rPr>
            <w:webHidden/>
          </w:rPr>
          <w:instrText xml:space="preserve"> PAGEREF _Toc160863600 \h </w:instrText>
        </w:r>
        <w:r w:rsidR="00C91DC8" w:rsidRPr="00ED4ADE">
          <w:rPr>
            <w:webHidden/>
          </w:rPr>
        </w:r>
        <w:r w:rsidR="00C91DC8" w:rsidRPr="00ED4ADE">
          <w:rPr>
            <w:webHidden/>
          </w:rPr>
          <w:fldChar w:fldCharType="separate"/>
        </w:r>
        <w:r w:rsidR="00C91DC8" w:rsidRPr="00ED4ADE">
          <w:rPr>
            <w:webHidden/>
          </w:rPr>
          <w:t>16</w:t>
        </w:r>
        <w:r w:rsidR="00C91DC8" w:rsidRPr="00ED4ADE">
          <w:rPr>
            <w:webHidden/>
          </w:rPr>
          <w:fldChar w:fldCharType="end"/>
        </w:r>
      </w:hyperlink>
    </w:p>
    <w:p w14:paraId="66FBEFCF" w14:textId="04DA00D4"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01" w:history="1">
        <w:r w:rsidR="00C91DC8" w:rsidRPr="00ED4ADE">
          <w:rPr>
            <w:rStyle w:val="Hyperlink"/>
          </w:rPr>
          <w:t>3.7</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Get a product details</w:t>
        </w:r>
        <w:r w:rsidR="00C91DC8" w:rsidRPr="00ED4ADE">
          <w:rPr>
            <w:webHidden/>
          </w:rPr>
          <w:tab/>
        </w:r>
        <w:r w:rsidR="00C91DC8" w:rsidRPr="00ED4ADE">
          <w:rPr>
            <w:webHidden/>
          </w:rPr>
          <w:fldChar w:fldCharType="begin"/>
        </w:r>
        <w:r w:rsidR="00C91DC8" w:rsidRPr="00ED4ADE">
          <w:rPr>
            <w:webHidden/>
          </w:rPr>
          <w:instrText xml:space="preserve"> PAGEREF _Toc160863601 \h </w:instrText>
        </w:r>
        <w:r w:rsidR="00C91DC8" w:rsidRPr="00ED4ADE">
          <w:rPr>
            <w:webHidden/>
          </w:rPr>
        </w:r>
        <w:r w:rsidR="00C91DC8" w:rsidRPr="00ED4ADE">
          <w:rPr>
            <w:webHidden/>
          </w:rPr>
          <w:fldChar w:fldCharType="separate"/>
        </w:r>
        <w:r w:rsidR="00C91DC8" w:rsidRPr="00ED4ADE">
          <w:rPr>
            <w:webHidden/>
          </w:rPr>
          <w:t>18</w:t>
        </w:r>
        <w:r w:rsidR="00C91DC8" w:rsidRPr="00ED4ADE">
          <w:rPr>
            <w:webHidden/>
          </w:rPr>
          <w:fldChar w:fldCharType="end"/>
        </w:r>
      </w:hyperlink>
    </w:p>
    <w:p w14:paraId="6A2BC6F1" w14:textId="449AD67C"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02" w:history="1">
        <w:r w:rsidR="00C91DC8" w:rsidRPr="00ED4ADE">
          <w:rPr>
            <w:rStyle w:val="Hyperlink"/>
            <w:lang w:val="vi-VN"/>
          </w:rPr>
          <w:t>3.8</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Search a</w:t>
        </w:r>
        <w:r w:rsidR="00C91DC8" w:rsidRPr="00ED4ADE">
          <w:rPr>
            <w:rStyle w:val="Hyperlink"/>
            <w:lang w:val="vi-VN"/>
          </w:rPr>
          <w:t xml:space="preserve"> blog</w:t>
        </w:r>
        <w:r w:rsidR="00C91DC8" w:rsidRPr="00ED4ADE">
          <w:rPr>
            <w:webHidden/>
          </w:rPr>
          <w:tab/>
        </w:r>
        <w:r w:rsidR="00C91DC8" w:rsidRPr="00ED4ADE">
          <w:rPr>
            <w:webHidden/>
          </w:rPr>
          <w:fldChar w:fldCharType="begin"/>
        </w:r>
        <w:r w:rsidR="00C91DC8" w:rsidRPr="00ED4ADE">
          <w:rPr>
            <w:webHidden/>
          </w:rPr>
          <w:instrText xml:space="preserve"> PAGEREF _Toc160863602 \h </w:instrText>
        </w:r>
        <w:r w:rsidR="00C91DC8" w:rsidRPr="00ED4ADE">
          <w:rPr>
            <w:webHidden/>
          </w:rPr>
        </w:r>
        <w:r w:rsidR="00C91DC8" w:rsidRPr="00ED4ADE">
          <w:rPr>
            <w:webHidden/>
          </w:rPr>
          <w:fldChar w:fldCharType="separate"/>
        </w:r>
        <w:r w:rsidR="00C91DC8" w:rsidRPr="00ED4ADE">
          <w:rPr>
            <w:webHidden/>
          </w:rPr>
          <w:t>19</w:t>
        </w:r>
        <w:r w:rsidR="00C91DC8" w:rsidRPr="00ED4ADE">
          <w:rPr>
            <w:webHidden/>
          </w:rPr>
          <w:fldChar w:fldCharType="end"/>
        </w:r>
      </w:hyperlink>
    </w:p>
    <w:p w14:paraId="2C7BF739" w14:textId="50D70069"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03" w:history="1">
        <w:r w:rsidR="00C91DC8" w:rsidRPr="00ED4ADE">
          <w:rPr>
            <w:rStyle w:val="Hyperlink"/>
          </w:rPr>
          <w:t>3.9</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Get a blog details</w:t>
        </w:r>
        <w:r w:rsidR="00C91DC8" w:rsidRPr="00ED4ADE">
          <w:rPr>
            <w:webHidden/>
          </w:rPr>
          <w:tab/>
        </w:r>
        <w:r w:rsidR="00C91DC8" w:rsidRPr="00ED4ADE">
          <w:rPr>
            <w:webHidden/>
          </w:rPr>
          <w:fldChar w:fldCharType="begin"/>
        </w:r>
        <w:r w:rsidR="00C91DC8" w:rsidRPr="00ED4ADE">
          <w:rPr>
            <w:webHidden/>
          </w:rPr>
          <w:instrText xml:space="preserve"> PAGEREF _Toc160863603 \h </w:instrText>
        </w:r>
        <w:r w:rsidR="00C91DC8" w:rsidRPr="00ED4ADE">
          <w:rPr>
            <w:webHidden/>
          </w:rPr>
        </w:r>
        <w:r w:rsidR="00C91DC8" w:rsidRPr="00ED4ADE">
          <w:rPr>
            <w:webHidden/>
          </w:rPr>
          <w:fldChar w:fldCharType="separate"/>
        </w:r>
        <w:r w:rsidR="00C91DC8" w:rsidRPr="00ED4ADE">
          <w:rPr>
            <w:webHidden/>
          </w:rPr>
          <w:t>21</w:t>
        </w:r>
        <w:r w:rsidR="00C91DC8" w:rsidRPr="00ED4ADE">
          <w:rPr>
            <w:webHidden/>
          </w:rPr>
          <w:fldChar w:fldCharType="end"/>
        </w:r>
      </w:hyperlink>
    </w:p>
    <w:p w14:paraId="2AC82039" w14:textId="4C20E2AD"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04" w:history="1">
        <w:r w:rsidR="00C91DC8" w:rsidRPr="00ED4ADE">
          <w:rPr>
            <w:rStyle w:val="Hyperlink"/>
          </w:rPr>
          <w:t>3.10</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Sort a quotation list</w:t>
        </w:r>
        <w:r w:rsidR="00C91DC8" w:rsidRPr="00ED4ADE">
          <w:rPr>
            <w:webHidden/>
          </w:rPr>
          <w:tab/>
        </w:r>
        <w:r w:rsidR="00C91DC8" w:rsidRPr="00ED4ADE">
          <w:rPr>
            <w:webHidden/>
          </w:rPr>
          <w:fldChar w:fldCharType="begin"/>
        </w:r>
        <w:r w:rsidR="00C91DC8" w:rsidRPr="00ED4ADE">
          <w:rPr>
            <w:webHidden/>
          </w:rPr>
          <w:instrText xml:space="preserve"> PAGEREF _Toc160863604 \h </w:instrText>
        </w:r>
        <w:r w:rsidR="00C91DC8" w:rsidRPr="00ED4ADE">
          <w:rPr>
            <w:webHidden/>
          </w:rPr>
        </w:r>
        <w:r w:rsidR="00C91DC8" w:rsidRPr="00ED4ADE">
          <w:rPr>
            <w:webHidden/>
          </w:rPr>
          <w:fldChar w:fldCharType="separate"/>
        </w:r>
        <w:r w:rsidR="00C91DC8" w:rsidRPr="00ED4ADE">
          <w:rPr>
            <w:webHidden/>
          </w:rPr>
          <w:t>22</w:t>
        </w:r>
        <w:r w:rsidR="00C91DC8" w:rsidRPr="00ED4ADE">
          <w:rPr>
            <w:webHidden/>
          </w:rPr>
          <w:fldChar w:fldCharType="end"/>
        </w:r>
      </w:hyperlink>
    </w:p>
    <w:p w14:paraId="5A88EE5E" w14:textId="158FA4B6"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05" w:history="1">
        <w:r w:rsidR="00C91DC8" w:rsidRPr="00ED4ADE">
          <w:rPr>
            <w:rStyle w:val="Hyperlink"/>
          </w:rPr>
          <w:t>3.11</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Get a quotation details</w:t>
        </w:r>
        <w:r w:rsidR="00C91DC8" w:rsidRPr="00ED4ADE">
          <w:rPr>
            <w:webHidden/>
          </w:rPr>
          <w:tab/>
        </w:r>
        <w:r w:rsidR="00C91DC8" w:rsidRPr="00ED4ADE">
          <w:rPr>
            <w:webHidden/>
          </w:rPr>
          <w:fldChar w:fldCharType="begin"/>
        </w:r>
        <w:r w:rsidR="00C91DC8" w:rsidRPr="00ED4ADE">
          <w:rPr>
            <w:webHidden/>
          </w:rPr>
          <w:instrText xml:space="preserve"> PAGEREF _Toc160863605 \h </w:instrText>
        </w:r>
        <w:r w:rsidR="00C91DC8" w:rsidRPr="00ED4ADE">
          <w:rPr>
            <w:webHidden/>
          </w:rPr>
        </w:r>
        <w:r w:rsidR="00C91DC8" w:rsidRPr="00ED4ADE">
          <w:rPr>
            <w:webHidden/>
          </w:rPr>
          <w:fldChar w:fldCharType="separate"/>
        </w:r>
        <w:r w:rsidR="00C91DC8" w:rsidRPr="00ED4ADE">
          <w:rPr>
            <w:webHidden/>
          </w:rPr>
          <w:t>24</w:t>
        </w:r>
        <w:r w:rsidR="00C91DC8" w:rsidRPr="00ED4ADE">
          <w:rPr>
            <w:webHidden/>
          </w:rPr>
          <w:fldChar w:fldCharType="end"/>
        </w:r>
      </w:hyperlink>
    </w:p>
    <w:p w14:paraId="522D66D0" w14:textId="3BC4C05F"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06" w:history="1">
        <w:r w:rsidR="00C91DC8" w:rsidRPr="00ED4ADE">
          <w:rPr>
            <w:rStyle w:val="Hyperlink"/>
          </w:rPr>
          <w:t>3.12</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Add an item</w:t>
        </w:r>
        <w:r w:rsidR="00C91DC8" w:rsidRPr="00ED4ADE">
          <w:rPr>
            <w:webHidden/>
          </w:rPr>
          <w:tab/>
        </w:r>
        <w:r w:rsidR="00C91DC8" w:rsidRPr="00ED4ADE">
          <w:rPr>
            <w:webHidden/>
          </w:rPr>
          <w:fldChar w:fldCharType="begin"/>
        </w:r>
        <w:r w:rsidR="00C91DC8" w:rsidRPr="00ED4ADE">
          <w:rPr>
            <w:webHidden/>
          </w:rPr>
          <w:instrText xml:space="preserve"> PAGEREF _Toc160863606 \h </w:instrText>
        </w:r>
        <w:r w:rsidR="00C91DC8" w:rsidRPr="00ED4ADE">
          <w:rPr>
            <w:webHidden/>
          </w:rPr>
        </w:r>
        <w:r w:rsidR="00C91DC8" w:rsidRPr="00ED4ADE">
          <w:rPr>
            <w:webHidden/>
          </w:rPr>
          <w:fldChar w:fldCharType="separate"/>
        </w:r>
        <w:r w:rsidR="00C91DC8" w:rsidRPr="00ED4ADE">
          <w:rPr>
            <w:webHidden/>
          </w:rPr>
          <w:t>26</w:t>
        </w:r>
        <w:r w:rsidR="00C91DC8" w:rsidRPr="00ED4ADE">
          <w:rPr>
            <w:webHidden/>
          </w:rPr>
          <w:fldChar w:fldCharType="end"/>
        </w:r>
      </w:hyperlink>
    </w:p>
    <w:p w14:paraId="32CE0B29" w14:textId="45820244"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07" w:history="1">
        <w:r w:rsidR="00C91DC8" w:rsidRPr="00ED4ADE">
          <w:rPr>
            <w:rStyle w:val="Hyperlink"/>
          </w:rPr>
          <w:t>3.13</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Update an item</w:t>
        </w:r>
        <w:r w:rsidR="00C91DC8" w:rsidRPr="00ED4ADE">
          <w:rPr>
            <w:webHidden/>
          </w:rPr>
          <w:tab/>
        </w:r>
        <w:r w:rsidR="00C91DC8" w:rsidRPr="00ED4ADE">
          <w:rPr>
            <w:webHidden/>
          </w:rPr>
          <w:fldChar w:fldCharType="begin"/>
        </w:r>
        <w:r w:rsidR="00C91DC8" w:rsidRPr="00ED4ADE">
          <w:rPr>
            <w:webHidden/>
          </w:rPr>
          <w:instrText xml:space="preserve"> PAGEREF _Toc160863607 \h </w:instrText>
        </w:r>
        <w:r w:rsidR="00C91DC8" w:rsidRPr="00ED4ADE">
          <w:rPr>
            <w:webHidden/>
          </w:rPr>
        </w:r>
        <w:r w:rsidR="00C91DC8" w:rsidRPr="00ED4ADE">
          <w:rPr>
            <w:webHidden/>
          </w:rPr>
          <w:fldChar w:fldCharType="separate"/>
        </w:r>
        <w:r w:rsidR="00C91DC8" w:rsidRPr="00ED4ADE">
          <w:rPr>
            <w:webHidden/>
          </w:rPr>
          <w:t>28</w:t>
        </w:r>
        <w:r w:rsidR="00C91DC8" w:rsidRPr="00ED4ADE">
          <w:rPr>
            <w:webHidden/>
          </w:rPr>
          <w:fldChar w:fldCharType="end"/>
        </w:r>
      </w:hyperlink>
    </w:p>
    <w:p w14:paraId="258EF651" w14:textId="121E81A5"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08" w:history="1">
        <w:r w:rsidR="00C91DC8" w:rsidRPr="00ED4ADE">
          <w:rPr>
            <w:rStyle w:val="Hyperlink"/>
          </w:rPr>
          <w:t>3.14</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Export a quotation</w:t>
        </w:r>
        <w:r w:rsidR="00C91DC8" w:rsidRPr="00ED4ADE">
          <w:rPr>
            <w:webHidden/>
          </w:rPr>
          <w:tab/>
        </w:r>
        <w:r w:rsidR="00C91DC8" w:rsidRPr="00ED4ADE">
          <w:rPr>
            <w:webHidden/>
          </w:rPr>
          <w:fldChar w:fldCharType="begin"/>
        </w:r>
        <w:r w:rsidR="00C91DC8" w:rsidRPr="00ED4ADE">
          <w:rPr>
            <w:webHidden/>
          </w:rPr>
          <w:instrText xml:space="preserve"> PAGEREF _Toc160863608 \h </w:instrText>
        </w:r>
        <w:r w:rsidR="00C91DC8" w:rsidRPr="00ED4ADE">
          <w:rPr>
            <w:webHidden/>
          </w:rPr>
        </w:r>
        <w:r w:rsidR="00C91DC8" w:rsidRPr="00ED4ADE">
          <w:rPr>
            <w:webHidden/>
          </w:rPr>
          <w:fldChar w:fldCharType="separate"/>
        </w:r>
        <w:r w:rsidR="00C91DC8" w:rsidRPr="00ED4ADE">
          <w:rPr>
            <w:webHidden/>
          </w:rPr>
          <w:t>29</w:t>
        </w:r>
        <w:r w:rsidR="00C91DC8" w:rsidRPr="00ED4ADE">
          <w:rPr>
            <w:webHidden/>
          </w:rPr>
          <w:fldChar w:fldCharType="end"/>
        </w:r>
      </w:hyperlink>
    </w:p>
    <w:p w14:paraId="788C53C5" w14:textId="200C95DA"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09" w:history="1">
        <w:r w:rsidR="00C91DC8" w:rsidRPr="00ED4ADE">
          <w:rPr>
            <w:rStyle w:val="Hyperlink"/>
          </w:rPr>
          <w:t>3.15</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Receive a detailed quote</w:t>
        </w:r>
        <w:r w:rsidR="00C91DC8" w:rsidRPr="00ED4ADE">
          <w:rPr>
            <w:webHidden/>
          </w:rPr>
          <w:tab/>
        </w:r>
        <w:r w:rsidR="00C91DC8" w:rsidRPr="00ED4ADE">
          <w:rPr>
            <w:webHidden/>
          </w:rPr>
          <w:fldChar w:fldCharType="begin"/>
        </w:r>
        <w:r w:rsidR="00C91DC8" w:rsidRPr="00ED4ADE">
          <w:rPr>
            <w:webHidden/>
          </w:rPr>
          <w:instrText xml:space="preserve"> PAGEREF _Toc160863609 \h </w:instrText>
        </w:r>
        <w:r w:rsidR="00C91DC8" w:rsidRPr="00ED4ADE">
          <w:rPr>
            <w:webHidden/>
          </w:rPr>
        </w:r>
        <w:r w:rsidR="00C91DC8" w:rsidRPr="00ED4ADE">
          <w:rPr>
            <w:webHidden/>
          </w:rPr>
          <w:fldChar w:fldCharType="separate"/>
        </w:r>
        <w:r w:rsidR="00C91DC8" w:rsidRPr="00ED4ADE">
          <w:rPr>
            <w:webHidden/>
          </w:rPr>
          <w:t>31</w:t>
        </w:r>
        <w:r w:rsidR="00C91DC8" w:rsidRPr="00ED4ADE">
          <w:rPr>
            <w:webHidden/>
          </w:rPr>
          <w:fldChar w:fldCharType="end"/>
        </w:r>
      </w:hyperlink>
    </w:p>
    <w:p w14:paraId="3A769E4F" w14:textId="5101BE05"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10" w:history="1">
        <w:r w:rsidR="00C91DC8" w:rsidRPr="00ED4ADE">
          <w:rPr>
            <w:rStyle w:val="Hyperlink"/>
          </w:rPr>
          <w:t>3.16</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Request</w:t>
        </w:r>
        <w:r w:rsidR="00C91DC8" w:rsidRPr="00ED4ADE">
          <w:rPr>
            <w:rStyle w:val="Hyperlink"/>
            <w:lang w:val="vi-VN"/>
          </w:rPr>
          <w:t xml:space="preserve"> a</w:t>
        </w:r>
        <w:r w:rsidR="00C91DC8" w:rsidRPr="00ED4ADE">
          <w:rPr>
            <w:rStyle w:val="Hyperlink"/>
          </w:rPr>
          <w:t xml:space="preserve"> detailed quote</w:t>
        </w:r>
        <w:r w:rsidR="00C91DC8" w:rsidRPr="00ED4ADE">
          <w:rPr>
            <w:webHidden/>
          </w:rPr>
          <w:tab/>
        </w:r>
        <w:r w:rsidR="00C91DC8" w:rsidRPr="00ED4ADE">
          <w:rPr>
            <w:webHidden/>
          </w:rPr>
          <w:fldChar w:fldCharType="begin"/>
        </w:r>
        <w:r w:rsidR="00C91DC8" w:rsidRPr="00ED4ADE">
          <w:rPr>
            <w:webHidden/>
          </w:rPr>
          <w:instrText xml:space="preserve"> PAGEREF _Toc160863610 \h </w:instrText>
        </w:r>
        <w:r w:rsidR="00C91DC8" w:rsidRPr="00ED4ADE">
          <w:rPr>
            <w:webHidden/>
          </w:rPr>
        </w:r>
        <w:r w:rsidR="00C91DC8" w:rsidRPr="00ED4ADE">
          <w:rPr>
            <w:webHidden/>
          </w:rPr>
          <w:fldChar w:fldCharType="separate"/>
        </w:r>
        <w:r w:rsidR="00C91DC8" w:rsidRPr="00ED4ADE">
          <w:rPr>
            <w:webHidden/>
          </w:rPr>
          <w:t>34</w:t>
        </w:r>
        <w:r w:rsidR="00C91DC8" w:rsidRPr="00ED4ADE">
          <w:rPr>
            <w:webHidden/>
          </w:rPr>
          <w:fldChar w:fldCharType="end"/>
        </w:r>
      </w:hyperlink>
    </w:p>
    <w:p w14:paraId="73A40C58" w14:textId="627E1184"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11" w:history="1">
        <w:r w:rsidR="00C91DC8" w:rsidRPr="00ED4ADE">
          <w:rPr>
            <w:rStyle w:val="Hyperlink"/>
          </w:rPr>
          <w:t>3.17</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Confirm a quote</w:t>
        </w:r>
        <w:r w:rsidR="00C91DC8" w:rsidRPr="00ED4ADE">
          <w:rPr>
            <w:webHidden/>
          </w:rPr>
          <w:tab/>
        </w:r>
        <w:r w:rsidR="00C91DC8" w:rsidRPr="00ED4ADE">
          <w:rPr>
            <w:webHidden/>
          </w:rPr>
          <w:fldChar w:fldCharType="begin"/>
        </w:r>
        <w:r w:rsidR="00C91DC8" w:rsidRPr="00ED4ADE">
          <w:rPr>
            <w:webHidden/>
          </w:rPr>
          <w:instrText xml:space="preserve"> PAGEREF _Toc160863611 \h </w:instrText>
        </w:r>
        <w:r w:rsidR="00C91DC8" w:rsidRPr="00ED4ADE">
          <w:rPr>
            <w:webHidden/>
          </w:rPr>
        </w:r>
        <w:r w:rsidR="00C91DC8" w:rsidRPr="00ED4ADE">
          <w:rPr>
            <w:webHidden/>
          </w:rPr>
          <w:fldChar w:fldCharType="separate"/>
        </w:r>
        <w:r w:rsidR="00C91DC8" w:rsidRPr="00ED4ADE">
          <w:rPr>
            <w:webHidden/>
          </w:rPr>
          <w:t>36</w:t>
        </w:r>
        <w:r w:rsidR="00C91DC8" w:rsidRPr="00ED4ADE">
          <w:rPr>
            <w:webHidden/>
          </w:rPr>
          <w:fldChar w:fldCharType="end"/>
        </w:r>
      </w:hyperlink>
    </w:p>
    <w:p w14:paraId="777A8F64" w14:textId="0F1A54E4"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12" w:history="1">
        <w:r w:rsidR="00C91DC8" w:rsidRPr="00ED4ADE">
          <w:rPr>
            <w:rStyle w:val="Hyperlink"/>
          </w:rPr>
          <w:t>3.18</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Update a blog</w:t>
        </w:r>
        <w:r w:rsidR="00C91DC8" w:rsidRPr="00ED4ADE">
          <w:rPr>
            <w:webHidden/>
          </w:rPr>
          <w:tab/>
        </w:r>
        <w:r w:rsidR="00C91DC8" w:rsidRPr="00ED4ADE">
          <w:rPr>
            <w:webHidden/>
          </w:rPr>
          <w:fldChar w:fldCharType="begin"/>
        </w:r>
        <w:r w:rsidR="00C91DC8" w:rsidRPr="00ED4ADE">
          <w:rPr>
            <w:webHidden/>
          </w:rPr>
          <w:instrText xml:space="preserve"> PAGEREF _Toc160863612 \h </w:instrText>
        </w:r>
        <w:r w:rsidR="00C91DC8" w:rsidRPr="00ED4ADE">
          <w:rPr>
            <w:webHidden/>
          </w:rPr>
        </w:r>
        <w:r w:rsidR="00C91DC8" w:rsidRPr="00ED4ADE">
          <w:rPr>
            <w:webHidden/>
          </w:rPr>
          <w:fldChar w:fldCharType="separate"/>
        </w:r>
        <w:r w:rsidR="00C91DC8" w:rsidRPr="00ED4ADE">
          <w:rPr>
            <w:webHidden/>
          </w:rPr>
          <w:t>38</w:t>
        </w:r>
        <w:r w:rsidR="00C91DC8" w:rsidRPr="00ED4ADE">
          <w:rPr>
            <w:webHidden/>
          </w:rPr>
          <w:fldChar w:fldCharType="end"/>
        </w:r>
      </w:hyperlink>
    </w:p>
    <w:p w14:paraId="33DBE03F" w14:textId="2576EF33"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13" w:history="1">
        <w:r w:rsidR="00C91DC8" w:rsidRPr="00ED4ADE">
          <w:rPr>
            <w:rStyle w:val="Hyperlink"/>
          </w:rPr>
          <w:t>3.19</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Add a blog</w:t>
        </w:r>
        <w:r w:rsidR="00C91DC8" w:rsidRPr="00ED4ADE">
          <w:rPr>
            <w:webHidden/>
          </w:rPr>
          <w:tab/>
        </w:r>
        <w:r w:rsidR="00C91DC8" w:rsidRPr="00ED4ADE">
          <w:rPr>
            <w:webHidden/>
          </w:rPr>
          <w:fldChar w:fldCharType="begin"/>
        </w:r>
        <w:r w:rsidR="00C91DC8" w:rsidRPr="00ED4ADE">
          <w:rPr>
            <w:webHidden/>
          </w:rPr>
          <w:instrText xml:space="preserve"> PAGEREF _Toc160863613 \h </w:instrText>
        </w:r>
        <w:r w:rsidR="00C91DC8" w:rsidRPr="00ED4ADE">
          <w:rPr>
            <w:webHidden/>
          </w:rPr>
        </w:r>
        <w:r w:rsidR="00C91DC8" w:rsidRPr="00ED4ADE">
          <w:rPr>
            <w:webHidden/>
          </w:rPr>
          <w:fldChar w:fldCharType="separate"/>
        </w:r>
        <w:r w:rsidR="00C91DC8" w:rsidRPr="00ED4ADE">
          <w:rPr>
            <w:webHidden/>
          </w:rPr>
          <w:t>40</w:t>
        </w:r>
        <w:r w:rsidR="00C91DC8" w:rsidRPr="00ED4ADE">
          <w:rPr>
            <w:webHidden/>
          </w:rPr>
          <w:fldChar w:fldCharType="end"/>
        </w:r>
      </w:hyperlink>
    </w:p>
    <w:p w14:paraId="1536A08A" w14:textId="4AA06D03"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14" w:history="1">
        <w:r w:rsidR="00C91DC8" w:rsidRPr="00ED4ADE">
          <w:rPr>
            <w:rStyle w:val="Hyperlink"/>
          </w:rPr>
          <w:t>3.20</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Send a detailed quotation</w:t>
        </w:r>
        <w:r w:rsidR="00C91DC8" w:rsidRPr="00ED4ADE">
          <w:rPr>
            <w:webHidden/>
          </w:rPr>
          <w:tab/>
        </w:r>
        <w:r w:rsidR="00C91DC8" w:rsidRPr="00ED4ADE">
          <w:rPr>
            <w:webHidden/>
          </w:rPr>
          <w:fldChar w:fldCharType="begin"/>
        </w:r>
        <w:r w:rsidR="00C91DC8" w:rsidRPr="00ED4ADE">
          <w:rPr>
            <w:webHidden/>
          </w:rPr>
          <w:instrText xml:space="preserve"> PAGEREF _Toc160863614 \h </w:instrText>
        </w:r>
        <w:r w:rsidR="00C91DC8" w:rsidRPr="00ED4ADE">
          <w:rPr>
            <w:webHidden/>
          </w:rPr>
        </w:r>
        <w:r w:rsidR="00C91DC8" w:rsidRPr="00ED4ADE">
          <w:rPr>
            <w:webHidden/>
          </w:rPr>
          <w:fldChar w:fldCharType="separate"/>
        </w:r>
        <w:r w:rsidR="00C91DC8" w:rsidRPr="00ED4ADE">
          <w:rPr>
            <w:webHidden/>
          </w:rPr>
          <w:t>42</w:t>
        </w:r>
        <w:r w:rsidR="00C91DC8" w:rsidRPr="00ED4ADE">
          <w:rPr>
            <w:webHidden/>
          </w:rPr>
          <w:fldChar w:fldCharType="end"/>
        </w:r>
      </w:hyperlink>
    </w:p>
    <w:p w14:paraId="6BB984D4" w14:textId="036872B8"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15" w:history="1">
        <w:r w:rsidR="00C91DC8" w:rsidRPr="00ED4ADE">
          <w:rPr>
            <w:rStyle w:val="Hyperlink"/>
          </w:rPr>
          <w:t>3.21</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View a requested quote</w:t>
        </w:r>
        <w:r w:rsidR="00C91DC8" w:rsidRPr="00ED4ADE">
          <w:rPr>
            <w:webHidden/>
          </w:rPr>
          <w:tab/>
        </w:r>
        <w:r w:rsidR="00C91DC8" w:rsidRPr="00ED4ADE">
          <w:rPr>
            <w:webHidden/>
          </w:rPr>
          <w:fldChar w:fldCharType="begin"/>
        </w:r>
        <w:r w:rsidR="00C91DC8" w:rsidRPr="00ED4ADE">
          <w:rPr>
            <w:webHidden/>
          </w:rPr>
          <w:instrText xml:space="preserve"> PAGEREF _Toc160863615 \h </w:instrText>
        </w:r>
        <w:r w:rsidR="00C91DC8" w:rsidRPr="00ED4ADE">
          <w:rPr>
            <w:webHidden/>
          </w:rPr>
        </w:r>
        <w:r w:rsidR="00C91DC8" w:rsidRPr="00ED4ADE">
          <w:rPr>
            <w:webHidden/>
          </w:rPr>
          <w:fldChar w:fldCharType="separate"/>
        </w:r>
        <w:r w:rsidR="00C91DC8" w:rsidRPr="00ED4ADE">
          <w:rPr>
            <w:webHidden/>
          </w:rPr>
          <w:t>43</w:t>
        </w:r>
        <w:r w:rsidR="00C91DC8" w:rsidRPr="00ED4ADE">
          <w:rPr>
            <w:webHidden/>
          </w:rPr>
          <w:fldChar w:fldCharType="end"/>
        </w:r>
      </w:hyperlink>
    </w:p>
    <w:p w14:paraId="4729A9C8" w14:textId="27601D5E"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16" w:history="1">
        <w:r w:rsidR="00C91DC8" w:rsidRPr="00ED4ADE">
          <w:rPr>
            <w:rStyle w:val="Hyperlink"/>
            <w:lang w:val="vi-VN"/>
          </w:rPr>
          <w:t>3.22</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lang w:val="vi-VN"/>
          </w:rPr>
          <w:t>Search</w:t>
        </w:r>
        <w:r w:rsidR="00C91DC8" w:rsidRPr="00ED4ADE">
          <w:rPr>
            <w:rStyle w:val="Hyperlink"/>
          </w:rPr>
          <w:t xml:space="preserve"> a</w:t>
        </w:r>
        <w:r w:rsidR="00C91DC8" w:rsidRPr="00ED4ADE">
          <w:rPr>
            <w:rStyle w:val="Hyperlink"/>
            <w:lang w:val="vi-VN"/>
          </w:rPr>
          <w:t xml:space="preserve"> requested quote</w:t>
        </w:r>
        <w:r w:rsidR="00C91DC8" w:rsidRPr="00ED4ADE">
          <w:rPr>
            <w:webHidden/>
          </w:rPr>
          <w:tab/>
        </w:r>
        <w:r w:rsidR="00C91DC8" w:rsidRPr="00ED4ADE">
          <w:rPr>
            <w:webHidden/>
          </w:rPr>
          <w:fldChar w:fldCharType="begin"/>
        </w:r>
        <w:r w:rsidR="00C91DC8" w:rsidRPr="00ED4ADE">
          <w:rPr>
            <w:webHidden/>
          </w:rPr>
          <w:instrText xml:space="preserve"> PAGEREF _Toc160863616 \h </w:instrText>
        </w:r>
        <w:r w:rsidR="00C91DC8" w:rsidRPr="00ED4ADE">
          <w:rPr>
            <w:webHidden/>
          </w:rPr>
        </w:r>
        <w:r w:rsidR="00C91DC8" w:rsidRPr="00ED4ADE">
          <w:rPr>
            <w:webHidden/>
          </w:rPr>
          <w:fldChar w:fldCharType="separate"/>
        </w:r>
        <w:r w:rsidR="00C91DC8" w:rsidRPr="00ED4ADE">
          <w:rPr>
            <w:webHidden/>
          </w:rPr>
          <w:t>45</w:t>
        </w:r>
        <w:r w:rsidR="00C91DC8" w:rsidRPr="00ED4ADE">
          <w:rPr>
            <w:webHidden/>
          </w:rPr>
          <w:fldChar w:fldCharType="end"/>
        </w:r>
      </w:hyperlink>
    </w:p>
    <w:p w14:paraId="246345BC" w14:textId="56722603"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17" w:history="1">
        <w:r w:rsidR="00C91DC8" w:rsidRPr="00ED4ADE">
          <w:rPr>
            <w:rStyle w:val="Hyperlink"/>
          </w:rPr>
          <w:t>3.23</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Get a requested quote detail</w:t>
        </w:r>
        <w:r w:rsidR="00C91DC8" w:rsidRPr="00ED4ADE">
          <w:rPr>
            <w:webHidden/>
          </w:rPr>
          <w:tab/>
        </w:r>
        <w:r w:rsidR="00C91DC8" w:rsidRPr="00ED4ADE">
          <w:rPr>
            <w:webHidden/>
          </w:rPr>
          <w:fldChar w:fldCharType="begin"/>
        </w:r>
        <w:r w:rsidR="00C91DC8" w:rsidRPr="00ED4ADE">
          <w:rPr>
            <w:webHidden/>
          </w:rPr>
          <w:instrText xml:space="preserve"> PAGEREF _Toc160863617 \h </w:instrText>
        </w:r>
        <w:r w:rsidR="00C91DC8" w:rsidRPr="00ED4ADE">
          <w:rPr>
            <w:webHidden/>
          </w:rPr>
        </w:r>
        <w:r w:rsidR="00C91DC8" w:rsidRPr="00ED4ADE">
          <w:rPr>
            <w:webHidden/>
          </w:rPr>
          <w:fldChar w:fldCharType="separate"/>
        </w:r>
        <w:r w:rsidR="00C91DC8" w:rsidRPr="00ED4ADE">
          <w:rPr>
            <w:webHidden/>
          </w:rPr>
          <w:t>47</w:t>
        </w:r>
        <w:r w:rsidR="00C91DC8" w:rsidRPr="00ED4ADE">
          <w:rPr>
            <w:webHidden/>
          </w:rPr>
          <w:fldChar w:fldCharType="end"/>
        </w:r>
      </w:hyperlink>
    </w:p>
    <w:p w14:paraId="0F76FC3D" w14:textId="47CF5C16"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18" w:history="1">
        <w:r w:rsidR="00C91DC8" w:rsidRPr="00ED4ADE">
          <w:rPr>
            <w:rStyle w:val="Hyperlink"/>
          </w:rPr>
          <w:t>3.24</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Add a product</w:t>
        </w:r>
        <w:r w:rsidR="00C91DC8" w:rsidRPr="00ED4ADE">
          <w:rPr>
            <w:webHidden/>
          </w:rPr>
          <w:tab/>
        </w:r>
        <w:r w:rsidR="00C91DC8" w:rsidRPr="00ED4ADE">
          <w:rPr>
            <w:webHidden/>
          </w:rPr>
          <w:fldChar w:fldCharType="begin"/>
        </w:r>
        <w:r w:rsidR="00C91DC8" w:rsidRPr="00ED4ADE">
          <w:rPr>
            <w:webHidden/>
          </w:rPr>
          <w:instrText xml:space="preserve"> PAGEREF _Toc160863618 \h </w:instrText>
        </w:r>
        <w:r w:rsidR="00C91DC8" w:rsidRPr="00ED4ADE">
          <w:rPr>
            <w:webHidden/>
          </w:rPr>
        </w:r>
        <w:r w:rsidR="00C91DC8" w:rsidRPr="00ED4ADE">
          <w:rPr>
            <w:webHidden/>
          </w:rPr>
          <w:fldChar w:fldCharType="separate"/>
        </w:r>
        <w:r w:rsidR="00C91DC8" w:rsidRPr="00ED4ADE">
          <w:rPr>
            <w:webHidden/>
          </w:rPr>
          <w:t>49</w:t>
        </w:r>
        <w:r w:rsidR="00C91DC8" w:rsidRPr="00ED4ADE">
          <w:rPr>
            <w:webHidden/>
          </w:rPr>
          <w:fldChar w:fldCharType="end"/>
        </w:r>
      </w:hyperlink>
    </w:p>
    <w:p w14:paraId="62B779D0" w14:textId="1EEAF6DE"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19" w:history="1">
        <w:r w:rsidR="00C91DC8" w:rsidRPr="00ED4ADE">
          <w:rPr>
            <w:rStyle w:val="Hyperlink"/>
          </w:rPr>
          <w:t>3.25</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Update a product</w:t>
        </w:r>
        <w:r w:rsidR="00C91DC8" w:rsidRPr="00ED4ADE">
          <w:rPr>
            <w:webHidden/>
          </w:rPr>
          <w:tab/>
        </w:r>
        <w:r w:rsidR="00C91DC8" w:rsidRPr="00ED4ADE">
          <w:rPr>
            <w:webHidden/>
          </w:rPr>
          <w:fldChar w:fldCharType="begin"/>
        </w:r>
        <w:r w:rsidR="00C91DC8" w:rsidRPr="00ED4ADE">
          <w:rPr>
            <w:webHidden/>
          </w:rPr>
          <w:instrText xml:space="preserve"> PAGEREF _Toc160863619 \h </w:instrText>
        </w:r>
        <w:r w:rsidR="00C91DC8" w:rsidRPr="00ED4ADE">
          <w:rPr>
            <w:webHidden/>
          </w:rPr>
        </w:r>
        <w:r w:rsidR="00C91DC8" w:rsidRPr="00ED4ADE">
          <w:rPr>
            <w:webHidden/>
          </w:rPr>
          <w:fldChar w:fldCharType="separate"/>
        </w:r>
        <w:r w:rsidR="00C91DC8" w:rsidRPr="00ED4ADE">
          <w:rPr>
            <w:webHidden/>
          </w:rPr>
          <w:t>51</w:t>
        </w:r>
        <w:r w:rsidR="00C91DC8" w:rsidRPr="00ED4ADE">
          <w:rPr>
            <w:webHidden/>
          </w:rPr>
          <w:fldChar w:fldCharType="end"/>
        </w:r>
      </w:hyperlink>
    </w:p>
    <w:p w14:paraId="33C90F9B" w14:textId="7455140B"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20" w:history="1">
        <w:r w:rsidR="00C91DC8" w:rsidRPr="00ED4ADE">
          <w:rPr>
            <w:rStyle w:val="Hyperlink"/>
          </w:rPr>
          <w:t>3.26</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Get a product list</w:t>
        </w:r>
        <w:r w:rsidR="00C91DC8" w:rsidRPr="00ED4ADE">
          <w:rPr>
            <w:webHidden/>
          </w:rPr>
          <w:tab/>
        </w:r>
        <w:r w:rsidR="00C91DC8" w:rsidRPr="00ED4ADE">
          <w:rPr>
            <w:webHidden/>
          </w:rPr>
          <w:fldChar w:fldCharType="begin"/>
        </w:r>
        <w:r w:rsidR="00C91DC8" w:rsidRPr="00ED4ADE">
          <w:rPr>
            <w:webHidden/>
          </w:rPr>
          <w:instrText xml:space="preserve"> PAGEREF _Toc160863620 \h </w:instrText>
        </w:r>
        <w:r w:rsidR="00C91DC8" w:rsidRPr="00ED4ADE">
          <w:rPr>
            <w:webHidden/>
          </w:rPr>
        </w:r>
        <w:r w:rsidR="00C91DC8" w:rsidRPr="00ED4ADE">
          <w:rPr>
            <w:webHidden/>
          </w:rPr>
          <w:fldChar w:fldCharType="separate"/>
        </w:r>
        <w:r w:rsidR="00C91DC8" w:rsidRPr="00ED4ADE">
          <w:rPr>
            <w:webHidden/>
          </w:rPr>
          <w:t>53</w:t>
        </w:r>
        <w:r w:rsidR="00C91DC8" w:rsidRPr="00ED4ADE">
          <w:rPr>
            <w:webHidden/>
          </w:rPr>
          <w:fldChar w:fldCharType="end"/>
        </w:r>
      </w:hyperlink>
    </w:p>
    <w:p w14:paraId="43688E7E" w14:textId="7A4F00D5"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21" w:history="1">
        <w:r w:rsidR="00C91DC8" w:rsidRPr="00ED4ADE">
          <w:rPr>
            <w:rStyle w:val="Hyperlink"/>
          </w:rPr>
          <w:t>3.27</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Update a staff</w:t>
        </w:r>
        <w:r w:rsidR="00C91DC8" w:rsidRPr="00ED4ADE">
          <w:rPr>
            <w:webHidden/>
          </w:rPr>
          <w:tab/>
        </w:r>
        <w:r w:rsidR="00C91DC8" w:rsidRPr="00ED4ADE">
          <w:rPr>
            <w:webHidden/>
          </w:rPr>
          <w:fldChar w:fldCharType="begin"/>
        </w:r>
        <w:r w:rsidR="00C91DC8" w:rsidRPr="00ED4ADE">
          <w:rPr>
            <w:webHidden/>
          </w:rPr>
          <w:instrText xml:space="preserve"> PAGEREF _Toc160863621 \h </w:instrText>
        </w:r>
        <w:r w:rsidR="00C91DC8" w:rsidRPr="00ED4ADE">
          <w:rPr>
            <w:webHidden/>
          </w:rPr>
        </w:r>
        <w:r w:rsidR="00C91DC8" w:rsidRPr="00ED4ADE">
          <w:rPr>
            <w:webHidden/>
          </w:rPr>
          <w:fldChar w:fldCharType="separate"/>
        </w:r>
        <w:r w:rsidR="00C91DC8" w:rsidRPr="00ED4ADE">
          <w:rPr>
            <w:webHidden/>
          </w:rPr>
          <w:t>53</w:t>
        </w:r>
        <w:r w:rsidR="00C91DC8" w:rsidRPr="00ED4ADE">
          <w:rPr>
            <w:webHidden/>
          </w:rPr>
          <w:fldChar w:fldCharType="end"/>
        </w:r>
      </w:hyperlink>
    </w:p>
    <w:p w14:paraId="1D2F41CE" w14:textId="71AD87F5"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22" w:history="1">
        <w:r w:rsidR="00C91DC8" w:rsidRPr="00ED4ADE">
          <w:rPr>
            <w:rStyle w:val="Hyperlink"/>
          </w:rPr>
          <w:t>3.28</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Add a staff</w:t>
        </w:r>
        <w:r w:rsidR="00C91DC8" w:rsidRPr="00ED4ADE">
          <w:rPr>
            <w:webHidden/>
          </w:rPr>
          <w:tab/>
        </w:r>
        <w:r w:rsidR="00C91DC8" w:rsidRPr="00ED4ADE">
          <w:rPr>
            <w:webHidden/>
          </w:rPr>
          <w:fldChar w:fldCharType="begin"/>
        </w:r>
        <w:r w:rsidR="00C91DC8" w:rsidRPr="00ED4ADE">
          <w:rPr>
            <w:webHidden/>
          </w:rPr>
          <w:instrText xml:space="preserve"> PAGEREF _Toc160863622 \h </w:instrText>
        </w:r>
        <w:r w:rsidR="00C91DC8" w:rsidRPr="00ED4ADE">
          <w:rPr>
            <w:webHidden/>
          </w:rPr>
        </w:r>
        <w:r w:rsidR="00C91DC8" w:rsidRPr="00ED4ADE">
          <w:rPr>
            <w:webHidden/>
          </w:rPr>
          <w:fldChar w:fldCharType="separate"/>
        </w:r>
        <w:r w:rsidR="00C91DC8" w:rsidRPr="00ED4ADE">
          <w:rPr>
            <w:webHidden/>
          </w:rPr>
          <w:t>55</w:t>
        </w:r>
        <w:r w:rsidR="00C91DC8" w:rsidRPr="00ED4ADE">
          <w:rPr>
            <w:webHidden/>
          </w:rPr>
          <w:fldChar w:fldCharType="end"/>
        </w:r>
      </w:hyperlink>
    </w:p>
    <w:p w14:paraId="38FC40FF" w14:textId="0D9E53E9"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23" w:history="1">
        <w:r w:rsidR="00C91DC8" w:rsidRPr="00ED4ADE">
          <w:rPr>
            <w:rStyle w:val="Hyperlink"/>
          </w:rPr>
          <w:t>3.29</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Update a customer</w:t>
        </w:r>
        <w:r w:rsidR="00C91DC8" w:rsidRPr="00ED4ADE">
          <w:rPr>
            <w:webHidden/>
          </w:rPr>
          <w:tab/>
        </w:r>
        <w:r w:rsidR="00C91DC8" w:rsidRPr="00ED4ADE">
          <w:rPr>
            <w:webHidden/>
          </w:rPr>
          <w:fldChar w:fldCharType="begin"/>
        </w:r>
        <w:r w:rsidR="00C91DC8" w:rsidRPr="00ED4ADE">
          <w:rPr>
            <w:webHidden/>
          </w:rPr>
          <w:instrText xml:space="preserve"> PAGEREF _Toc160863623 \h </w:instrText>
        </w:r>
        <w:r w:rsidR="00C91DC8" w:rsidRPr="00ED4ADE">
          <w:rPr>
            <w:webHidden/>
          </w:rPr>
        </w:r>
        <w:r w:rsidR="00C91DC8" w:rsidRPr="00ED4ADE">
          <w:rPr>
            <w:webHidden/>
          </w:rPr>
          <w:fldChar w:fldCharType="separate"/>
        </w:r>
        <w:r w:rsidR="00C91DC8" w:rsidRPr="00ED4ADE">
          <w:rPr>
            <w:webHidden/>
          </w:rPr>
          <w:t>56</w:t>
        </w:r>
        <w:r w:rsidR="00C91DC8" w:rsidRPr="00ED4ADE">
          <w:rPr>
            <w:webHidden/>
          </w:rPr>
          <w:fldChar w:fldCharType="end"/>
        </w:r>
      </w:hyperlink>
    </w:p>
    <w:p w14:paraId="40564337" w14:textId="4788C0C9"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24" w:history="1">
        <w:r w:rsidR="00C91DC8" w:rsidRPr="00ED4ADE">
          <w:rPr>
            <w:rStyle w:val="Hyperlink"/>
          </w:rPr>
          <w:t>3.30</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Add a customer</w:t>
        </w:r>
        <w:r w:rsidR="00C91DC8" w:rsidRPr="00ED4ADE">
          <w:rPr>
            <w:webHidden/>
          </w:rPr>
          <w:tab/>
        </w:r>
        <w:r w:rsidR="00C91DC8" w:rsidRPr="00ED4ADE">
          <w:rPr>
            <w:webHidden/>
          </w:rPr>
          <w:fldChar w:fldCharType="begin"/>
        </w:r>
        <w:r w:rsidR="00C91DC8" w:rsidRPr="00ED4ADE">
          <w:rPr>
            <w:webHidden/>
          </w:rPr>
          <w:instrText xml:space="preserve"> PAGEREF _Toc160863624 \h </w:instrText>
        </w:r>
        <w:r w:rsidR="00C91DC8" w:rsidRPr="00ED4ADE">
          <w:rPr>
            <w:webHidden/>
          </w:rPr>
        </w:r>
        <w:r w:rsidR="00C91DC8" w:rsidRPr="00ED4ADE">
          <w:rPr>
            <w:webHidden/>
          </w:rPr>
          <w:fldChar w:fldCharType="separate"/>
        </w:r>
        <w:r w:rsidR="00C91DC8" w:rsidRPr="00ED4ADE">
          <w:rPr>
            <w:webHidden/>
          </w:rPr>
          <w:t>58</w:t>
        </w:r>
        <w:r w:rsidR="00C91DC8" w:rsidRPr="00ED4ADE">
          <w:rPr>
            <w:webHidden/>
          </w:rPr>
          <w:fldChar w:fldCharType="end"/>
        </w:r>
      </w:hyperlink>
    </w:p>
    <w:p w14:paraId="485D60E2" w14:textId="77642A60" w:rsidR="00C91DC8" w:rsidRPr="00ED4ADE" w:rsidRDefault="00000000">
      <w:pPr>
        <w:pStyle w:val="TOC1"/>
        <w:rPr>
          <w:rFonts w:asciiTheme="minorHAnsi" w:eastAsiaTheme="minorEastAsia" w:hAnsiTheme="minorHAnsi" w:cstheme="minorBidi"/>
          <w:b w:val="0"/>
          <w:bCs w:val="0"/>
          <w:caps w:val="0"/>
          <w:kern w:val="2"/>
          <w:sz w:val="24"/>
          <w:szCs w:val="24"/>
          <w14:ligatures w14:val="standardContextual"/>
        </w:rPr>
      </w:pPr>
      <w:hyperlink w:anchor="_Toc160863625" w:history="1">
        <w:r w:rsidR="00C91DC8" w:rsidRPr="00ED4ADE">
          <w:rPr>
            <w:rStyle w:val="Hyperlink"/>
          </w:rPr>
          <w:t>4</w:t>
        </w:r>
        <w:r w:rsidR="00C91DC8" w:rsidRPr="00ED4ADE">
          <w:rPr>
            <w:rFonts w:asciiTheme="minorHAnsi" w:eastAsiaTheme="minorEastAsia" w:hAnsiTheme="minorHAnsi" w:cstheme="minorBidi"/>
            <w:b w:val="0"/>
            <w:bCs w:val="0"/>
            <w:caps w:val="0"/>
            <w:kern w:val="2"/>
            <w:sz w:val="24"/>
            <w:szCs w:val="24"/>
            <w14:ligatures w14:val="standardContextual"/>
          </w:rPr>
          <w:tab/>
        </w:r>
        <w:r w:rsidR="00C91DC8" w:rsidRPr="00ED4ADE">
          <w:rPr>
            <w:rStyle w:val="Hyperlink"/>
          </w:rPr>
          <w:t>NON-FUNCTIONAL Requirements</w:t>
        </w:r>
        <w:r w:rsidR="00C91DC8" w:rsidRPr="00ED4ADE">
          <w:rPr>
            <w:webHidden/>
          </w:rPr>
          <w:tab/>
        </w:r>
        <w:r w:rsidR="00C91DC8" w:rsidRPr="00ED4ADE">
          <w:rPr>
            <w:webHidden/>
          </w:rPr>
          <w:fldChar w:fldCharType="begin"/>
        </w:r>
        <w:r w:rsidR="00C91DC8" w:rsidRPr="00ED4ADE">
          <w:rPr>
            <w:webHidden/>
          </w:rPr>
          <w:instrText xml:space="preserve"> PAGEREF _Toc160863625 \h </w:instrText>
        </w:r>
        <w:r w:rsidR="00C91DC8" w:rsidRPr="00ED4ADE">
          <w:rPr>
            <w:webHidden/>
          </w:rPr>
        </w:r>
        <w:r w:rsidR="00C91DC8" w:rsidRPr="00ED4ADE">
          <w:rPr>
            <w:webHidden/>
          </w:rPr>
          <w:fldChar w:fldCharType="separate"/>
        </w:r>
        <w:r w:rsidR="00C91DC8" w:rsidRPr="00ED4ADE">
          <w:rPr>
            <w:webHidden/>
          </w:rPr>
          <w:t>61</w:t>
        </w:r>
        <w:r w:rsidR="00C91DC8" w:rsidRPr="00ED4ADE">
          <w:rPr>
            <w:webHidden/>
          </w:rPr>
          <w:fldChar w:fldCharType="end"/>
        </w:r>
      </w:hyperlink>
    </w:p>
    <w:p w14:paraId="415A9804" w14:textId="2521283A"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26" w:history="1">
        <w:r w:rsidR="00C91DC8" w:rsidRPr="00ED4ADE">
          <w:rPr>
            <w:rStyle w:val="Hyperlink"/>
          </w:rPr>
          <w:t>4.1</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Usability</w:t>
        </w:r>
        <w:r w:rsidR="00C91DC8" w:rsidRPr="00ED4ADE">
          <w:rPr>
            <w:webHidden/>
          </w:rPr>
          <w:tab/>
        </w:r>
        <w:r w:rsidR="00C91DC8" w:rsidRPr="00ED4ADE">
          <w:rPr>
            <w:webHidden/>
          </w:rPr>
          <w:fldChar w:fldCharType="begin"/>
        </w:r>
        <w:r w:rsidR="00C91DC8" w:rsidRPr="00ED4ADE">
          <w:rPr>
            <w:webHidden/>
          </w:rPr>
          <w:instrText xml:space="preserve"> PAGEREF _Toc160863626 \h </w:instrText>
        </w:r>
        <w:r w:rsidR="00C91DC8" w:rsidRPr="00ED4ADE">
          <w:rPr>
            <w:webHidden/>
          </w:rPr>
        </w:r>
        <w:r w:rsidR="00C91DC8" w:rsidRPr="00ED4ADE">
          <w:rPr>
            <w:webHidden/>
          </w:rPr>
          <w:fldChar w:fldCharType="separate"/>
        </w:r>
        <w:r w:rsidR="00C91DC8" w:rsidRPr="00ED4ADE">
          <w:rPr>
            <w:webHidden/>
          </w:rPr>
          <w:t>61</w:t>
        </w:r>
        <w:r w:rsidR="00C91DC8" w:rsidRPr="00ED4ADE">
          <w:rPr>
            <w:webHidden/>
          </w:rPr>
          <w:fldChar w:fldCharType="end"/>
        </w:r>
      </w:hyperlink>
    </w:p>
    <w:p w14:paraId="4B86AA18" w14:textId="58D61BB0"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27" w:history="1">
        <w:r w:rsidR="00C91DC8" w:rsidRPr="00ED4ADE">
          <w:rPr>
            <w:rStyle w:val="Hyperlink"/>
          </w:rPr>
          <w:t>4.2</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Reliability</w:t>
        </w:r>
        <w:r w:rsidR="00C91DC8" w:rsidRPr="00ED4ADE">
          <w:rPr>
            <w:webHidden/>
          </w:rPr>
          <w:tab/>
        </w:r>
        <w:r w:rsidR="00C91DC8" w:rsidRPr="00ED4ADE">
          <w:rPr>
            <w:webHidden/>
          </w:rPr>
          <w:fldChar w:fldCharType="begin"/>
        </w:r>
        <w:r w:rsidR="00C91DC8" w:rsidRPr="00ED4ADE">
          <w:rPr>
            <w:webHidden/>
          </w:rPr>
          <w:instrText xml:space="preserve"> PAGEREF _Toc160863627 \h </w:instrText>
        </w:r>
        <w:r w:rsidR="00C91DC8" w:rsidRPr="00ED4ADE">
          <w:rPr>
            <w:webHidden/>
          </w:rPr>
        </w:r>
        <w:r w:rsidR="00C91DC8" w:rsidRPr="00ED4ADE">
          <w:rPr>
            <w:webHidden/>
          </w:rPr>
          <w:fldChar w:fldCharType="separate"/>
        </w:r>
        <w:r w:rsidR="00C91DC8" w:rsidRPr="00ED4ADE">
          <w:rPr>
            <w:webHidden/>
          </w:rPr>
          <w:t>61</w:t>
        </w:r>
        <w:r w:rsidR="00C91DC8" w:rsidRPr="00ED4ADE">
          <w:rPr>
            <w:webHidden/>
          </w:rPr>
          <w:fldChar w:fldCharType="end"/>
        </w:r>
      </w:hyperlink>
    </w:p>
    <w:p w14:paraId="08382FFE" w14:textId="6B397B75"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28" w:history="1">
        <w:r w:rsidR="00C91DC8" w:rsidRPr="00ED4ADE">
          <w:rPr>
            <w:rStyle w:val="Hyperlink"/>
          </w:rPr>
          <w:t>4.3</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Performance</w:t>
        </w:r>
        <w:r w:rsidR="00C91DC8" w:rsidRPr="00ED4ADE">
          <w:rPr>
            <w:webHidden/>
          </w:rPr>
          <w:tab/>
        </w:r>
        <w:r w:rsidR="00C91DC8" w:rsidRPr="00ED4ADE">
          <w:rPr>
            <w:webHidden/>
          </w:rPr>
          <w:fldChar w:fldCharType="begin"/>
        </w:r>
        <w:r w:rsidR="00C91DC8" w:rsidRPr="00ED4ADE">
          <w:rPr>
            <w:webHidden/>
          </w:rPr>
          <w:instrText xml:space="preserve"> PAGEREF _Toc160863628 \h </w:instrText>
        </w:r>
        <w:r w:rsidR="00C91DC8" w:rsidRPr="00ED4ADE">
          <w:rPr>
            <w:webHidden/>
          </w:rPr>
        </w:r>
        <w:r w:rsidR="00C91DC8" w:rsidRPr="00ED4ADE">
          <w:rPr>
            <w:webHidden/>
          </w:rPr>
          <w:fldChar w:fldCharType="separate"/>
        </w:r>
        <w:r w:rsidR="00C91DC8" w:rsidRPr="00ED4ADE">
          <w:rPr>
            <w:webHidden/>
          </w:rPr>
          <w:t>62</w:t>
        </w:r>
        <w:r w:rsidR="00C91DC8" w:rsidRPr="00ED4ADE">
          <w:rPr>
            <w:webHidden/>
          </w:rPr>
          <w:fldChar w:fldCharType="end"/>
        </w:r>
      </w:hyperlink>
    </w:p>
    <w:p w14:paraId="6E95CB82" w14:textId="6BD8F272"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29" w:history="1">
        <w:r w:rsidR="00C91DC8" w:rsidRPr="00ED4ADE">
          <w:rPr>
            <w:rStyle w:val="Hyperlink"/>
          </w:rPr>
          <w:t>4.4</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Design Constraints</w:t>
        </w:r>
        <w:r w:rsidR="00C91DC8" w:rsidRPr="00ED4ADE">
          <w:rPr>
            <w:webHidden/>
          </w:rPr>
          <w:tab/>
        </w:r>
        <w:r w:rsidR="00C91DC8" w:rsidRPr="00ED4ADE">
          <w:rPr>
            <w:webHidden/>
          </w:rPr>
          <w:fldChar w:fldCharType="begin"/>
        </w:r>
        <w:r w:rsidR="00C91DC8" w:rsidRPr="00ED4ADE">
          <w:rPr>
            <w:webHidden/>
          </w:rPr>
          <w:instrText xml:space="preserve"> PAGEREF _Toc160863629 \h </w:instrText>
        </w:r>
        <w:r w:rsidR="00C91DC8" w:rsidRPr="00ED4ADE">
          <w:rPr>
            <w:webHidden/>
          </w:rPr>
        </w:r>
        <w:r w:rsidR="00C91DC8" w:rsidRPr="00ED4ADE">
          <w:rPr>
            <w:webHidden/>
          </w:rPr>
          <w:fldChar w:fldCharType="separate"/>
        </w:r>
        <w:r w:rsidR="00C91DC8" w:rsidRPr="00ED4ADE">
          <w:rPr>
            <w:webHidden/>
          </w:rPr>
          <w:t>63</w:t>
        </w:r>
        <w:r w:rsidR="00C91DC8" w:rsidRPr="00ED4ADE">
          <w:rPr>
            <w:webHidden/>
          </w:rPr>
          <w:fldChar w:fldCharType="end"/>
        </w:r>
      </w:hyperlink>
    </w:p>
    <w:p w14:paraId="03AD28D3" w14:textId="64E476CD"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30" w:history="1">
        <w:r w:rsidR="00C91DC8" w:rsidRPr="00ED4ADE">
          <w:rPr>
            <w:rStyle w:val="Hyperlink"/>
          </w:rPr>
          <w:t>4.5</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On-line User Documentation and Help System Requirements</w:t>
        </w:r>
        <w:r w:rsidR="00C91DC8" w:rsidRPr="00ED4ADE">
          <w:rPr>
            <w:webHidden/>
          </w:rPr>
          <w:tab/>
        </w:r>
        <w:r w:rsidR="00C91DC8" w:rsidRPr="00ED4ADE">
          <w:rPr>
            <w:webHidden/>
          </w:rPr>
          <w:fldChar w:fldCharType="begin"/>
        </w:r>
        <w:r w:rsidR="00C91DC8" w:rsidRPr="00ED4ADE">
          <w:rPr>
            <w:webHidden/>
          </w:rPr>
          <w:instrText xml:space="preserve"> PAGEREF _Toc160863630 \h </w:instrText>
        </w:r>
        <w:r w:rsidR="00C91DC8" w:rsidRPr="00ED4ADE">
          <w:rPr>
            <w:webHidden/>
          </w:rPr>
        </w:r>
        <w:r w:rsidR="00C91DC8" w:rsidRPr="00ED4ADE">
          <w:rPr>
            <w:webHidden/>
          </w:rPr>
          <w:fldChar w:fldCharType="separate"/>
        </w:r>
        <w:r w:rsidR="00C91DC8" w:rsidRPr="00ED4ADE">
          <w:rPr>
            <w:webHidden/>
          </w:rPr>
          <w:t>63</w:t>
        </w:r>
        <w:r w:rsidR="00C91DC8" w:rsidRPr="00ED4ADE">
          <w:rPr>
            <w:webHidden/>
          </w:rPr>
          <w:fldChar w:fldCharType="end"/>
        </w:r>
      </w:hyperlink>
    </w:p>
    <w:p w14:paraId="2503DE07" w14:textId="7523332E"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31" w:history="1">
        <w:r w:rsidR="00C91DC8" w:rsidRPr="00ED4ADE">
          <w:rPr>
            <w:rStyle w:val="Hyperlink"/>
          </w:rPr>
          <w:t>4.6</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Purchased Components</w:t>
        </w:r>
        <w:r w:rsidR="00C91DC8" w:rsidRPr="00ED4ADE">
          <w:rPr>
            <w:webHidden/>
          </w:rPr>
          <w:tab/>
        </w:r>
        <w:r w:rsidR="00C91DC8" w:rsidRPr="00ED4ADE">
          <w:rPr>
            <w:webHidden/>
          </w:rPr>
          <w:fldChar w:fldCharType="begin"/>
        </w:r>
        <w:r w:rsidR="00C91DC8" w:rsidRPr="00ED4ADE">
          <w:rPr>
            <w:webHidden/>
          </w:rPr>
          <w:instrText xml:space="preserve"> PAGEREF _Toc160863631 \h </w:instrText>
        </w:r>
        <w:r w:rsidR="00C91DC8" w:rsidRPr="00ED4ADE">
          <w:rPr>
            <w:webHidden/>
          </w:rPr>
        </w:r>
        <w:r w:rsidR="00C91DC8" w:rsidRPr="00ED4ADE">
          <w:rPr>
            <w:webHidden/>
          </w:rPr>
          <w:fldChar w:fldCharType="separate"/>
        </w:r>
        <w:r w:rsidR="00C91DC8" w:rsidRPr="00ED4ADE">
          <w:rPr>
            <w:webHidden/>
          </w:rPr>
          <w:t>63</w:t>
        </w:r>
        <w:r w:rsidR="00C91DC8" w:rsidRPr="00ED4ADE">
          <w:rPr>
            <w:webHidden/>
          </w:rPr>
          <w:fldChar w:fldCharType="end"/>
        </w:r>
      </w:hyperlink>
    </w:p>
    <w:p w14:paraId="20696EF0" w14:textId="762A79D5"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32" w:history="1">
        <w:r w:rsidR="00C91DC8" w:rsidRPr="00ED4ADE">
          <w:rPr>
            <w:rStyle w:val="Hyperlink"/>
          </w:rPr>
          <w:t>4.7</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Interfaces</w:t>
        </w:r>
        <w:r w:rsidR="00C91DC8" w:rsidRPr="00ED4ADE">
          <w:rPr>
            <w:webHidden/>
          </w:rPr>
          <w:tab/>
        </w:r>
        <w:r w:rsidR="00C91DC8" w:rsidRPr="00ED4ADE">
          <w:rPr>
            <w:webHidden/>
          </w:rPr>
          <w:fldChar w:fldCharType="begin"/>
        </w:r>
        <w:r w:rsidR="00C91DC8" w:rsidRPr="00ED4ADE">
          <w:rPr>
            <w:webHidden/>
          </w:rPr>
          <w:instrText xml:space="preserve"> PAGEREF _Toc160863632 \h </w:instrText>
        </w:r>
        <w:r w:rsidR="00C91DC8" w:rsidRPr="00ED4ADE">
          <w:rPr>
            <w:webHidden/>
          </w:rPr>
        </w:r>
        <w:r w:rsidR="00C91DC8" w:rsidRPr="00ED4ADE">
          <w:rPr>
            <w:webHidden/>
          </w:rPr>
          <w:fldChar w:fldCharType="separate"/>
        </w:r>
        <w:r w:rsidR="00C91DC8" w:rsidRPr="00ED4ADE">
          <w:rPr>
            <w:webHidden/>
          </w:rPr>
          <w:t>63</w:t>
        </w:r>
        <w:r w:rsidR="00C91DC8" w:rsidRPr="00ED4ADE">
          <w:rPr>
            <w:webHidden/>
          </w:rPr>
          <w:fldChar w:fldCharType="end"/>
        </w:r>
      </w:hyperlink>
    </w:p>
    <w:p w14:paraId="07D1B01A" w14:textId="65350F92"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33" w:history="1">
        <w:r w:rsidR="00C91DC8" w:rsidRPr="00ED4ADE">
          <w:rPr>
            <w:rStyle w:val="Hyperlink"/>
          </w:rPr>
          <w:t>4.8</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Licensing Requirements</w:t>
        </w:r>
        <w:r w:rsidR="00C91DC8" w:rsidRPr="00ED4ADE">
          <w:rPr>
            <w:webHidden/>
          </w:rPr>
          <w:tab/>
        </w:r>
        <w:r w:rsidR="00C91DC8" w:rsidRPr="00ED4ADE">
          <w:rPr>
            <w:webHidden/>
          </w:rPr>
          <w:fldChar w:fldCharType="begin"/>
        </w:r>
        <w:r w:rsidR="00C91DC8" w:rsidRPr="00ED4ADE">
          <w:rPr>
            <w:webHidden/>
          </w:rPr>
          <w:instrText xml:space="preserve"> PAGEREF _Toc160863633 \h </w:instrText>
        </w:r>
        <w:r w:rsidR="00C91DC8" w:rsidRPr="00ED4ADE">
          <w:rPr>
            <w:webHidden/>
          </w:rPr>
        </w:r>
        <w:r w:rsidR="00C91DC8" w:rsidRPr="00ED4ADE">
          <w:rPr>
            <w:webHidden/>
          </w:rPr>
          <w:fldChar w:fldCharType="separate"/>
        </w:r>
        <w:r w:rsidR="00C91DC8" w:rsidRPr="00ED4ADE">
          <w:rPr>
            <w:webHidden/>
          </w:rPr>
          <w:t>64</w:t>
        </w:r>
        <w:r w:rsidR="00C91DC8" w:rsidRPr="00ED4ADE">
          <w:rPr>
            <w:webHidden/>
          </w:rPr>
          <w:fldChar w:fldCharType="end"/>
        </w:r>
      </w:hyperlink>
    </w:p>
    <w:p w14:paraId="125D90CB" w14:textId="59CBE2B9"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34" w:history="1">
        <w:r w:rsidR="00C91DC8" w:rsidRPr="00ED4ADE">
          <w:rPr>
            <w:rStyle w:val="Hyperlink"/>
          </w:rPr>
          <w:t>4.9</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Legal, Copyright, and Other Notices</w:t>
        </w:r>
        <w:r w:rsidR="00C91DC8" w:rsidRPr="00ED4ADE">
          <w:rPr>
            <w:webHidden/>
          </w:rPr>
          <w:tab/>
        </w:r>
        <w:r w:rsidR="00C91DC8" w:rsidRPr="00ED4ADE">
          <w:rPr>
            <w:webHidden/>
          </w:rPr>
          <w:fldChar w:fldCharType="begin"/>
        </w:r>
        <w:r w:rsidR="00C91DC8" w:rsidRPr="00ED4ADE">
          <w:rPr>
            <w:webHidden/>
          </w:rPr>
          <w:instrText xml:space="preserve"> PAGEREF _Toc160863634 \h </w:instrText>
        </w:r>
        <w:r w:rsidR="00C91DC8" w:rsidRPr="00ED4ADE">
          <w:rPr>
            <w:webHidden/>
          </w:rPr>
        </w:r>
        <w:r w:rsidR="00C91DC8" w:rsidRPr="00ED4ADE">
          <w:rPr>
            <w:webHidden/>
          </w:rPr>
          <w:fldChar w:fldCharType="separate"/>
        </w:r>
        <w:r w:rsidR="00C91DC8" w:rsidRPr="00ED4ADE">
          <w:rPr>
            <w:webHidden/>
          </w:rPr>
          <w:t>64</w:t>
        </w:r>
        <w:r w:rsidR="00C91DC8" w:rsidRPr="00ED4ADE">
          <w:rPr>
            <w:webHidden/>
          </w:rPr>
          <w:fldChar w:fldCharType="end"/>
        </w:r>
      </w:hyperlink>
    </w:p>
    <w:p w14:paraId="2A8869D4" w14:textId="4CE69414" w:rsidR="00C91DC8" w:rsidRPr="00ED4ADE" w:rsidRDefault="00000000">
      <w:pPr>
        <w:pStyle w:val="TOC2"/>
        <w:rPr>
          <w:rFonts w:asciiTheme="minorHAnsi" w:eastAsiaTheme="minorEastAsia" w:hAnsiTheme="minorHAnsi" w:cstheme="minorBidi"/>
          <w:kern w:val="2"/>
          <w:sz w:val="24"/>
          <w14:ligatures w14:val="standardContextual"/>
        </w:rPr>
      </w:pPr>
      <w:hyperlink w:anchor="_Toc160863635" w:history="1">
        <w:r w:rsidR="00C91DC8" w:rsidRPr="00ED4ADE">
          <w:rPr>
            <w:rStyle w:val="Hyperlink"/>
          </w:rPr>
          <w:t>4.10</w:t>
        </w:r>
        <w:r w:rsidR="00C91DC8" w:rsidRPr="00ED4ADE">
          <w:rPr>
            <w:rFonts w:asciiTheme="minorHAnsi" w:eastAsiaTheme="minorEastAsia" w:hAnsiTheme="minorHAnsi" w:cstheme="minorBidi"/>
            <w:kern w:val="2"/>
            <w:sz w:val="24"/>
            <w14:ligatures w14:val="standardContextual"/>
          </w:rPr>
          <w:tab/>
        </w:r>
        <w:r w:rsidR="00C91DC8" w:rsidRPr="00ED4ADE">
          <w:rPr>
            <w:rStyle w:val="Hyperlink"/>
          </w:rPr>
          <w:t>Applicable Standards</w:t>
        </w:r>
        <w:r w:rsidR="00C91DC8" w:rsidRPr="00ED4ADE">
          <w:rPr>
            <w:webHidden/>
          </w:rPr>
          <w:tab/>
        </w:r>
        <w:r w:rsidR="00C91DC8" w:rsidRPr="00ED4ADE">
          <w:rPr>
            <w:webHidden/>
          </w:rPr>
          <w:fldChar w:fldCharType="begin"/>
        </w:r>
        <w:r w:rsidR="00C91DC8" w:rsidRPr="00ED4ADE">
          <w:rPr>
            <w:webHidden/>
          </w:rPr>
          <w:instrText xml:space="preserve"> PAGEREF _Toc160863635 \h </w:instrText>
        </w:r>
        <w:r w:rsidR="00C91DC8" w:rsidRPr="00ED4ADE">
          <w:rPr>
            <w:webHidden/>
          </w:rPr>
        </w:r>
        <w:r w:rsidR="00C91DC8" w:rsidRPr="00ED4ADE">
          <w:rPr>
            <w:webHidden/>
          </w:rPr>
          <w:fldChar w:fldCharType="separate"/>
        </w:r>
        <w:r w:rsidR="00C91DC8" w:rsidRPr="00ED4ADE">
          <w:rPr>
            <w:webHidden/>
          </w:rPr>
          <w:t>64</w:t>
        </w:r>
        <w:r w:rsidR="00C91DC8" w:rsidRPr="00ED4ADE">
          <w:rPr>
            <w:webHidden/>
          </w:rPr>
          <w:fldChar w:fldCharType="end"/>
        </w:r>
      </w:hyperlink>
    </w:p>
    <w:p w14:paraId="4E50B8B1" w14:textId="4CF738F0" w:rsidR="00C91DC8" w:rsidRPr="00ED4ADE" w:rsidRDefault="00000000">
      <w:pPr>
        <w:pStyle w:val="TOC1"/>
        <w:rPr>
          <w:rFonts w:asciiTheme="minorHAnsi" w:eastAsiaTheme="minorEastAsia" w:hAnsiTheme="minorHAnsi" w:cstheme="minorBidi"/>
          <w:b w:val="0"/>
          <w:bCs w:val="0"/>
          <w:caps w:val="0"/>
          <w:kern w:val="2"/>
          <w:sz w:val="24"/>
          <w:szCs w:val="24"/>
          <w14:ligatures w14:val="standardContextual"/>
        </w:rPr>
      </w:pPr>
      <w:hyperlink w:anchor="_Toc160863636" w:history="1">
        <w:r w:rsidR="00C91DC8" w:rsidRPr="00ED4ADE">
          <w:rPr>
            <w:rStyle w:val="Hyperlink"/>
          </w:rPr>
          <w:t>5</w:t>
        </w:r>
        <w:r w:rsidR="00C91DC8" w:rsidRPr="00ED4ADE">
          <w:rPr>
            <w:rFonts w:asciiTheme="minorHAnsi" w:eastAsiaTheme="minorEastAsia" w:hAnsiTheme="minorHAnsi" w:cstheme="minorBidi"/>
            <w:b w:val="0"/>
            <w:bCs w:val="0"/>
            <w:caps w:val="0"/>
            <w:kern w:val="2"/>
            <w:sz w:val="24"/>
            <w:szCs w:val="24"/>
            <w14:ligatures w14:val="standardContextual"/>
          </w:rPr>
          <w:tab/>
        </w:r>
        <w:r w:rsidR="00C91DC8" w:rsidRPr="00ED4ADE">
          <w:rPr>
            <w:rStyle w:val="Hyperlink"/>
          </w:rPr>
          <w:t>Supporting Information</w:t>
        </w:r>
        <w:r w:rsidR="00C91DC8" w:rsidRPr="00ED4ADE">
          <w:rPr>
            <w:webHidden/>
          </w:rPr>
          <w:tab/>
        </w:r>
        <w:r w:rsidR="00C91DC8" w:rsidRPr="00ED4ADE">
          <w:rPr>
            <w:webHidden/>
          </w:rPr>
          <w:fldChar w:fldCharType="begin"/>
        </w:r>
        <w:r w:rsidR="00C91DC8" w:rsidRPr="00ED4ADE">
          <w:rPr>
            <w:webHidden/>
          </w:rPr>
          <w:instrText xml:space="preserve"> PAGEREF _Toc160863636 \h </w:instrText>
        </w:r>
        <w:r w:rsidR="00C91DC8" w:rsidRPr="00ED4ADE">
          <w:rPr>
            <w:webHidden/>
          </w:rPr>
        </w:r>
        <w:r w:rsidR="00C91DC8" w:rsidRPr="00ED4ADE">
          <w:rPr>
            <w:webHidden/>
          </w:rPr>
          <w:fldChar w:fldCharType="separate"/>
        </w:r>
        <w:r w:rsidR="00C91DC8" w:rsidRPr="00ED4ADE">
          <w:rPr>
            <w:webHidden/>
          </w:rPr>
          <w:t>65</w:t>
        </w:r>
        <w:r w:rsidR="00C91DC8" w:rsidRPr="00ED4ADE">
          <w:rPr>
            <w:webHidden/>
          </w:rPr>
          <w:fldChar w:fldCharType="end"/>
        </w:r>
      </w:hyperlink>
    </w:p>
    <w:p w14:paraId="601E10CB" w14:textId="09CA2D81" w:rsidR="0050513B" w:rsidRPr="00ED4ADE" w:rsidRDefault="0050513B" w:rsidP="00C42A0F">
      <w:pPr>
        <w:rPr>
          <w:lang w:val="en-GB"/>
        </w:rPr>
        <w:sectPr w:rsidR="0050513B" w:rsidRPr="00ED4ADE" w:rsidSect="005A25D3">
          <w:headerReference w:type="default" r:id="rId9"/>
          <w:footerReference w:type="default" r:id="rId10"/>
          <w:pgSz w:w="12242" w:h="15842" w:code="1"/>
          <w:pgMar w:top="1440" w:right="1172" w:bottom="1440" w:left="1170" w:header="720" w:footer="720" w:gutter="0"/>
          <w:cols w:space="720"/>
          <w:titlePg/>
        </w:sectPr>
      </w:pPr>
      <w:r w:rsidRPr="00ED4ADE">
        <w:rPr>
          <w:lang w:val="en-GB"/>
        </w:rPr>
        <w:fldChar w:fldCharType="end"/>
      </w:r>
    </w:p>
    <w:p w14:paraId="7C7731D4" w14:textId="77777777" w:rsidR="0050513B" w:rsidRPr="00ED4ADE" w:rsidRDefault="0050513B" w:rsidP="002857AE">
      <w:pPr>
        <w:pStyle w:val="Heading1"/>
      </w:pPr>
      <w:bookmarkStart w:id="8" w:name="_Toc521150196"/>
      <w:bookmarkStart w:id="9" w:name="_Toc160863587"/>
      <w:bookmarkStart w:id="10" w:name="_Toc456598586"/>
      <w:bookmarkStart w:id="11" w:name="_Toc504442098"/>
      <w:r w:rsidRPr="00ED4ADE">
        <w:lastRenderedPageBreak/>
        <w:t>Introduction</w:t>
      </w:r>
      <w:bookmarkEnd w:id="8"/>
      <w:bookmarkEnd w:id="9"/>
    </w:p>
    <w:p w14:paraId="796A8848" w14:textId="77777777" w:rsidR="00CB352D" w:rsidRPr="00ED4ADE" w:rsidRDefault="00CB352D" w:rsidP="00CB352D">
      <w:pPr>
        <w:pStyle w:val="BodyText"/>
        <w:rPr>
          <w:lang w:val="en-US"/>
        </w:rPr>
      </w:pPr>
    </w:p>
    <w:p w14:paraId="661FDC29" w14:textId="77777777" w:rsidR="0050513B" w:rsidRPr="00ED4ADE" w:rsidRDefault="0050513B" w:rsidP="00C42A0F">
      <w:pPr>
        <w:pStyle w:val="Heading2"/>
        <w:rPr>
          <w:i w:val="0"/>
          <w:iCs w:val="0"/>
        </w:rPr>
      </w:pPr>
      <w:bookmarkStart w:id="12" w:name="_Toc521150197"/>
      <w:bookmarkStart w:id="13" w:name="_Toc160863588"/>
      <w:r w:rsidRPr="00ED4ADE">
        <w:rPr>
          <w:i w:val="0"/>
          <w:iCs w:val="0"/>
        </w:rPr>
        <w:t>Purpose</w:t>
      </w:r>
      <w:bookmarkEnd w:id="12"/>
      <w:bookmarkEnd w:id="13"/>
    </w:p>
    <w:p w14:paraId="1C1EB55E" w14:textId="5FA9A36C" w:rsidR="00FE274C" w:rsidRPr="00ED4ADE" w:rsidRDefault="00504459" w:rsidP="00C42A0F">
      <w:pPr>
        <w:pStyle w:val="BodyText"/>
        <w:rPr>
          <w:rFonts w:ascii="Tahoma" w:hAnsi="Tahoma" w:cs="Tahoma"/>
          <w:sz w:val="20"/>
          <w:szCs w:val="20"/>
        </w:rPr>
      </w:pPr>
      <w:r w:rsidRPr="00ED4ADE">
        <w:tab/>
      </w:r>
      <w:r w:rsidRPr="00ED4ADE">
        <w:rPr>
          <w:rFonts w:ascii="Tahoma" w:hAnsi="Tahoma" w:cs="Tahoma"/>
          <w:sz w:val="20"/>
          <w:szCs w:val="20"/>
        </w:rPr>
        <w:t>The purpose of this Software Requirements Specification (SRS) document is to outline the functional and non-functional requirements of an Interior Construction Quotation System. This document serves as a guide for the development team to understand the scope of the project, the features to be implemented, and the constraints under which the system will operate.</w:t>
      </w:r>
      <w:r w:rsidR="00FE274C" w:rsidRPr="00ED4ADE">
        <w:rPr>
          <w:rFonts w:ascii="Tahoma" w:hAnsi="Tahoma" w:cs="Tahoma"/>
          <w:sz w:val="20"/>
          <w:szCs w:val="20"/>
        </w:rPr>
        <w:tab/>
      </w:r>
    </w:p>
    <w:p w14:paraId="61209184" w14:textId="77777777" w:rsidR="0050513B" w:rsidRPr="00ED4ADE" w:rsidRDefault="0050513B" w:rsidP="00C42A0F">
      <w:pPr>
        <w:pStyle w:val="Heading2"/>
        <w:rPr>
          <w:i w:val="0"/>
          <w:iCs w:val="0"/>
        </w:rPr>
      </w:pPr>
      <w:bookmarkStart w:id="14" w:name="_Toc521150198"/>
      <w:bookmarkStart w:id="15" w:name="_Toc160863589"/>
      <w:r w:rsidRPr="00ED4ADE">
        <w:rPr>
          <w:i w:val="0"/>
          <w:iCs w:val="0"/>
        </w:rPr>
        <w:t>Scope</w:t>
      </w:r>
      <w:bookmarkEnd w:id="14"/>
      <w:bookmarkEnd w:id="15"/>
    </w:p>
    <w:p w14:paraId="4DD24EE7" w14:textId="77777777" w:rsidR="00504459" w:rsidRPr="00ED4ADE" w:rsidRDefault="00504459" w:rsidP="00504459">
      <w:pPr>
        <w:ind w:left="576"/>
      </w:pPr>
      <w:r w:rsidRPr="00ED4ADE">
        <w:t>The Interior Construction Quotation System aims to streamline the process of providing quotes for interior construction projects. It encompasses various functionalities including:</w:t>
      </w:r>
    </w:p>
    <w:p w14:paraId="1829C12C" w14:textId="77777777" w:rsidR="00504459" w:rsidRPr="00ED4ADE" w:rsidRDefault="00504459" w:rsidP="00504459">
      <w:pPr>
        <w:ind w:left="576"/>
      </w:pPr>
    </w:p>
    <w:p w14:paraId="14E472E1" w14:textId="77777777" w:rsidR="00504459" w:rsidRPr="00ED4ADE" w:rsidRDefault="00504459" w:rsidP="00504459">
      <w:pPr>
        <w:pStyle w:val="ListParagraph"/>
        <w:numPr>
          <w:ilvl w:val="0"/>
          <w:numId w:val="35"/>
        </w:numPr>
      </w:pPr>
      <w:r w:rsidRPr="00ED4ADE">
        <w:t>Information page showcasing implemented interior construction projects, news, and experience-sharing blog.</w:t>
      </w:r>
    </w:p>
    <w:p w14:paraId="1B17D691" w14:textId="77777777" w:rsidR="00504459" w:rsidRPr="00ED4ADE" w:rsidRDefault="00504459" w:rsidP="00504459">
      <w:pPr>
        <w:pStyle w:val="ListParagraph"/>
        <w:numPr>
          <w:ilvl w:val="0"/>
          <w:numId w:val="35"/>
        </w:numPr>
      </w:pPr>
      <w:r w:rsidRPr="00ED4ADE">
        <w:t>Standard quote viewing for interior construction projects.</w:t>
      </w:r>
    </w:p>
    <w:p w14:paraId="7C8F2E52" w14:textId="77777777" w:rsidR="00504459" w:rsidRPr="00ED4ADE" w:rsidRDefault="00504459" w:rsidP="00504459">
      <w:pPr>
        <w:pStyle w:val="ListParagraph"/>
        <w:numPr>
          <w:ilvl w:val="0"/>
          <w:numId w:val="35"/>
        </w:numPr>
      </w:pPr>
      <w:r w:rsidRPr="00ED4ADE">
        <w:t>Estimation of preliminary construction price based on selected parameters such as product, style, material, and size.</w:t>
      </w:r>
    </w:p>
    <w:p w14:paraId="1BF10218" w14:textId="77777777" w:rsidR="00504459" w:rsidRPr="00ED4ADE" w:rsidRDefault="00504459" w:rsidP="00504459">
      <w:pPr>
        <w:pStyle w:val="ListParagraph"/>
        <w:numPr>
          <w:ilvl w:val="0"/>
          <w:numId w:val="35"/>
        </w:numPr>
      </w:pPr>
      <w:r w:rsidRPr="00ED4ADE">
        <w:t>Management of the quote process from customer request to contract confirmation.</w:t>
      </w:r>
    </w:p>
    <w:p w14:paraId="06D5E88A" w14:textId="07EA0167" w:rsidR="00504459" w:rsidRPr="00ED4ADE" w:rsidRDefault="00504459" w:rsidP="00504459">
      <w:pPr>
        <w:pStyle w:val="ListParagraph"/>
        <w:numPr>
          <w:ilvl w:val="0"/>
          <w:numId w:val="35"/>
        </w:numPr>
      </w:pPr>
      <w:r w:rsidRPr="00ED4ADE">
        <w:t>Dashboard and reporting capabilities for customer statistics, quotes, and other relevant data.</w:t>
      </w:r>
    </w:p>
    <w:p w14:paraId="4D679270" w14:textId="77777777" w:rsidR="0050513B" w:rsidRPr="00ED4ADE" w:rsidRDefault="0050513B" w:rsidP="00C42A0F">
      <w:pPr>
        <w:pStyle w:val="Heading2"/>
        <w:rPr>
          <w:i w:val="0"/>
          <w:iCs w:val="0"/>
        </w:rPr>
      </w:pPr>
      <w:bookmarkStart w:id="16" w:name="_Toc521150199"/>
      <w:bookmarkStart w:id="17" w:name="_Toc160863590"/>
      <w:r w:rsidRPr="00ED4ADE">
        <w:rPr>
          <w:i w:val="0"/>
          <w:iCs w:val="0"/>
        </w:rPr>
        <w:t>Definitions, Acronyms, and Abbreviations</w:t>
      </w:r>
      <w:bookmarkEnd w:id="16"/>
      <w:bookmarkEnd w:id="17"/>
    </w:p>
    <w:p w14:paraId="2241157C" w14:textId="3B397382" w:rsidR="00504459" w:rsidRPr="00ED4ADE" w:rsidRDefault="00504459" w:rsidP="00504459">
      <w:pPr>
        <w:pStyle w:val="ListParagraph"/>
        <w:numPr>
          <w:ilvl w:val="0"/>
          <w:numId w:val="36"/>
        </w:numPr>
      </w:pPr>
      <w:r w:rsidRPr="00ED4ADE">
        <w:t>SRS: Software Requirements Specification</w:t>
      </w:r>
    </w:p>
    <w:p w14:paraId="35E1FE5B" w14:textId="77777777" w:rsidR="00504459" w:rsidRPr="00ED4ADE" w:rsidRDefault="00504459" w:rsidP="00504459">
      <w:pPr>
        <w:pStyle w:val="ListParagraph"/>
        <w:numPr>
          <w:ilvl w:val="0"/>
          <w:numId w:val="36"/>
        </w:numPr>
      </w:pPr>
      <w:r w:rsidRPr="00ED4ADE">
        <w:t>UI: User Interface</w:t>
      </w:r>
    </w:p>
    <w:p w14:paraId="39E7A766" w14:textId="77777777" w:rsidR="00504459" w:rsidRPr="00ED4ADE" w:rsidRDefault="00504459" w:rsidP="00504459">
      <w:pPr>
        <w:pStyle w:val="ListParagraph"/>
        <w:numPr>
          <w:ilvl w:val="0"/>
          <w:numId w:val="36"/>
        </w:numPr>
      </w:pPr>
      <w:r w:rsidRPr="00ED4ADE">
        <w:t>API: Application Programming Interface</w:t>
      </w:r>
    </w:p>
    <w:p w14:paraId="070DD2B1" w14:textId="77777777" w:rsidR="00504459" w:rsidRPr="00ED4ADE" w:rsidRDefault="00504459" w:rsidP="00504459">
      <w:pPr>
        <w:pStyle w:val="ListParagraph"/>
        <w:numPr>
          <w:ilvl w:val="0"/>
          <w:numId w:val="36"/>
        </w:numPr>
      </w:pPr>
      <w:r w:rsidRPr="00ED4ADE">
        <w:t>CRM: Customer Relationship Management</w:t>
      </w:r>
    </w:p>
    <w:p w14:paraId="333135A7" w14:textId="38589396" w:rsidR="00504459" w:rsidRPr="00ED4ADE" w:rsidRDefault="00504459" w:rsidP="00504459">
      <w:pPr>
        <w:pStyle w:val="ListParagraph"/>
        <w:numPr>
          <w:ilvl w:val="0"/>
          <w:numId w:val="36"/>
        </w:numPr>
      </w:pPr>
      <w:r w:rsidRPr="00ED4ADE">
        <w:t>ERP: Enterprise Resource Planning</w:t>
      </w:r>
    </w:p>
    <w:p w14:paraId="09794146" w14:textId="0BB133B6" w:rsidR="0050513B" w:rsidRPr="00ED4ADE" w:rsidRDefault="0050513B" w:rsidP="00C42A0F">
      <w:pPr>
        <w:pStyle w:val="Heading2"/>
        <w:rPr>
          <w:i w:val="0"/>
          <w:iCs w:val="0"/>
        </w:rPr>
      </w:pPr>
      <w:bookmarkStart w:id="18" w:name="_Toc521150200"/>
      <w:bookmarkStart w:id="19" w:name="_Toc160863591"/>
      <w:r w:rsidRPr="00ED4ADE">
        <w:rPr>
          <w:i w:val="0"/>
          <w:iCs w:val="0"/>
        </w:rPr>
        <w:t>References</w:t>
      </w:r>
      <w:bookmarkEnd w:id="18"/>
      <w:bookmarkEnd w:id="19"/>
    </w:p>
    <w:p w14:paraId="554A6402" w14:textId="75B0A52E" w:rsidR="00B535E6" w:rsidRPr="00ED4ADE" w:rsidRDefault="00B535E6" w:rsidP="00B535E6">
      <w:pPr>
        <w:pStyle w:val="InfoBlue"/>
        <w:numPr>
          <w:ilvl w:val="0"/>
          <w:numId w:val="38"/>
        </w:numPr>
        <w:rPr>
          <w:i w:val="0"/>
          <w:color w:val="auto"/>
        </w:rPr>
      </w:pPr>
      <w:r w:rsidRPr="00ED4ADE">
        <w:rPr>
          <w:i w:val="0"/>
          <w:color w:val="auto"/>
        </w:rPr>
        <w:t>Software Requirements Specifications Document</w:t>
      </w:r>
    </w:p>
    <w:p w14:paraId="47405A53" w14:textId="550B384C" w:rsidR="00B535E6" w:rsidRPr="00ED4ADE" w:rsidRDefault="00B535E6" w:rsidP="00B535E6">
      <w:pPr>
        <w:pStyle w:val="InfoBlue"/>
        <w:rPr>
          <w:i w:val="0"/>
          <w:color w:val="auto"/>
        </w:rPr>
      </w:pPr>
      <w:r w:rsidRPr="00ED4ADE">
        <w:rPr>
          <w:i w:val="0"/>
          <w:color w:val="auto"/>
        </w:rPr>
        <w:t>The primary document outlining the software requirements and specifications for the project.</w:t>
      </w:r>
    </w:p>
    <w:p w14:paraId="1EE72655" w14:textId="77777777" w:rsidR="00B535E6" w:rsidRPr="00ED4ADE" w:rsidRDefault="00B535E6" w:rsidP="00B535E6">
      <w:pPr>
        <w:pStyle w:val="BodyText"/>
        <w:rPr>
          <w:lang w:val="en-US"/>
        </w:rPr>
      </w:pPr>
    </w:p>
    <w:p w14:paraId="0AD5F3D4" w14:textId="12A8ED9F" w:rsidR="00B535E6" w:rsidRPr="00ED4ADE" w:rsidRDefault="00B535E6" w:rsidP="00B535E6">
      <w:pPr>
        <w:pStyle w:val="InfoBlue"/>
        <w:numPr>
          <w:ilvl w:val="0"/>
          <w:numId w:val="38"/>
        </w:numPr>
        <w:rPr>
          <w:i w:val="0"/>
          <w:color w:val="auto"/>
        </w:rPr>
      </w:pPr>
      <w:r w:rsidRPr="00ED4ADE">
        <w:rPr>
          <w:i w:val="0"/>
          <w:color w:val="auto"/>
        </w:rPr>
        <w:t>La Nha Interior Design</w:t>
      </w:r>
    </w:p>
    <w:p w14:paraId="4CF7BF0B" w14:textId="77777777" w:rsidR="00B535E6" w:rsidRPr="00ED4ADE" w:rsidRDefault="00B535E6" w:rsidP="00B535E6">
      <w:pPr>
        <w:pStyle w:val="InfoBlue"/>
        <w:rPr>
          <w:i w:val="0"/>
          <w:color w:val="auto"/>
        </w:rPr>
      </w:pPr>
      <w:r w:rsidRPr="00ED4ADE">
        <w:rPr>
          <w:i w:val="0"/>
          <w:color w:val="auto"/>
        </w:rPr>
        <w:t>Reference to the La Nha Interior Design company, possibly for design guidelines or inspiration.</w:t>
      </w:r>
    </w:p>
    <w:p w14:paraId="5768D738" w14:textId="77777777" w:rsidR="00B535E6" w:rsidRPr="00ED4ADE" w:rsidRDefault="00B535E6" w:rsidP="00B535E6">
      <w:pPr>
        <w:pStyle w:val="InfoBlue"/>
        <w:rPr>
          <w:i w:val="0"/>
          <w:color w:val="auto"/>
        </w:rPr>
      </w:pPr>
    </w:p>
    <w:p w14:paraId="26046BD1" w14:textId="77777777" w:rsidR="00B535E6" w:rsidRPr="00ED4ADE" w:rsidRDefault="00B535E6" w:rsidP="00B535E6">
      <w:pPr>
        <w:pStyle w:val="InfoBlue"/>
        <w:numPr>
          <w:ilvl w:val="0"/>
          <w:numId w:val="38"/>
        </w:numPr>
        <w:rPr>
          <w:i w:val="0"/>
          <w:color w:val="auto"/>
        </w:rPr>
      </w:pPr>
      <w:r w:rsidRPr="00ED4ADE">
        <w:rPr>
          <w:i w:val="0"/>
          <w:color w:val="auto"/>
        </w:rPr>
        <w:t>Manh He Interior Design</w:t>
      </w:r>
    </w:p>
    <w:p w14:paraId="0BC9D687" w14:textId="1CCE00E1" w:rsidR="0050513B" w:rsidRPr="00ED4ADE" w:rsidRDefault="00B535E6" w:rsidP="00B535E6">
      <w:pPr>
        <w:pStyle w:val="InfoBlue"/>
        <w:rPr>
          <w:i w:val="0"/>
          <w:color w:val="auto"/>
        </w:rPr>
      </w:pPr>
      <w:r w:rsidRPr="00ED4ADE">
        <w:rPr>
          <w:i w:val="0"/>
          <w:color w:val="auto"/>
        </w:rPr>
        <w:lastRenderedPageBreak/>
        <w:t>Reference to the Manh He Interior Design company, potentially for design considerations or insights.</w:t>
      </w:r>
    </w:p>
    <w:p w14:paraId="5937A014" w14:textId="5BED8B5A" w:rsidR="0050513B" w:rsidRPr="00ED4ADE" w:rsidRDefault="0050513B" w:rsidP="00C42A0F">
      <w:pPr>
        <w:pStyle w:val="Heading2"/>
        <w:rPr>
          <w:i w:val="0"/>
          <w:iCs w:val="0"/>
        </w:rPr>
      </w:pPr>
      <w:bookmarkStart w:id="20" w:name="_Toc521150201"/>
      <w:bookmarkStart w:id="21" w:name="_Toc160863592"/>
      <w:r w:rsidRPr="00ED4ADE">
        <w:rPr>
          <w:i w:val="0"/>
          <w:iCs w:val="0"/>
        </w:rPr>
        <w:t>Overview</w:t>
      </w:r>
      <w:bookmarkEnd w:id="20"/>
      <w:bookmarkEnd w:id="21"/>
    </w:p>
    <w:p w14:paraId="3E6B4DBB" w14:textId="724822B5" w:rsidR="000B6C2A" w:rsidRPr="00ED4ADE" w:rsidRDefault="000B6C2A" w:rsidP="000B6C2A">
      <w:r w:rsidRPr="00ED4ADE">
        <w:t>The Interior Construction Quotation System is a comprehensive software solution designed to facilitate the entire process of obtaining quotes for interior construction projects. From presenting past projects and industry news to generating standard quotes and estimating preliminary construction costs, the system aims to provide a seamless experience for both customers and construction professionals.</w:t>
      </w:r>
    </w:p>
    <w:p w14:paraId="3591D122" w14:textId="77777777" w:rsidR="000B6C2A" w:rsidRPr="00ED4ADE" w:rsidRDefault="000B6C2A" w:rsidP="000B6C2A"/>
    <w:p w14:paraId="3D048234" w14:textId="3610C2CB" w:rsidR="000B6C2A" w:rsidRPr="00ED4ADE" w:rsidRDefault="000B6C2A" w:rsidP="000B6C2A">
      <w:r w:rsidRPr="00ED4ADE">
        <w:t>By centralizing customer requests, managing the quote process, and offering insights through dashboards and reports, the system enhances efficiency and transparency in the interior construction industry. Throughout this document, detailed requirements will be outlined to ensure the successful development and deployment of the system.</w:t>
      </w:r>
    </w:p>
    <w:p w14:paraId="4B7B8873" w14:textId="77777777" w:rsidR="0050513B" w:rsidRPr="00ED4ADE" w:rsidRDefault="0050513B" w:rsidP="002857AE">
      <w:pPr>
        <w:pStyle w:val="Heading1"/>
      </w:pPr>
      <w:bookmarkStart w:id="22" w:name="_Toc521150202"/>
      <w:bookmarkStart w:id="23" w:name="_Toc160863593"/>
      <w:r w:rsidRPr="00ED4ADE">
        <w:lastRenderedPageBreak/>
        <w:t>Overall Description</w:t>
      </w:r>
      <w:bookmarkEnd w:id="22"/>
      <w:bookmarkEnd w:id="23"/>
    </w:p>
    <w:p w14:paraId="5D2E808A" w14:textId="77777777" w:rsidR="0050513B" w:rsidRPr="00ED4ADE" w:rsidRDefault="0050513B" w:rsidP="00C42A0F">
      <w:pPr>
        <w:pStyle w:val="InfoBlue"/>
        <w:rPr>
          <w:i w:val="0"/>
        </w:rPr>
      </w:pPr>
      <w:r w:rsidRPr="00ED4ADE">
        <w:rPr>
          <w:i w:val="0"/>
        </w:rPr>
        <w:t xml:space="preserve">[This section of the </w:t>
      </w:r>
      <w:smartTag w:uri="urn:schemas-microsoft-com:office:smarttags" w:element="stockticker">
        <w:r w:rsidRPr="00ED4ADE">
          <w:rPr>
            <w:i w:val="0"/>
          </w:rPr>
          <w:t>SRS</w:t>
        </w:r>
      </w:smartTag>
      <w:r w:rsidRPr="00ED4ADE">
        <w:rPr>
          <w:i w:val="0"/>
        </w:rPr>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5C060306" w14:textId="77777777" w:rsidR="0050513B" w:rsidRPr="00ED4ADE" w:rsidRDefault="0050513B" w:rsidP="00C42A0F">
      <w:pPr>
        <w:pStyle w:val="InfoBlue"/>
        <w:rPr>
          <w:i w:val="0"/>
        </w:rPr>
      </w:pPr>
      <w:r w:rsidRPr="00ED4ADE">
        <w:rPr>
          <w:i w:val="0"/>
        </w:rPr>
        <w:t>•</w:t>
      </w:r>
      <w:r w:rsidRPr="00ED4ADE">
        <w:rPr>
          <w:i w:val="0"/>
        </w:rPr>
        <w:tab/>
        <w:t>product perspective</w:t>
      </w:r>
    </w:p>
    <w:p w14:paraId="6DAEF5A9" w14:textId="77777777" w:rsidR="0050513B" w:rsidRPr="00ED4ADE" w:rsidRDefault="0050513B" w:rsidP="00C42A0F">
      <w:pPr>
        <w:pStyle w:val="InfoBlue"/>
        <w:rPr>
          <w:i w:val="0"/>
        </w:rPr>
      </w:pPr>
      <w:r w:rsidRPr="00ED4ADE">
        <w:rPr>
          <w:i w:val="0"/>
        </w:rPr>
        <w:t>•</w:t>
      </w:r>
      <w:r w:rsidRPr="00ED4ADE">
        <w:rPr>
          <w:i w:val="0"/>
        </w:rPr>
        <w:tab/>
        <w:t>product functions</w:t>
      </w:r>
    </w:p>
    <w:p w14:paraId="6C135797" w14:textId="77777777" w:rsidR="0050513B" w:rsidRPr="00ED4ADE" w:rsidRDefault="0050513B" w:rsidP="00C42A0F">
      <w:pPr>
        <w:pStyle w:val="InfoBlue"/>
        <w:rPr>
          <w:i w:val="0"/>
        </w:rPr>
      </w:pPr>
      <w:r w:rsidRPr="00ED4ADE">
        <w:rPr>
          <w:i w:val="0"/>
        </w:rPr>
        <w:t>•</w:t>
      </w:r>
      <w:r w:rsidRPr="00ED4ADE">
        <w:rPr>
          <w:i w:val="0"/>
        </w:rPr>
        <w:tab/>
        <w:t xml:space="preserve"> user characteristics</w:t>
      </w:r>
    </w:p>
    <w:p w14:paraId="3D143E28" w14:textId="77777777" w:rsidR="0050513B" w:rsidRPr="00ED4ADE" w:rsidRDefault="0050513B" w:rsidP="00C42A0F">
      <w:pPr>
        <w:pStyle w:val="InfoBlue"/>
        <w:rPr>
          <w:i w:val="0"/>
        </w:rPr>
      </w:pPr>
      <w:r w:rsidRPr="00ED4ADE">
        <w:rPr>
          <w:i w:val="0"/>
        </w:rPr>
        <w:t>•</w:t>
      </w:r>
      <w:r w:rsidRPr="00ED4ADE">
        <w:rPr>
          <w:i w:val="0"/>
        </w:rPr>
        <w:tab/>
        <w:t>constraints</w:t>
      </w:r>
    </w:p>
    <w:p w14:paraId="4CA15993" w14:textId="77777777" w:rsidR="0050513B" w:rsidRPr="00ED4ADE" w:rsidRDefault="0050513B" w:rsidP="00C42A0F">
      <w:pPr>
        <w:pStyle w:val="InfoBlue"/>
        <w:rPr>
          <w:i w:val="0"/>
        </w:rPr>
      </w:pPr>
      <w:r w:rsidRPr="00ED4ADE">
        <w:rPr>
          <w:i w:val="0"/>
        </w:rPr>
        <w:t>•</w:t>
      </w:r>
      <w:r w:rsidRPr="00ED4ADE">
        <w:rPr>
          <w:i w:val="0"/>
        </w:rPr>
        <w:tab/>
        <w:t>assumptions and dependencies</w:t>
      </w:r>
    </w:p>
    <w:p w14:paraId="64F63C75" w14:textId="77777777" w:rsidR="0050513B" w:rsidRPr="00ED4ADE" w:rsidRDefault="0050513B" w:rsidP="00C42A0F">
      <w:pPr>
        <w:pStyle w:val="InfoBlue"/>
        <w:rPr>
          <w:i w:val="0"/>
        </w:rPr>
      </w:pPr>
      <w:r w:rsidRPr="00ED4ADE">
        <w:rPr>
          <w:i w:val="0"/>
        </w:rPr>
        <w:t>•</w:t>
      </w:r>
      <w:r w:rsidRPr="00ED4ADE">
        <w:rPr>
          <w:i w:val="0"/>
        </w:rPr>
        <w:tab/>
        <w:t>requirements subsets]</w:t>
      </w:r>
    </w:p>
    <w:p w14:paraId="557A4F76" w14:textId="34749989" w:rsidR="0050513B" w:rsidRDefault="0051524F" w:rsidP="002857AE">
      <w:pPr>
        <w:pStyle w:val="Heading1"/>
      </w:pPr>
      <w:bookmarkStart w:id="24" w:name="_Toc521150203"/>
      <w:bookmarkStart w:id="25" w:name="_Toc160863594"/>
      <w:r w:rsidRPr="00ED4ADE">
        <w:lastRenderedPageBreak/>
        <w:t>FUNCTIONAL</w:t>
      </w:r>
      <w:r w:rsidR="0050513B" w:rsidRPr="00ED4ADE">
        <w:t xml:space="preserve"> Requirements</w:t>
      </w:r>
      <w:bookmarkEnd w:id="24"/>
      <w:bookmarkEnd w:id="25"/>
    </w:p>
    <w:p w14:paraId="41834588" w14:textId="77777777" w:rsidR="005A25D3" w:rsidRPr="0061352E" w:rsidRDefault="005A25D3" w:rsidP="005A25D3">
      <w:pPr>
        <w:spacing w:before="100" w:beforeAutospacing="1" w:after="100" w:afterAutospacing="1"/>
        <w:outlineLvl w:val="2"/>
        <w:rPr>
          <w:b/>
          <w:bCs/>
          <w:sz w:val="32"/>
          <w:szCs w:val="32"/>
          <w:lang w:val="vi-VN" w:eastAsia="vi-VN"/>
        </w:rPr>
      </w:pPr>
      <w:r w:rsidRPr="0061352E">
        <w:rPr>
          <w:b/>
          <w:bCs/>
          <w:sz w:val="32"/>
          <w:szCs w:val="32"/>
          <w:lang w:val="vi-VN" w:eastAsia="vi-VN"/>
        </w:rPr>
        <w:t>3.1 User Registration</w:t>
      </w:r>
    </w:p>
    <w:p w14:paraId="640F4606"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3.1.1 Description and Priority</w:t>
      </w:r>
    </w:p>
    <w:p w14:paraId="38FE494B" w14:textId="77777777" w:rsidR="005A25D3" w:rsidRPr="0061352E" w:rsidRDefault="005A25D3" w:rsidP="005A25D3">
      <w:pPr>
        <w:numPr>
          <w:ilvl w:val="0"/>
          <w:numId w:val="40"/>
        </w:numPr>
        <w:spacing w:before="100" w:beforeAutospacing="1" w:after="100" w:afterAutospacing="1"/>
        <w:rPr>
          <w:szCs w:val="24"/>
          <w:lang w:val="vi-VN" w:eastAsia="vi-VN"/>
        </w:rPr>
      </w:pPr>
      <w:r w:rsidRPr="0061352E">
        <w:rPr>
          <w:b/>
          <w:bCs/>
          <w:szCs w:val="24"/>
          <w:lang w:val="vi-VN" w:eastAsia="vi-VN"/>
        </w:rPr>
        <w:t>Description</w:t>
      </w:r>
      <w:r w:rsidRPr="0061352E">
        <w:rPr>
          <w:szCs w:val="24"/>
          <w:lang w:val="vi-VN" w:eastAsia="vi-VN"/>
        </w:rPr>
        <w:t>: This feature enables guests to register for a new account. It is a high-priority feature as it is fundamental for user access and experience.</w:t>
      </w:r>
    </w:p>
    <w:p w14:paraId="0E4E986B" w14:textId="77777777" w:rsidR="005A25D3" w:rsidRPr="0061352E" w:rsidRDefault="005A25D3" w:rsidP="005A25D3">
      <w:pPr>
        <w:numPr>
          <w:ilvl w:val="0"/>
          <w:numId w:val="40"/>
        </w:numPr>
        <w:spacing w:before="100" w:beforeAutospacing="1" w:after="100" w:afterAutospacing="1"/>
        <w:rPr>
          <w:szCs w:val="24"/>
          <w:lang w:val="vi-VN" w:eastAsia="vi-VN"/>
        </w:rPr>
      </w:pPr>
      <w:r w:rsidRPr="0061352E">
        <w:rPr>
          <w:b/>
          <w:bCs/>
          <w:szCs w:val="24"/>
          <w:lang w:val="vi-VN" w:eastAsia="vi-VN"/>
        </w:rPr>
        <w:t>Priority</w:t>
      </w:r>
      <w:r w:rsidRPr="0061352E">
        <w:rPr>
          <w:szCs w:val="24"/>
          <w:lang w:val="vi-VN" w:eastAsia="vi-VN"/>
        </w:rPr>
        <w:t>: High</w:t>
      </w:r>
    </w:p>
    <w:p w14:paraId="7839EFFF"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3.1.2 Stimulus/Response Sequences</w:t>
      </w:r>
    </w:p>
    <w:p w14:paraId="61B91381"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Sequence 1 (User Registration):</w:t>
      </w:r>
    </w:p>
    <w:p w14:paraId="142E1E19" w14:textId="77777777" w:rsidR="005A25D3" w:rsidRPr="0061352E" w:rsidRDefault="005A25D3" w:rsidP="005A25D3">
      <w:pPr>
        <w:numPr>
          <w:ilvl w:val="0"/>
          <w:numId w:val="41"/>
        </w:numPr>
        <w:spacing w:before="100" w:beforeAutospacing="1" w:after="100" w:afterAutospacing="1"/>
        <w:rPr>
          <w:szCs w:val="24"/>
          <w:lang w:val="vi-VN" w:eastAsia="vi-VN"/>
        </w:rPr>
      </w:pPr>
      <w:r w:rsidRPr="0061352E">
        <w:rPr>
          <w:b/>
          <w:bCs/>
          <w:szCs w:val="24"/>
          <w:lang w:val="vi-VN" w:eastAsia="vi-VN"/>
        </w:rPr>
        <w:t>Stimulus</w:t>
      </w:r>
      <w:r w:rsidRPr="0061352E">
        <w:rPr>
          <w:szCs w:val="24"/>
          <w:lang w:val="vi-VN" w:eastAsia="vi-VN"/>
        </w:rPr>
        <w:t>: A guest selects the "Register" option.</w:t>
      </w:r>
    </w:p>
    <w:p w14:paraId="48455D94" w14:textId="77777777" w:rsidR="005A25D3" w:rsidRPr="0061352E" w:rsidRDefault="005A25D3" w:rsidP="005A25D3">
      <w:pPr>
        <w:numPr>
          <w:ilvl w:val="0"/>
          <w:numId w:val="41"/>
        </w:numPr>
        <w:spacing w:before="100" w:beforeAutospacing="1" w:after="100" w:afterAutospacing="1"/>
        <w:rPr>
          <w:szCs w:val="24"/>
          <w:lang w:val="vi-VN" w:eastAsia="vi-VN"/>
        </w:rPr>
      </w:pPr>
      <w:r w:rsidRPr="0061352E">
        <w:rPr>
          <w:b/>
          <w:bCs/>
          <w:szCs w:val="24"/>
          <w:lang w:val="vi-VN" w:eastAsia="vi-VN"/>
        </w:rPr>
        <w:t>Response</w:t>
      </w:r>
      <w:r w:rsidRPr="0061352E">
        <w:rPr>
          <w:szCs w:val="24"/>
          <w:lang w:val="vi-VN" w:eastAsia="vi-VN"/>
        </w:rPr>
        <w:t>: The system presents a registration form to gather user information.</w:t>
      </w:r>
    </w:p>
    <w:p w14:paraId="2823CEF5"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3.1.3 Functional Requirements</w:t>
      </w:r>
    </w:p>
    <w:p w14:paraId="00C75ED4"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REQ-1: User Registration:</w:t>
      </w:r>
    </w:p>
    <w:p w14:paraId="7B8DABFA" w14:textId="77777777" w:rsidR="005A25D3" w:rsidRPr="0061352E" w:rsidRDefault="005A25D3" w:rsidP="005A25D3">
      <w:pPr>
        <w:numPr>
          <w:ilvl w:val="0"/>
          <w:numId w:val="42"/>
        </w:numPr>
        <w:spacing w:before="100" w:beforeAutospacing="1" w:after="100" w:afterAutospacing="1"/>
        <w:rPr>
          <w:szCs w:val="24"/>
          <w:lang w:val="vi-VN" w:eastAsia="vi-VN"/>
        </w:rPr>
      </w:pPr>
      <w:r w:rsidRPr="0061352E">
        <w:rPr>
          <w:szCs w:val="24"/>
          <w:lang w:val="vi-VN" w:eastAsia="vi-VN"/>
        </w:rPr>
        <w:t>The system shall allow guests to create new accounts by providing personal information. The registration process should include validation of user data and email confirmation.</w:t>
      </w:r>
    </w:p>
    <w:p w14:paraId="050B822C" w14:textId="77777777" w:rsidR="005A25D3" w:rsidRPr="0061352E" w:rsidRDefault="005A25D3" w:rsidP="005A25D3">
      <w:pPr>
        <w:spacing w:before="100" w:beforeAutospacing="1" w:after="100" w:afterAutospacing="1"/>
        <w:outlineLvl w:val="2"/>
        <w:rPr>
          <w:b/>
          <w:bCs/>
          <w:sz w:val="32"/>
          <w:szCs w:val="32"/>
          <w:lang w:val="vi-VN" w:eastAsia="vi-VN"/>
        </w:rPr>
      </w:pPr>
      <w:r w:rsidRPr="0061352E">
        <w:rPr>
          <w:b/>
          <w:bCs/>
          <w:sz w:val="32"/>
          <w:szCs w:val="32"/>
          <w:lang w:val="vi-VN" w:eastAsia="vi-VN"/>
        </w:rPr>
        <w:t>3.2 User Login</w:t>
      </w:r>
    </w:p>
    <w:p w14:paraId="258D83AA"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3.2.1 Description and Priority</w:t>
      </w:r>
    </w:p>
    <w:p w14:paraId="4100D4A5" w14:textId="77777777" w:rsidR="005A25D3" w:rsidRPr="0061352E" w:rsidRDefault="005A25D3" w:rsidP="005A25D3">
      <w:pPr>
        <w:numPr>
          <w:ilvl w:val="0"/>
          <w:numId w:val="43"/>
        </w:numPr>
        <w:spacing w:before="100" w:beforeAutospacing="1" w:after="100" w:afterAutospacing="1"/>
        <w:rPr>
          <w:szCs w:val="24"/>
          <w:lang w:val="vi-VN" w:eastAsia="vi-VN"/>
        </w:rPr>
      </w:pPr>
      <w:r w:rsidRPr="0061352E">
        <w:rPr>
          <w:b/>
          <w:bCs/>
          <w:szCs w:val="24"/>
          <w:lang w:val="vi-VN" w:eastAsia="vi-VN"/>
        </w:rPr>
        <w:t>Description</w:t>
      </w:r>
      <w:r w:rsidRPr="0061352E">
        <w:rPr>
          <w:szCs w:val="24"/>
          <w:lang w:val="vi-VN" w:eastAsia="vi-VN"/>
        </w:rPr>
        <w:t>: This feature enables existing members to log in. It is a high-priority feature as it is fundamental for user access and experience.</w:t>
      </w:r>
    </w:p>
    <w:p w14:paraId="57EA8725" w14:textId="77777777" w:rsidR="005A25D3" w:rsidRPr="0061352E" w:rsidRDefault="005A25D3" w:rsidP="005A25D3">
      <w:pPr>
        <w:numPr>
          <w:ilvl w:val="0"/>
          <w:numId w:val="43"/>
        </w:numPr>
        <w:spacing w:before="100" w:beforeAutospacing="1" w:after="100" w:afterAutospacing="1"/>
        <w:rPr>
          <w:szCs w:val="24"/>
          <w:lang w:val="vi-VN" w:eastAsia="vi-VN"/>
        </w:rPr>
      </w:pPr>
      <w:r w:rsidRPr="0061352E">
        <w:rPr>
          <w:b/>
          <w:bCs/>
          <w:szCs w:val="24"/>
          <w:lang w:val="vi-VN" w:eastAsia="vi-VN"/>
        </w:rPr>
        <w:t>Priority</w:t>
      </w:r>
      <w:r w:rsidRPr="0061352E">
        <w:rPr>
          <w:szCs w:val="24"/>
          <w:lang w:val="vi-VN" w:eastAsia="vi-VN"/>
        </w:rPr>
        <w:t>: High</w:t>
      </w:r>
    </w:p>
    <w:p w14:paraId="5B4F8209"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3.2.2 Stimulus/Response Sequences</w:t>
      </w:r>
    </w:p>
    <w:p w14:paraId="143C8D2E"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Sequence 1 (User Login):</w:t>
      </w:r>
    </w:p>
    <w:p w14:paraId="7200E57D" w14:textId="77777777" w:rsidR="005A25D3" w:rsidRPr="0061352E" w:rsidRDefault="005A25D3" w:rsidP="005A25D3">
      <w:pPr>
        <w:numPr>
          <w:ilvl w:val="0"/>
          <w:numId w:val="44"/>
        </w:numPr>
        <w:spacing w:before="100" w:beforeAutospacing="1" w:after="100" w:afterAutospacing="1"/>
        <w:rPr>
          <w:szCs w:val="24"/>
          <w:lang w:val="vi-VN" w:eastAsia="vi-VN"/>
        </w:rPr>
      </w:pPr>
      <w:r w:rsidRPr="0061352E">
        <w:rPr>
          <w:b/>
          <w:bCs/>
          <w:szCs w:val="24"/>
          <w:lang w:val="vi-VN" w:eastAsia="vi-VN"/>
        </w:rPr>
        <w:t>Stimulus</w:t>
      </w:r>
      <w:r w:rsidRPr="0061352E">
        <w:rPr>
          <w:szCs w:val="24"/>
          <w:lang w:val="vi-VN" w:eastAsia="vi-VN"/>
        </w:rPr>
        <w:t>: A guest selects the "Login" option.</w:t>
      </w:r>
    </w:p>
    <w:p w14:paraId="2770ED10" w14:textId="77777777" w:rsidR="005A25D3" w:rsidRPr="0061352E" w:rsidRDefault="005A25D3" w:rsidP="005A25D3">
      <w:pPr>
        <w:numPr>
          <w:ilvl w:val="0"/>
          <w:numId w:val="44"/>
        </w:numPr>
        <w:spacing w:before="100" w:beforeAutospacing="1" w:after="100" w:afterAutospacing="1"/>
        <w:rPr>
          <w:szCs w:val="24"/>
          <w:lang w:val="vi-VN" w:eastAsia="vi-VN"/>
        </w:rPr>
      </w:pPr>
      <w:r w:rsidRPr="0061352E">
        <w:rPr>
          <w:b/>
          <w:bCs/>
          <w:szCs w:val="24"/>
          <w:lang w:val="vi-VN" w:eastAsia="vi-VN"/>
        </w:rPr>
        <w:t>Response</w:t>
      </w:r>
      <w:r w:rsidRPr="0061352E">
        <w:rPr>
          <w:szCs w:val="24"/>
          <w:lang w:val="vi-VN" w:eastAsia="vi-VN"/>
        </w:rPr>
        <w:t>: The system provides a login form for existing members to enter their credentials.</w:t>
      </w:r>
    </w:p>
    <w:p w14:paraId="32435402"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Sequence 2 (Forgot Password):</w:t>
      </w:r>
    </w:p>
    <w:p w14:paraId="5BFA985B" w14:textId="77777777" w:rsidR="005A25D3" w:rsidRPr="0061352E" w:rsidRDefault="005A25D3" w:rsidP="005A25D3">
      <w:pPr>
        <w:numPr>
          <w:ilvl w:val="0"/>
          <w:numId w:val="45"/>
        </w:numPr>
        <w:spacing w:before="100" w:beforeAutospacing="1" w:after="100" w:afterAutospacing="1"/>
        <w:rPr>
          <w:szCs w:val="24"/>
          <w:lang w:val="vi-VN" w:eastAsia="vi-VN"/>
        </w:rPr>
      </w:pPr>
      <w:r w:rsidRPr="0061352E">
        <w:rPr>
          <w:b/>
          <w:bCs/>
          <w:szCs w:val="24"/>
          <w:lang w:val="vi-VN" w:eastAsia="vi-VN"/>
        </w:rPr>
        <w:t>Stimulus</w:t>
      </w:r>
      <w:r w:rsidRPr="0061352E">
        <w:rPr>
          <w:szCs w:val="24"/>
          <w:lang w:val="vi-VN" w:eastAsia="vi-VN"/>
        </w:rPr>
        <w:t>: A user clicks the "Forgot Password" link.</w:t>
      </w:r>
    </w:p>
    <w:p w14:paraId="37B3CDC6" w14:textId="77777777" w:rsidR="005A25D3" w:rsidRPr="0061352E" w:rsidRDefault="005A25D3" w:rsidP="005A25D3">
      <w:pPr>
        <w:numPr>
          <w:ilvl w:val="0"/>
          <w:numId w:val="45"/>
        </w:numPr>
        <w:spacing w:before="100" w:beforeAutospacing="1" w:after="100" w:afterAutospacing="1"/>
        <w:rPr>
          <w:szCs w:val="24"/>
          <w:lang w:val="vi-VN" w:eastAsia="vi-VN"/>
        </w:rPr>
      </w:pPr>
      <w:r w:rsidRPr="0061352E">
        <w:rPr>
          <w:b/>
          <w:bCs/>
          <w:szCs w:val="24"/>
          <w:lang w:val="vi-VN" w:eastAsia="vi-VN"/>
        </w:rPr>
        <w:t>Response</w:t>
      </w:r>
      <w:r w:rsidRPr="0061352E">
        <w:rPr>
          <w:szCs w:val="24"/>
          <w:lang w:val="vi-VN" w:eastAsia="vi-VN"/>
        </w:rPr>
        <w:t>: The system guides the user through a password recovery process.</w:t>
      </w:r>
    </w:p>
    <w:p w14:paraId="07EA024B"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3.2.3 Functional Requirements</w:t>
      </w:r>
    </w:p>
    <w:p w14:paraId="3766B729"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REQ-2: User Login:</w:t>
      </w:r>
    </w:p>
    <w:p w14:paraId="7A8D7768" w14:textId="77777777" w:rsidR="005A25D3" w:rsidRPr="0061352E" w:rsidRDefault="005A25D3" w:rsidP="005A25D3">
      <w:pPr>
        <w:numPr>
          <w:ilvl w:val="0"/>
          <w:numId w:val="46"/>
        </w:numPr>
        <w:spacing w:before="100" w:beforeAutospacing="1" w:after="100" w:afterAutospacing="1"/>
        <w:rPr>
          <w:szCs w:val="24"/>
          <w:lang w:val="vi-VN" w:eastAsia="vi-VN"/>
        </w:rPr>
      </w:pPr>
      <w:r w:rsidRPr="0061352E">
        <w:rPr>
          <w:szCs w:val="24"/>
          <w:lang w:val="vi-VN" w:eastAsia="vi-VN"/>
        </w:rPr>
        <w:lastRenderedPageBreak/>
        <w:t>The system shall authenticate existing members based on their provided credentials. Access to member-specific features is granted upon successful login.</w:t>
      </w:r>
    </w:p>
    <w:p w14:paraId="202AD6FB"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REQ-3: Forgot Password:</w:t>
      </w:r>
    </w:p>
    <w:p w14:paraId="26861AF3" w14:textId="77777777" w:rsidR="005A25D3" w:rsidRPr="0061352E" w:rsidRDefault="005A25D3" w:rsidP="005A25D3">
      <w:pPr>
        <w:numPr>
          <w:ilvl w:val="0"/>
          <w:numId w:val="47"/>
        </w:numPr>
        <w:spacing w:before="100" w:beforeAutospacing="1" w:after="100" w:afterAutospacing="1"/>
        <w:rPr>
          <w:szCs w:val="24"/>
          <w:lang w:val="vi-VN" w:eastAsia="vi-VN"/>
        </w:rPr>
      </w:pPr>
      <w:r w:rsidRPr="0061352E">
        <w:rPr>
          <w:szCs w:val="24"/>
          <w:lang w:val="vi-VN" w:eastAsia="vi-VN"/>
        </w:rPr>
        <w:t>The system shall assist users who have forgotten their passwords in recovering their accounts. A password reset link shall be sent to the user's registered email.</w:t>
      </w:r>
    </w:p>
    <w:p w14:paraId="01C4A5DC" w14:textId="77777777" w:rsidR="005A25D3" w:rsidRPr="0061352E" w:rsidRDefault="005A25D3" w:rsidP="005A25D3">
      <w:pPr>
        <w:spacing w:before="100" w:beforeAutospacing="1" w:after="100" w:afterAutospacing="1"/>
        <w:outlineLvl w:val="2"/>
        <w:rPr>
          <w:b/>
          <w:bCs/>
          <w:sz w:val="32"/>
          <w:szCs w:val="32"/>
          <w:lang w:val="vi-VN" w:eastAsia="vi-VN"/>
        </w:rPr>
      </w:pPr>
      <w:r w:rsidRPr="0061352E">
        <w:rPr>
          <w:b/>
          <w:bCs/>
          <w:sz w:val="32"/>
          <w:szCs w:val="32"/>
          <w:lang w:val="vi-VN" w:eastAsia="vi-VN"/>
        </w:rPr>
        <w:t>3.3 Search Products</w:t>
      </w:r>
    </w:p>
    <w:p w14:paraId="701BAAA2"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3.3.1 Description and Priority</w:t>
      </w:r>
    </w:p>
    <w:p w14:paraId="706DEE28" w14:textId="77777777" w:rsidR="005A25D3" w:rsidRPr="0061352E" w:rsidRDefault="005A25D3" w:rsidP="005A25D3">
      <w:pPr>
        <w:numPr>
          <w:ilvl w:val="0"/>
          <w:numId w:val="48"/>
        </w:numPr>
        <w:spacing w:before="100" w:beforeAutospacing="1" w:after="100" w:afterAutospacing="1"/>
        <w:rPr>
          <w:szCs w:val="24"/>
          <w:lang w:val="vi-VN" w:eastAsia="vi-VN"/>
        </w:rPr>
      </w:pPr>
      <w:r w:rsidRPr="0061352E">
        <w:rPr>
          <w:b/>
          <w:bCs/>
          <w:szCs w:val="24"/>
          <w:lang w:val="vi-VN" w:eastAsia="vi-VN"/>
        </w:rPr>
        <w:t>Description</w:t>
      </w:r>
      <w:r w:rsidRPr="0061352E">
        <w:rPr>
          <w:szCs w:val="24"/>
          <w:lang w:val="vi-VN" w:eastAsia="vi-VN"/>
        </w:rPr>
        <w:t>: This feature allows both guests and members to search for bakery products. It is a high-priority feature as it directly impacts the user experience.</w:t>
      </w:r>
    </w:p>
    <w:p w14:paraId="44565544" w14:textId="77777777" w:rsidR="005A25D3" w:rsidRPr="0061352E" w:rsidRDefault="005A25D3" w:rsidP="005A25D3">
      <w:pPr>
        <w:numPr>
          <w:ilvl w:val="0"/>
          <w:numId w:val="48"/>
        </w:numPr>
        <w:spacing w:before="100" w:beforeAutospacing="1" w:after="100" w:afterAutospacing="1"/>
        <w:rPr>
          <w:szCs w:val="24"/>
          <w:lang w:val="vi-VN" w:eastAsia="vi-VN"/>
        </w:rPr>
      </w:pPr>
      <w:r w:rsidRPr="0061352E">
        <w:rPr>
          <w:b/>
          <w:bCs/>
          <w:szCs w:val="24"/>
          <w:lang w:val="vi-VN" w:eastAsia="vi-VN"/>
        </w:rPr>
        <w:t>Priority</w:t>
      </w:r>
      <w:r w:rsidRPr="0061352E">
        <w:rPr>
          <w:szCs w:val="24"/>
          <w:lang w:val="vi-VN" w:eastAsia="vi-VN"/>
        </w:rPr>
        <w:t>: High</w:t>
      </w:r>
    </w:p>
    <w:p w14:paraId="3F11D85C"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3.3.2 Stimulus/Response Sequences</w:t>
      </w:r>
    </w:p>
    <w:p w14:paraId="2AA62647"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Sequence 1 (Search Products):</w:t>
      </w:r>
    </w:p>
    <w:p w14:paraId="43173800" w14:textId="77777777" w:rsidR="005A25D3" w:rsidRPr="0061352E" w:rsidRDefault="005A25D3" w:rsidP="005A25D3">
      <w:pPr>
        <w:numPr>
          <w:ilvl w:val="0"/>
          <w:numId w:val="49"/>
        </w:numPr>
        <w:spacing w:before="100" w:beforeAutospacing="1" w:after="100" w:afterAutospacing="1"/>
        <w:rPr>
          <w:szCs w:val="24"/>
          <w:lang w:val="vi-VN" w:eastAsia="vi-VN"/>
        </w:rPr>
      </w:pPr>
      <w:r w:rsidRPr="0061352E">
        <w:rPr>
          <w:b/>
          <w:bCs/>
          <w:szCs w:val="24"/>
          <w:lang w:val="vi-VN" w:eastAsia="vi-VN"/>
        </w:rPr>
        <w:t>Stimulus</w:t>
      </w:r>
      <w:r w:rsidRPr="0061352E">
        <w:rPr>
          <w:szCs w:val="24"/>
          <w:lang w:val="vi-VN" w:eastAsia="vi-VN"/>
        </w:rPr>
        <w:t>: A guest or member initiates a search query.</w:t>
      </w:r>
    </w:p>
    <w:p w14:paraId="6CCC3968" w14:textId="77777777" w:rsidR="005A25D3" w:rsidRPr="0061352E" w:rsidRDefault="005A25D3" w:rsidP="005A25D3">
      <w:pPr>
        <w:numPr>
          <w:ilvl w:val="0"/>
          <w:numId w:val="49"/>
        </w:numPr>
        <w:spacing w:before="100" w:beforeAutospacing="1" w:after="100" w:afterAutospacing="1"/>
        <w:rPr>
          <w:szCs w:val="24"/>
          <w:lang w:val="vi-VN" w:eastAsia="vi-VN"/>
        </w:rPr>
      </w:pPr>
      <w:r w:rsidRPr="0061352E">
        <w:rPr>
          <w:b/>
          <w:bCs/>
          <w:szCs w:val="24"/>
          <w:lang w:val="vi-VN" w:eastAsia="vi-VN"/>
        </w:rPr>
        <w:t>Response</w:t>
      </w:r>
      <w:r w:rsidRPr="0061352E">
        <w:rPr>
          <w:szCs w:val="24"/>
          <w:lang w:val="vi-VN" w:eastAsia="vi-VN"/>
        </w:rPr>
        <w:t>: The system displays a list of products matching the search criteria.</w:t>
      </w:r>
    </w:p>
    <w:p w14:paraId="71C329B6"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3.3.3 Functional Requirements</w:t>
      </w:r>
    </w:p>
    <w:p w14:paraId="672430B6"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REQ-4: Search Products:</w:t>
      </w:r>
    </w:p>
    <w:p w14:paraId="726DB139" w14:textId="77777777" w:rsidR="005A25D3" w:rsidRPr="0061352E" w:rsidRDefault="005A25D3" w:rsidP="005A25D3">
      <w:pPr>
        <w:numPr>
          <w:ilvl w:val="0"/>
          <w:numId w:val="50"/>
        </w:numPr>
        <w:spacing w:before="100" w:beforeAutospacing="1" w:after="100" w:afterAutospacing="1"/>
        <w:rPr>
          <w:szCs w:val="24"/>
          <w:lang w:val="vi-VN" w:eastAsia="vi-VN"/>
        </w:rPr>
      </w:pPr>
      <w:r w:rsidRPr="0061352E">
        <w:rPr>
          <w:szCs w:val="24"/>
          <w:lang w:val="vi-VN" w:eastAsia="vi-VN"/>
        </w:rPr>
        <w:t>The system shall enable users to search for products using keywords and categories.</w:t>
      </w:r>
    </w:p>
    <w:p w14:paraId="7534C241" w14:textId="77777777" w:rsidR="005A25D3" w:rsidRPr="0061352E" w:rsidRDefault="005A25D3" w:rsidP="005A25D3">
      <w:pPr>
        <w:spacing w:before="100" w:beforeAutospacing="1" w:after="100" w:afterAutospacing="1"/>
        <w:outlineLvl w:val="2"/>
        <w:rPr>
          <w:b/>
          <w:bCs/>
          <w:sz w:val="32"/>
          <w:szCs w:val="32"/>
          <w:lang w:val="vi-VN" w:eastAsia="vi-VN"/>
        </w:rPr>
      </w:pPr>
      <w:r w:rsidRPr="0061352E">
        <w:rPr>
          <w:b/>
          <w:bCs/>
          <w:sz w:val="32"/>
          <w:szCs w:val="32"/>
          <w:lang w:val="vi-VN" w:eastAsia="vi-VN"/>
        </w:rPr>
        <w:t>3.4 View Products</w:t>
      </w:r>
    </w:p>
    <w:p w14:paraId="040D1CD8"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3.4.1 Description and Priority</w:t>
      </w:r>
    </w:p>
    <w:p w14:paraId="06184D3C" w14:textId="77777777" w:rsidR="005A25D3" w:rsidRPr="0061352E" w:rsidRDefault="005A25D3" w:rsidP="005A25D3">
      <w:pPr>
        <w:numPr>
          <w:ilvl w:val="0"/>
          <w:numId w:val="51"/>
        </w:numPr>
        <w:spacing w:before="100" w:beforeAutospacing="1" w:after="100" w:afterAutospacing="1"/>
        <w:rPr>
          <w:szCs w:val="24"/>
          <w:lang w:val="vi-VN" w:eastAsia="vi-VN"/>
        </w:rPr>
      </w:pPr>
      <w:r w:rsidRPr="0061352E">
        <w:rPr>
          <w:b/>
          <w:bCs/>
          <w:szCs w:val="24"/>
          <w:lang w:val="vi-VN" w:eastAsia="vi-VN"/>
        </w:rPr>
        <w:t>Description</w:t>
      </w:r>
      <w:r w:rsidRPr="0061352E">
        <w:rPr>
          <w:szCs w:val="24"/>
          <w:lang w:val="vi-VN" w:eastAsia="vi-VN"/>
        </w:rPr>
        <w:t>: This feature allows both guests and members to view detailed information about bakery products. It is a high-priority feature as it directly impacts the user experience.</w:t>
      </w:r>
    </w:p>
    <w:p w14:paraId="6D57A433" w14:textId="77777777" w:rsidR="005A25D3" w:rsidRPr="0061352E" w:rsidRDefault="005A25D3" w:rsidP="005A25D3">
      <w:pPr>
        <w:numPr>
          <w:ilvl w:val="0"/>
          <w:numId w:val="51"/>
        </w:numPr>
        <w:spacing w:before="100" w:beforeAutospacing="1" w:after="100" w:afterAutospacing="1"/>
        <w:rPr>
          <w:szCs w:val="24"/>
          <w:lang w:val="vi-VN" w:eastAsia="vi-VN"/>
        </w:rPr>
      </w:pPr>
      <w:r w:rsidRPr="0061352E">
        <w:rPr>
          <w:b/>
          <w:bCs/>
          <w:szCs w:val="24"/>
          <w:lang w:val="vi-VN" w:eastAsia="vi-VN"/>
        </w:rPr>
        <w:t>Priority</w:t>
      </w:r>
      <w:r w:rsidRPr="0061352E">
        <w:rPr>
          <w:szCs w:val="24"/>
          <w:lang w:val="vi-VN" w:eastAsia="vi-VN"/>
        </w:rPr>
        <w:t>: High</w:t>
      </w:r>
    </w:p>
    <w:p w14:paraId="56433B93"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3.4.2 Stimulus/Response Sequences</w:t>
      </w:r>
    </w:p>
    <w:p w14:paraId="6C516AC3"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Sequence 1 (View Product Details):</w:t>
      </w:r>
    </w:p>
    <w:p w14:paraId="0A79BE6B" w14:textId="77777777" w:rsidR="005A25D3" w:rsidRPr="0061352E" w:rsidRDefault="005A25D3" w:rsidP="005A25D3">
      <w:pPr>
        <w:numPr>
          <w:ilvl w:val="0"/>
          <w:numId w:val="52"/>
        </w:numPr>
        <w:spacing w:before="100" w:beforeAutospacing="1" w:after="100" w:afterAutospacing="1"/>
        <w:rPr>
          <w:szCs w:val="24"/>
          <w:lang w:val="vi-VN" w:eastAsia="vi-VN"/>
        </w:rPr>
      </w:pPr>
      <w:r w:rsidRPr="0061352E">
        <w:rPr>
          <w:b/>
          <w:bCs/>
          <w:szCs w:val="24"/>
          <w:lang w:val="vi-VN" w:eastAsia="vi-VN"/>
        </w:rPr>
        <w:t>Stimulus</w:t>
      </w:r>
      <w:r w:rsidRPr="0061352E">
        <w:rPr>
          <w:szCs w:val="24"/>
          <w:lang w:val="vi-VN" w:eastAsia="vi-VN"/>
        </w:rPr>
        <w:t>: A guest or member selects a product to view its details.</w:t>
      </w:r>
    </w:p>
    <w:p w14:paraId="7B8AC0D8" w14:textId="77777777" w:rsidR="005A25D3" w:rsidRPr="0061352E" w:rsidRDefault="005A25D3" w:rsidP="005A25D3">
      <w:pPr>
        <w:numPr>
          <w:ilvl w:val="0"/>
          <w:numId w:val="52"/>
        </w:numPr>
        <w:spacing w:before="100" w:beforeAutospacing="1" w:after="100" w:afterAutospacing="1"/>
        <w:rPr>
          <w:szCs w:val="24"/>
          <w:lang w:val="vi-VN" w:eastAsia="vi-VN"/>
        </w:rPr>
      </w:pPr>
      <w:r w:rsidRPr="0061352E">
        <w:rPr>
          <w:b/>
          <w:bCs/>
          <w:szCs w:val="24"/>
          <w:lang w:val="vi-VN" w:eastAsia="vi-VN"/>
        </w:rPr>
        <w:t>Response</w:t>
      </w:r>
      <w:r w:rsidRPr="0061352E">
        <w:rPr>
          <w:szCs w:val="24"/>
          <w:lang w:val="vi-VN" w:eastAsia="vi-VN"/>
        </w:rPr>
        <w:t>: The system displays detailed information about the selected product.</w:t>
      </w:r>
    </w:p>
    <w:p w14:paraId="15152498"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3.4.3 Functional Requirements</w:t>
      </w:r>
    </w:p>
    <w:p w14:paraId="67299416"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REQ-7: View Product Details:</w:t>
      </w:r>
    </w:p>
    <w:p w14:paraId="41230B06" w14:textId="77777777" w:rsidR="005A25D3" w:rsidRPr="0061352E" w:rsidRDefault="005A25D3" w:rsidP="005A25D3">
      <w:pPr>
        <w:numPr>
          <w:ilvl w:val="0"/>
          <w:numId w:val="53"/>
        </w:numPr>
        <w:spacing w:before="100" w:beforeAutospacing="1" w:after="100" w:afterAutospacing="1"/>
        <w:rPr>
          <w:szCs w:val="24"/>
          <w:lang w:val="vi-VN" w:eastAsia="vi-VN"/>
        </w:rPr>
      </w:pPr>
      <w:r w:rsidRPr="0061352E">
        <w:rPr>
          <w:szCs w:val="24"/>
          <w:lang w:val="vi-VN" w:eastAsia="vi-VN"/>
        </w:rPr>
        <w:lastRenderedPageBreak/>
        <w:t>The system shall display detailed information about a product when a user selects it, including description, price, and available options.</w:t>
      </w:r>
    </w:p>
    <w:p w14:paraId="786AC8C2" w14:textId="77777777" w:rsidR="005A25D3" w:rsidRPr="0061352E" w:rsidRDefault="005A25D3" w:rsidP="005A25D3">
      <w:pPr>
        <w:spacing w:before="100" w:beforeAutospacing="1" w:after="100" w:afterAutospacing="1"/>
        <w:outlineLvl w:val="2"/>
        <w:rPr>
          <w:b/>
          <w:bCs/>
          <w:sz w:val="32"/>
          <w:szCs w:val="32"/>
          <w:lang w:val="vi-VN" w:eastAsia="vi-VN"/>
        </w:rPr>
      </w:pPr>
      <w:r w:rsidRPr="0061352E">
        <w:rPr>
          <w:b/>
          <w:bCs/>
          <w:sz w:val="32"/>
          <w:szCs w:val="32"/>
          <w:lang w:val="vi-VN" w:eastAsia="vi-VN"/>
        </w:rPr>
        <w:t>3.5 Place Order</w:t>
      </w:r>
    </w:p>
    <w:p w14:paraId="33A4A3AD"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3.5.1 Description and Priority</w:t>
      </w:r>
    </w:p>
    <w:p w14:paraId="4E27FE96" w14:textId="77777777" w:rsidR="005A25D3" w:rsidRPr="0061352E" w:rsidRDefault="005A25D3" w:rsidP="005A25D3">
      <w:pPr>
        <w:numPr>
          <w:ilvl w:val="0"/>
          <w:numId w:val="54"/>
        </w:numPr>
        <w:spacing w:before="100" w:beforeAutospacing="1" w:after="100" w:afterAutospacing="1"/>
        <w:rPr>
          <w:szCs w:val="24"/>
          <w:lang w:val="vi-VN" w:eastAsia="vi-VN"/>
        </w:rPr>
      </w:pPr>
      <w:r w:rsidRPr="0061352E">
        <w:rPr>
          <w:b/>
          <w:bCs/>
          <w:szCs w:val="24"/>
          <w:lang w:val="vi-VN" w:eastAsia="vi-VN"/>
        </w:rPr>
        <w:t>Description</w:t>
      </w:r>
      <w:r w:rsidRPr="0061352E">
        <w:rPr>
          <w:szCs w:val="24"/>
          <w:lang w:val="vi-VN" w:eastAsia="vi-VN"/>
        </w:rPr>
        <w:t>: This feature allows guests and members to place orders for bakery products. It is a high-priority feature as it is crucial for sales and revenue generation.</w:t>
      </w:r>
    </w:p>
    <w:p w14:paraId="6F5E990E" w14:textId="77777777" w:rsidR="005A25D3" w:rsidRPr="0061352E" w:rsidRDefault="005A25D3" w:rsidP="005A25D3">
      <w:pPr>
        <w:numPr>
          <w:ilvl w:val="0"/>
          <w:numId w:val="54"/>
        </w:numPr>
        <w:spacing w:before="100" w:beforeAutospacing="1" w:after="100" w:afterAutospacing="1"/>
        <w:rPr>
          <w:szCs w:val="24"/>
          <w:lang w:val="vi-VN" w:eastAsia="vi-VN"/>
        </w:rPr>
      </w:pPr>
      <w:r w:rsidRPr="0061352E">
        <w:rPr>
          <w:b/>
          <w:bCs/>
          <w:szCs w:val="24"/>
          <w:lang w:val="vi-VN" w:eastAsia="vi-VN"/>
        </w:rPr>
        <w:t>Priority</w:t>
      </w:r>
      <w:r w:rsidRPr="0061352E">
        <w:rPr>
          <w:szCs w:val="24"/>
          <w:lang w:val="vi-VN" w:eastAsia="vi-VN"/>
        </w:rPr>
        <w:t>: High</w:t>
      </w:r>
    </w:p>
    <w:p w14:paraId="1B22A2C0"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3.5.2 Stimulus/Response Sequences</w:t>
      </w:r>
    </w:p>
    <w:p w14:paraId="1ACA728C"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Sequence 1 (Place Order):</w:t>
      </w:r>
    </w:p>
    <w:p w14:paraId="639933AF" w14:textId="77777777" w:rsidR="005A25D3" w:rsidRPr="0061352E" w:rsidRDefault="005A25D3" w:rsidP="005A25D3">
      <w:pPr>
        <w:numPr>
          <w:ilvl w:val="0"/>
          <w:numId w:val="55"/>
        </w:numPr>
        <w:spacing w:before="100" w:beforeAutospacing="1" w:after="100" w:afterAutospacing="1"/>
        <w:rPr>
          <w:szCs w:val="24"/>
          <w:lang w:val="vi-VN" w:eastAsia="vi-VN"/>
        </w:rPr>
      </w:pPr>
      <w:r w:rsidRPr="0061352E">
        <w:rPr>
          <w:b/>
          <w:bCs/>
          <w:szCs w:val="24"/>
          <w:lang w:val="vi-VN" w:eastAsia="vi-VN"/>
        </w:rPr>
        <w:t>Stimulus</w:t>
      </w:r>
      <w:r w:rsidRPr="0061352E">
        <w:rPr>
          <w:szCs w:val="24"/>
          <w:lang w:val="vi-VN" w:eastAsia="vi-VN"/>
        </w:rPr>
        <w:t>: A guest or member selects the "Order" option.</w:t>
      </w:r>
    </w:p>
    <w:p w14:paraId="07609DB7" w14:textId="77777777" w:rsidR="005A25D3" w:rsidRPr="0061352E" w:rsidRDefault="005A25D3" w:rsidP="005A25D3">
      <w:pPr>
        <w:numPr>
          <w:ilvl w:val="0"/>
          <w:numId w:val="55"/>
        </w:numPr>
        <w:spacing w:before="100" w:beforeAutospacing="1" w:after="100" w:afterAutospacing="1"/>
        <w:rPr>
          <w:szCs w:val="24"/>
          <w:lang w:val="vi-VN" w:eastAsia="vi-VN"/>
        </w:rPr>
      </w:pPr>
      <w:r w:rsidRPr="0061352E">
        <w:rPr>
          <w:b/>
          <w:bCs/>
          <w:szCs w:val="24"/>
          <w:lang w:val="vi-VN" w:eastAsia="vi-VN"/>
        </w:rPr>
        <w:t>Response</w:t>
      </w:r>
      <w:r w:rsidRPr="0061352E">
        <w:rPr>
          <w:szCs w:val="24"/>
          <w:lang w:val="vi-VN" w:eastAsia="vi-VN"/>
        </w:rPr>
        <w:t>: The system presents a form to collect order details.</w:t>
      </w:r>
    </w:p>
    <w:p w14:paraId="208F207E"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3.5.3 Functional Requirements</w:t>
      </w:r>
    </w:p>
    <w:p w14:paraId="2DDE3F4A"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REQ-8: Place Order:</w:t>
      </w:r>
    </w:p>
    <w:p w14:paraId="422ED898" w14:textId="77777777" w:rsidR="005A25D3" w:rsidRPr="0061352E" w:rsidRDefault="005A25D3" w:rsidP="005A25D3">
      <w:pPr>
        <w:numPr>
          <w:ilvl w:val="0"/>
          <w:numId w:val="56"/>
        </w:numPr>
        <w:spacing w:before="100" w:beforeAutospacing="1" w:after="100" w:afterAutospacing="1"/>
        <w:rPr>
          <w:szCs w:val="24"/>
          <w:lang w:val="vi-VN" w:eastAsia="vi-VN"/>
        </w:rPr>
      </w:pPr>
      <w:r w:rsidRPr="0061352E">
        <w:rPr>
          <w:szCs w:val="24"/>
          <w:lang w:val="vi-VN" w:eastAsia="vi-VN"/>
        </w:rPr>
        <w:t>The system shall enable users to place orders by providing necessary order details, including product selection and quantity.</w:t>
      </w:r>
    </w:p>
    <w:p w14:paraId="1A38097A"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REQ-9: Order Details:</w:t>
      </w:r>
    </w:p>
    <w:p w14:paraId="72D04105" w14:textId="77777777" w:rsidR="005A25D3" w:rsidRPr="0061352E" w:rsidRDefault="005A25D3" w:rsidP="005A25D3">
      <w:pPr>
        <w:numPr>
          <w:ilvl w:val="0"/>
          <w:numId w:val="57"/>
        </w:numPr>
        <w:spacing w:before="100" w:beforeAutospacing="1" w:after="100" w:afterAutospacing="1"/>
        <w:rPr>
          <w:szCs w:val="24"/>
          <w:lang w:val="vi-VN" w:eastAsia="vi-VN"/>
        </w:rPr>
      </w:pPr>
      <w:r w:rsidRPr="0061352E">
        <w:rPr>
          <w:szCs w:val="24"/>
          <w:lang w:val="vi-VN" w:eastAsia="vi-VN"/>
        </w:rPr>
        <w:t>The system shall display a summary of the order details before final submission for confirmation.</w:t>
      </w:r>
    </w:p>
    <w:p w14:paraId="3A5B4365"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REQ-12: Pre-order:</w:t>
      </w:r>
    </w:p>
    <w:p w14:paraId="5A3546CB" w14:textId="77777777" w:rsidR="005A25D3" w:rsidRPr="0061352E" w:rsidRDefault="005A25D3" w:rsidP="005A25D3">
      <w:pPr>
        <w:numPr>
          <w:ilvl w:val="0"/>
          <w:numId w:val="58"/>
        </w:numPr>
        <w:spacing w:before="100" w:beforeAutospacing="1" w:after="100" w:afterAutospacing="1"/>
        <w:rPr>
          <w:szCs w:val="24"/>
          <w:lang w:val="vi-VN" w:eastAsia="vi-VN"/>
        </w:rPr>
      </w:pPr>
      <w:r w:rsidRPr="0061352E">
        <w:rPr>
          <w:szCs w:val="24"/>
          <w:lang w:val="vi-VN" w:eastAsia="vi-VN"/>
        </w:rPr>
        <w:t>The system shall allow users to place pre-orders for products, which includes selecting a future delivery or pickup date.</w:t>
      </w:r>
    </w:p>
    <w:p w14:paraId="48E9B010" w14:textId="77777777" w:rsidR="005A25D3" w:rsidRPr="0061352E" w:rsidRDefault="005A25D3" w:rsidP="005A25D3">
      <w:pPr>
        <w:spacing w:before="100" w:beforeAutospacing="1" w:after="100" w:afterAutospacing="1"/>
        <w:outlineLvl w:val="2"/>
        <w:rPr>
          <w:b/>
          <w:bCs/>
          <w:sz w:val="32"/>
          <w:szCs w:val="32"/>
          <w:lang w:val="vi-VN" w:eastAsia="vi-VN"/>
        </w:rPr>
      </w:pPr>
      <w:r w:rsidRPr="0061352E">
        <w:rPr>
          <w:b/>
          <w:bCs/>
          <w:sz w:val="32"/>
          <w:szCs w:val="32"/>
          <w:lang w:val="vi-VN" w:eastAsia="vi-VN"/>
        </w:rPr>
        <w:t>3.6 Payment Methods</w:t>
      </w:r>
    </w:p>
    <w:p w14:paraId="4814393E"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3.6.1 Description and Priority</w:t>
      </w:r>
    </w:p>
    <w:p w14:paraId="4AE4DAC9" w14:textId="77777777" w:rsidR="005A25D3" w:rsidRPr="0061352E" w:rsidRDefault="005A25D3" w:rsidP="005A25D3">
      <w:pPr>
        <w:numPr>
          <w:ilvl w:val="0"/>
          <w:numId w:val="59"/>
        </w:numPr>
        <w:spacing w:before="100" w:beforeAutospacing="1" w:after="100" w:afterAutospacing="1"/>
        <w:rPr>
          <w:szCs w:val="24"/>
          <w:lang w:val="vi-VN" w:eastAsia="vi-VN"/>
        </w:rPr>
      </w:pPr>
      <w:r w:rsidRPr="0061352E">
        <w:rPr>
          <w:b/>
          <w:bCs/>
          <w:szCs w:val="24"/>
          <w:lang w:val="vi-VN" w:eastAsia="vi-VN"/>
        </w:rPr>
        <w:t>Description</w:t>
      </w:r>
      <w:r w:rsidRPr="0061352E">
        <w:rPr>
          <w:szCs w:val="24"/>
          <w:lang w:val="vi-VN" w:eastAsia="vi-VN"/>
        </w:rPr>
        <w:t>: This feature allows guests and members to complete payment transactions using various methods. It is a high-priority feature as it is crucial for sales and revenue generation.</w:t>
      </w:r>
    </w:p>
    <w:p w14:paraId="48AA3400" w14:textId="77777777" w:rsidR="005A25D3" w:rsidRPr="0061352E" w:rsidRDefault="005A25D3" w:rsidP="005A25D3">
      <w:pPr>
        <w:numPr>
          <w:ilvl w:val="0"/>
          <w:numId w:val="59"/>
        </w:numPr>
        <w:spacing w:before="100" w:beforeAutospacing="1" w:after="100" w:afterAutospacing="1"/>
        <w:rPr>
          <w:szCs w:val="24"/>
          <w:lang w:val="vi-VN" w:eastAsia="vi-VN"/>
        </w:rPr>
      </w:pPr>
      <w:r w:rsidRPr="0061352E">
        <w:rPr>
          <w:b/>
          <w:bCs/>
          <w:szCs w:val="24"/>
          <w:lang w:val="vi-VN" w:eastAsia="vi-VN"/>
        </w:rPr>
        <w:t>Priority</w:t>
      </w:r>
      <w:r w:rsidRPr="0061352E">
        <w:rPr>
          <w:szCs w:val="24"/>
          <w:lang w:val="vi-VN" w:eastAsia="vi-VN"/>
        </w:rPr>
        <w:t>: High</w:t>
      </w:r>
    </w:p>
    <w:p w14:paraId="4499BBD1"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3.6.2 Stimulus/Response Sequences</w:t>
      </w:r>
    </w:p>
    <w:p w14:paraId="58C71645"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Sequence 1 (Choose Payment Method):</w:t>
      </w:r>
    </w:p>
    <w:p w14:paraId="68AE2AA2" w14:textId="77777777" w:rsidR="005A25D3" w:rsidRPr="0061352E" w:rsidRDefault="005A25D3" w:rsidP="005A25D3">
      <w:pPr>
        <w:numPr>
          <w:ilvl w:val="0"/>
          <w:numId w:val="60"/>
        </w:numPr>
        <w:spacing w:before="100" w:beforeAutospacing="1" w:after="100" w:afterAutospacing="1"/>
        <w:rPr>
          <w:szCs w:val="24"/>
          <w:lang w:val="vi-VN" w:eastAsia="vi-VN"/>
        </w:rPr>
      </w:pPr>
      <w:r w:rsidRPr="0061352E">
        <w:rPr>
          <w:b/>
          <w:bCs/>
          <w:szCs w:val="24"/>
          <w:lang w:val="vi-VN" w:eastAsia="vi-VN"/>
        </w:rPr>
        <w:t>Stimulus</w:t>
      </w:r>
      <w:r w:rsidRPr="0061352E">
        <w:rPr>
          <w:szCs w:val="24"/>
          <w:lang w:val="vi-VN" w:eastAsia="vi-VN"/>
        </w:rPr>
        <w:t>: A guest or member selects a payment method (Internet banking, Cash, Gift).</w:t>
      </w:r>
    </w:p>
    <w:p w14:paraId="7CA67352" w14:textId="77777777" w:rsidR="005A25D3" w:rsidRPr="0061352E" w:rsidRDefault="005A25D3" w:rsidP="005A25D3">
      <w:pPr>
        <w:numPr>
          <w:ilvl w:val="0"/>
          <w:numId w:val="60"/>
        </w:numPr>
        <w:spacing w:before="100" w:beforeAutospacing="1" w:after="100" w:afterAutospacing="1"/>
        <w:rPr>
          <w:szCs w:val="24"/>
          <w:lang w:val="vi-VN" w:eastAsia="vi-VN"/>
        </w:rPr>
      </w:pPr>
      <w:r w:rsidRPr="0061352E">
        <w:rPr>
          <w:b/>
          <w:bCs/>
          <w:szCs w:val="24"/>
          <w:lang w:val="vi-VN" w:eastAsia="vi-VN"/>
        </w:rPr>
        <w:lastRenderedPageBreak/>
        <w:t>Response</w:t>
      </w:r>
      <w:r w:rsidRPr="0061352E">
        <w:rPr>
          <w:szCs w:val="24"/>
          <w:lang w:val="vi-VN" w:eastAsia="vi-VN"/>
        </w:rPr>
        <w:t>: The system processes the payment based on the selected method.</w:t>
      </w:r>
    </w:p>
    <w:p w14:paraId="18A31544"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3.6.3 Functional Requirements</w:t>
      </w:r>
    </w:p>
    <w:p w14:paraId="43738A93"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REQ-10: Payment Methods:</w:t>
      </w:r>
    </w:p>
    <w:p w14:paraId="4297FE12" w14:textId="77777777" w:rsidR="005A25D3" w:rsidRPr="0061352E" w:rsidRDefault="005A25D3" w:rsidP="005A25D3">
      <w:pPr>
        <w:numPr>
          <w:ilvl w:val="0"/>
          <w:numId w:val="61"/>
        </w:numPr>
        <w:spacing w:before="100" w:beforeAutospacing="1" w:after="100" w:afterAutospacing="1"/>
        <w:rPr>
          <w:szCs w:val="24"/>
          <w:lang w:val="vi-VN" w:eastAsia="vi-VN"/>
        </w:rPr>
      </w:pPr>
      <w:r w:rsidRPr="0061352E">
        <w:rPr>
          <w:szCs w:val="24"/>
          <w:lang w:val="vi-VN" w:eastAsia="vi-VN"/>
        </w:rPr>
        <w:t>The system shall provide multiple payment options, including Internet banking, Cash, and Gift vouchers.</w:t>
      </w:r>
    </w:p>
    <w:p w14:paraId="5BFADC1E"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REQ-11: Payment Processing:</w:t>
      </w:r>
    </w:p>
    <w:p w14:paraId="41DB5419" w14:textId="77777777" w:rsidR="005A25D3" w:rsidRPr="0061352E" w:rsidRDefault="005A25D3" w:rsidP="005A25D3">
      <w:pPr>
        <w:numPr>
          <w:ilvl w:val="0"/>
          <w:numId w:val="62"/>
        </w:numPr>
        <w:spacing w:before="100" w:beforeAutospacing="1" w:after="100" w:afterAutospacing="1"/>
        <w:rPr>
          <w:szCs w:val="24"/>
          <w:lang w:val="vi-VN" w:eastAsia="vi-VN"/>
        </w:rPr>
      </w:pPr>
      <w:r w:rsidRPr="0061352E">
        <w:rPr>
          <w:szCs w:val="24"/>
          <w:lang w:val="vi-VN" w:eastAsia="vi-VN"/>
        </w:rPr>
        <w:t>The system shall process payments securely and confirm the order once the payment is successful.</w:t>
      </w:r>
    </w:p>
    <w:p w14:paraId="16361DD3"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REQ-13: Membership Benefits:</w:t>
      </w:r>
    </w:p>
    <w:p w14:paraId="3522D9DB" w14:textId="77777777" w:rsidR="005A25D3" w:rsidRPr="0061352E" w:rsidRDefault="005A25D3" w:rsidP="005A25D3">
      <w:pPr>
        <w:numPr>
          <w:ilvl w:val="0"/>
          <w:numId w:val="63"/>
        </w:numPr>
        <w:spacing w:before="100" w:beforeAutospacing="1" w:after="100" w:afterAutospacing="1"/>
        <w:rPr>
          <w:szCs w:val="24"/>
          <w:lang w:val="vi-VN" w:eastAsia="vi-VN"/>
        </w:rPr>
      </w:pPr>
      <w:r w:rsidRPr="0061352E">
        <w:rPr>
          <w:szCs w:val="24"/>
          <w:lang w:val="vi-VN" w:eastAsia="vi-VN"/>
        </w:rPr>
        <w:t>For logged-in members, the system shall provide additional benefits such as discounts based on their membership status.</w:t>
      </w:r>
    </w:p>
    <w:p w14:paraId="150C74DD" w14:textId="77777777" w:rsidR="005A25D3" w:rsidRPr="009703BE" w:rsidRDefault="005A25D3" w:rsidP="005A25D3">
      <w:pPr>
        <w:spacing w:before="100" w:beforeAutospacing="1" w:after="100" w:afterAutospacing="1"/>
        <w:outlineLvl w:val="2"/>
        <w:rPr>
          <w:b/>
          <w:bCs/>
          <w:sz w:val="32"/>
          <w:szCs w:val="32"/>
          <w:lang w:eastAsia="vi-VN"/>
        </w:rPr>
      </w:pPr>
      <w:r w:rsidRPr="0061352E">
        <w:rPr>
          <w:b/>
          <w:bCs/>
          <w:sz w:val="32"/>
          <w:szCs w:val="32"/>
          <w:lang w:val="vi-VN" w:eastAsia="vi-VN"/>
        </w:rPr>
        <w:t>3.7 Provide Feedback</w:t>
      </w:r>
      <w:r>
        <w:rPr>
          <w:b/>
          <w:bCs/>
          <w:sz w:val="32"/>
          <w:szCs w:val="32"/>
          <w:lang w:eastAsia="vi-VN"/>
        </w:rPr>
        <w:t xml:space="preserve">  </w:t>
      </w:r>
    </w:p>
    <w:p w14:paraId="19EBEEA5"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3.7.1 Description and Priority</w:t>
      </w:r>
    </w:p>
    <w:p w14:paraId="0B2EF7CD" w14:textId="77777777" w:rsidR="005A25D3" w:rsidRPr="0061352E" w:rsidRDefault="005A25D3" w:rsidP="005A25D3">
      <w:pPr>
        <w:numPr>
          <w:ilvl w:val="0"/>
          <w:numId w:val="64"/>
        </w:numPr>
        <w:spacing w:before="100" w:beforeAutospacing="1" w:after="100" w:afterAutospacing="1"/>
        <w:rPr>
          <w:szCs w:val="24"/>
          <w:lang w:val="vi-VN" w:eastAsia="vi-VN"/>
        </w:rPr>
      </w:pPr>
      <w:r w:rsidRPr="0061352E">
        <w:rPr>
          <w:b/>
          <w:bCs/>
          <w:szCs w:val="24"/>
          <w:lang w:val="vi-VN" w:eastAsia="vi-VN"/>
        </w:rPr>
        <w:t>Description</w:t>
      </w:r>
      <w:r w:rsidRPr="0061352E">
        <w:rPr>
          <w:szCs w:val="24"/>
          <w:lang w:val="vi-VN" w:eastAsia="vi-VN"/>
        </w:rPr>
        <w:t>: This feature enables members to provide feedback about their experience, including rating products, reporting issues, and requesting refunds. It is a medium-priority feature as it enhances user engagement and satisfaction.</w:t>
      </w:r>
    </w:p>
    <w:p w14:paraId="23E52E5E" w14:textId="77777777" w:rsidR="005A25D3" w:rsidRPr="0061352E" w:rsidRDefault="005A25D3" w:rsidP="005A25D3">
      <w:pPr>
        <w:numPr>
          <w:ilvl w:val="0"/>
          <w:numId w:val="64"/>
        </w:numPr>
        <w:spacing w:before="100" w:beforeAutospacing="1" w:after="100" w:afterAutospacing="1"/>
        <w:rPr>
          <w:szCs w:val="24"/>
          <w:lang w:val="vi-VN" w:eastAsia="vi-VN"/>
        </w:rPr>
      </w:pPr>
      <w:r w:rsidRPr="0061352E">
        <w:rPr>
          <w:b/>
          <w:bCs/>
          <w:szCs w:val="24"/>
          <w:lang w:val="vi-VN" w:eastAsia="vi-VN"/>
        </w:rPr>
        <w:t>Priority</w:t>
      </w:r>
      <w:r w:rsidRPr="0061352E">
        <w:rPr>
          <w:szCs w:val="24"/>
          <w:lang w:val="vi-VN" w:eastAsia="vi-VN"/>
        </w:rPr>
        <w:t>: Medium</w:t>
      </w:r>
    </w:p>
    <w:p w14:paraId="2A309D26"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3.7.2 Stimulus/Response Sequences</w:t>
      </w:r>
    </w:p>
    <w:p w14:paraId="26097BD8"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Sequence 1 (Provide Feedback):</w:t>
      </w:r>
    </w:p>
    <w:p w14:paraId="54E0DA6B" w14:textId="77777777" w:rsidR="005A25D3" w:rsidRPr="0061352E" w:rsidRDefault="005A25D3" w:rsidP="005A25D3">
      <w:pPr>
        <w:numPr>
          <w:ilvl w:val="0"/>
          <w:numId w:val="65"/>
        </w:numPr>
        <w:spacing w:before="100" w:beforeAutospacing="1" w:after="100" w:afterAutospacing="1"/>
        <w:rPr>
          <w:szCs w:val="24"/>
          <w:lang w:val="vi-VN" w:eastAsia="vi-VN"/>
        </w:rPr>
      </w:pPr>
      <w:r w:rsidRPr="0061352E">
        <w:rPr>
          <w:b/>
          <w:bCs/>
          <w:szCs w:val="24"/>
          <w:lang w:val="vi-VN" w:eastAsia="vi-VN"/>
        </w:rPr>
        <w:t>Stimulus</w:t>
      </w:r>
      <w:r w:rsidRPr="0061352E">
        <w:rPr>
          <w:szCs w:val="24"/>
          <w:lang w:val="vi-VN" w:eastAsia="vi-VN"/>
        </w:rPr>
        <w:t>: A member selects the "Provide Feedback" option.</w:t>
      </w:r>
    </w:p>
    <w:p w14:paraId="5128299D" w14:textId="77777777" w:rsidR="005A25D3" w:rsidRPr="0061352E" w:rsidRDefault="005A25D3" w:rsidP="005A25D3">
      <w:pPr>
        <w:numPr>
          <w:ilvl w:val="0"/>
          <w:numId w:val="65"/>
        </w:numPr>
        <w:spacing w:before="100" w:beforeAutospacing="1" w:after="100" w:afterAutospacing="1"/>
        <w:rPr>
          <w:szCs w:val="24"/>
          <w:lang w:val="vi-VN" w:eastAsia="vi-VN"/>
        </w:rPr>
      </w:pPr>
      <w:r w:rsidRPr="0061352E">
        <w:rPr>
          <w:b/>
          <w:bCs/>
          <w:szCs w:val="24"/>
          <w:lang w:val="vi-VN" w:eastAsia="vi-VN"/>
        </w:rPr>
        <w:t>Response</w:t>
      </w:r>
      <w:r w:rsidRPr="0061352E">
        <w:rPr>
          <w:szCs w:val="24"/>
          <w:lang w:val="vi-VN" w:eastAsia="vi-VN"/>
        </w:rPr>
        <w:t>: The system presents a feedback form to gather the member's comments, ratings, and any specific issues or refund requests.</w:t>
      </w:r>
    </w:p>
    <w:p w14:paraId="0CD157B6"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Sequence 2 (Rating):</w:t>
      </w:r>
    </w:p>
    <w:p w14:paraId="561E9544" w14:textId="77777777" w:rsidR="005A25D3" w:rsidRPr="0061352E" w:rsidRDefault="005A25D3" w:rsidP="005A25D3">
      <w:pPr>
        <w:numPr>
          <w:ilvl w:val="0"/>
          <w:numId w:val="66"/>
        </w:numPr>
        <w:spacing w:before="100" w:beforeAutospacing="1" w:after="100" w:afterAutospacing="1"/>
        <w:rPr>
          <w:szCs w:val="24"/>
          <w:lang w:val="vi-VN" w:eastAsia="vi-VN"/>
        </w:rPr>
      </w:pPr>
      <w:r w:rsidRPr="0061352E">
        <w:rPr>
          <w:b/>
          <w:bCs/>
          <w:szCs w:val="24"/>
          <w:lang w:val="vi-VN" w:eastAsia="vi-VN"/>
        </w:rPr>
        <w:t>Stimulus</w:t>
      </w:r>
      <w:r w:rsidRPr="0061352E">
        <w:rPr>
          <w:szCs w:val="24"/>
          <w:lang w:val="vi-VN" w:eastAsia="vi-VN"/>
        </w:rPr>
        <w:t>: A member opts to rate a product.</w:t>
      </w:r>
    </w:p>
    <w:p w14:paraId="6E513BB9" w14:textId="77777777" w:rsidR="005A25D3" w:rsidRPr="0061352E" w:rsidRDefault="005A25D3" w:rsidP="005A25D3">
      <w:pPr>
        <w:numPr>
          <w:ilvl w:val="0"/>
          <w:numId w:val="66"/>
        </w:numPr>
        <w:spacing w:before="100" w:beforeAutospacing="1" w:after="100" w:afterAutospacing="1"/>
        <w:rPr>
          <w:szCs w:val="24"/>
          <w:lang w:val="vi-VN" w:eastAsia="vi-VN"/>
        </w:rPr>
      </w:pPr>
      <w:r w:rsidRPr="0061352E">
        <w:rPr>
          <w:b/>
          <w:bCs/>
          <w:szCs w:val="24"/>
          <w:lang w:val="vi-VN" w:eastAsia="vi-VN"/>
        </w:rPr>
        <w:t>Response</w:t>
      </w:r>
      <w:r w:rsidRPr="0061352E">
        <w:rPr>
          <w:szCs w:val="24"/>
          <w:lang w:val="vi-VN" w:eastAsia="vi-VN"/>
        </w:rPr>
        <w:t>: The system allows the member to give a rating and submit it.</w:t>
      </w:r>
    </w:p>
    <w:p w14:paraId="3D6D293C"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Sequence 3 (Report Issue):</w:t>
      </w:r>
    </w:p>
    <w:p w14:paraId="1FD3B48C" w14:textId="77777777" w:rsidR="005A25D3" w:rsidRPr="0061352E" w:rsidRDefault="005A25D3" w:rsidP="005A25D3">
      <w:pPr>
        <w:numPr>
          <w:ilvl w:val="0"/>
          <w:numId w:val="67"/>
        </w:numPr>
        <w:spacing w:before="100" w:beforeAutospacing="1" w:after="100" w:afterAutospacing="1"/>
        <w:rPr>
          <w:szCs w:val="24"/>
          <w:lang w:val="vi-VN" w:eastAsia="vi-VN"/>
        </w:rPr>
      </w:pPr>
      <w:r w:rsidRPr="0061352E">
        <w:rPr>
          <w:b/>
          <w:bCs/>
          <w:szCs w:val="24"/>
          <w:lang w:val="vi-VN" w:eastAsia="vi-VN"/>
        </w:rPr>
        <w:t>Stimulus</w:t>
      </w:r>
      <w:r w:rsidRPr="0061352E">
        <w:rPr>
          <w:szCs w:val="24"/>
          <w:lang w:val="vi-VN" w:eastAsia="vi-VN"/>
        </w:rPr>
        <w:t>: A member selects the "Report" option within the feedback form.</w:t>
      </w:r>
    </w:p>
    <w:p w14:paraId="17C218DB" w14:textId="77777777" w:rsidR="005A25D3" w:rsidRPr="0061352E" w:rsidRDefault="005A25D3" w:rsidP="005A25D3">
      <w:pPr>
        <w:numPr>
          <w:ilvl w:val="0"/>
          <w:numId w:val="67"/>
        </w:numPr>
        <w:spacing w:before="100" w:beforeAutospacing="1" w:after="100" w:afterAutospacing="1"/>
        <w:rPr>
          <w:szCs w:val="24"/>
          <w:lang w:val="vi-VN" w:eastAsia="vi-VN"/>
        </w:rPr>
      </w:pPr>
      <w:r w:rsidRPr="0061352E">
        <w:rPr>
          <w:b/>
          <w:bCs/>
          <w:szCs w:val="24"/>
          <w:lang w:val="vi-VN" w:eastAsia="vi-VN"/>
        </w:rPr>
        <w:t>Response</w:t>
      </w:r>
      <w:r w:rsidRPr="0061352E">
        <w:rPr>
          <w:szCs w:val="24"/>
          <w:lang w:val="vi-VN" w:eastAsia="vi-VN"/>
        </w:rPr>
        <w:t>: The system captures the details of the issue being reported and submits it to the support team for review.</w:t>
      </w:r>
    </w:p>
    <w:p w14:paraId="0C4053AB"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Sequence 4 (Request Refund):</w:t>
      </w:r>
    </w:p>
    <w:p w14:paraId="1AD66CE3" w14:textId="77777777" w:rsidR="005A25D3" w:rsidRPr="0061352E" w:rsidRDefault="005A25D3" w:rsidP="005A25D3">
      <w:pPr>
        <w:numPr>
          <w:ilvl w:val="0"/>
          <w:numId w:val="68"/>
        </w:numPr>
        <w:spacing w:before="100" w:beforeAutospacing="1" w:after="100" w:afterAutospacing="1"/>
        <w:rPr>
          <w:szCs w:val="24"/>
          <w:lang w:val="vi-VN" w:eastAsia="vi-VN"/>
        </w:rPr>
      </w:pPr>
      <w:r w:rsidRPr="0061352E">
        <w:rPr>
          <w:b/>
          <w:bCs/>
          <w:szCs w:val="24"/>
          <w:lang w:val="vi-VN" w:eastAsia="vi-VN"/>
        </w:rPr>
        <w:lastRenderedPageBreak/>
        <w:t>Stimulus</w:t>
      </w:r>
      <w:r w:rsidRPr="0061352E">
        <w:rPr>
          <w:szCs w:val="24"/>
          <w:lang w:val="vi-VN" w:eastAsia="vi-VN"/>
        </w:rPr>
        <w:t>: A member selects the "Request Refund" option within the feedback form.</w:t>
      </w:r>
    </w:p>
    <w:p w14:paraId="2F1C08EC" w14:textId="77777777" w:rsidR="005A25D3" w:rsidRPr="0061352E" w:rsidRDefault="005A25D3" w:rsidP="005A25D3">
      <w:pPr>
        <w:numPr>
          <w:ilvl w:val="0"/>
          <w:numId w:val="68"/>
        </w:numPr>
        <w:spacing w:before="100" w:beforeAutospacing="1" w:after="100" w:afterAutospacing="1"/>
        <w:rPr>
          <w:szCs w:val="24"/>
          <w:lang w:val="vi-VN" w:eastAsia="vi-VN"/>
        </w:rPr>
      </w:pPr>
      <w:r w:rsidRPr="0061352E">
        <w:rPr>
          <w:b/>
          <w:bCs/>
          <w:szCs w:val="24"/>
          <w:lang w:val="vi-VN" w:eastAsia="vi-VN"/>
        </w:rPr>
        <w:t>Response</w:t>
      </w:r>
      <w:r w:rsidRPr="0061352E">
        <w:rPr>
          <w:szCs w:val="24"/>
          <w:lang w:val="vi-VN" w:eastAsia="vi-VN"/>
        </w:rPr>
        <w:t>: The system gathers the necessary details for the refund request and submits it for processing.</w:t>
      </w:r>
    </w:p>
    <w:p w14:paraId="618F1202" w14:textId="77777777" w:rsidR="005A25D3" w:rsidRPr="0061352E" w:rsidRDefault="005A25D3" w:rsidP="005A25D3">
      <w:pPr>
        <w:spacing w:before="100" w:beforeAutospacing="1" w:after="100" w:afterAutospacing="1"/>
        <w:outlineLvl w:val="3"/>
        <w:rPr>
          <w:b/>
          <w:bCs/>
          <w:szCs w:val="24"/>
          <w:lang w:val="vi-VN" w:eastAsia="vi-VN"/>
        </w:rPr>
      </w:pPr>
      <w:r w:rsidRPr="0061352E">
        <w:rPr>
          <w:b/>
          <w:bCs/>
          <w:szCs w:val="24"/>
          <w:lang w:val="vi-VN" w:eastAsia="vi-VN"/>
        </w:rPr>
        <w:t>3.7.3 Functional Requirements</w:t>
      </w:r>
    </w:p>
    <w:p w14:paraId="48B2D37B"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REQ-14: Provide Feedback:</w:t>
      </w:r>
    </w:p>
    <w:p w14:paraId="0F680016" w14:textId="77777777" w:rsidR="005A25D3" w:rsidRPr="0061352E" w:rsidRDefault="005A25D3" w:rsidP="005A25D3">
      <w:pPr>
        <w:numPr>
          <w:ilvl w:val="0"/>
          <w:numId w:val="69"/>
        </w:numPr>
        <w:spacing w:before="100" w:beforeAutospacing="1" w:after="100" w:afterAutospacing="1"/>
        <w:rPr>
          <w:szCs w:val="24"/>
          <w:lang w:val="vi-VN" w:eastAsia="vi-VN"/>
        </w:rPr>
      </w:pPr>
      <w:r w:rsidRPr="0061352E">
        <w:rPr>
          <w:szCs w:val="24"/>
          <w:lang w:val="vi-VN" w:eastAsia="vi-VN"/>
        </w:rPr>
        <w:t>The system shall allow members to provide feedback on their experience, including a text comment area for detailed feedback.</w:t>
      </w:r>
    </w:p>
    <w:p w14:paraId="23D7FCC6"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REQ-15: Rating:</w:t>
      </w:r>
    </w:p>
    <w:p w14:paraId="3008F4EC" w14:textId="77777777" w:rsidR="005A25D3" w:rsidRPr="0061352E" w:rsidRDefault="005A25D3" w:rsidP="005A25D3">
      <w:pPr>
        <w:numPr>
          <w:ilvl w:val="0"/>
          <w:numId w:val="70"/>
        </w:numPr>
        <w:spacing w:before="100" w:beforeAutospacing="1" w:after="100" w:afterAutospacing="1"/>
        <w:rPr>
          <w:szCs w:val="24"/>
          <w:lang w:val="vi-VN" w:eastAsia="vi-VN"/>
        </w:rPr>
      </w:pPr>
      <w:r w:rsidRPr="0061352E">
        <w:rPr>
          <w:szCs w:val="24"/>
          <w:lang w:val="vi-VN" w:eastAsia="vi-VN"/>
        </w:rPr>
        <w:t>The system shall enable members to rate products on a predefined scale (e.g., 1 to 5 stars).</w:t>
      </w:r>
    </w:p>
    <w:p w14:paraId="62A8D607" w14:textId="77777777" w:rsidR="005A25D3" w:rsidRPr="0061352E" w:rsidRDefault="005A25D3" w:rsidP="005A25D3">
      <w:pPr>
        <w:spacing w:before="100" w:beforeAutospacing="1" w:after="100" w:afterAutospacing="1"/>
        <w:rPr>
          <w:szCs w:val="24"/>
          <w:lang w:val="vi-VN" w:eastAsia="vi-VN"/>
        </w:rPr>
      </w:pPr>
      <w:r w:rsidRPr="0061352E">
        <w:rPr>
          <w:b/>
          <w:bCs/>
          <w:szCs w:val="24"/>
          <w:lang w:val="vi-VN" w:eastAsia="vi-VN"/>
        </w:rPr>
        <w:t>REQ-16: Report Issue:</w:t>
      </w:r>
    </w:p>
    <w:p w14:paraId="0227B1A6" w14:textId="77777777" w:rsidR="005A25D3" w:rsidRPr="0061352E" w:rsidRDefault="005A25D3" w:rsidP="005A25D3">
      <w:pPr>
        <w:numPr>
          <w:ilvl w:val="0"/>
          <w:numId w:val="71"/>
        </w:numPr>
        <w:spacing w:before="100" w:beforeAutospacing="1" w:after="100" w:afterAutospacing="1"/>
        <w:rPr>
          <w:szCs w:val="24"/>
          <w:lang w:val="vi-VN" w:eastAsia="vi-VN"/>
        </w:rPr>
      </w:pPr>
      <w:r w:rsidRPr="0061352E">
        <w:rPr>
          <w:szCs w:val="24"/>
          <w:lang w:val="vi-VN" w:eastAsia="vi-VN"/>
        </w:rPr>
        <w:t>The system shall provide an option for members to report issues encountered with products or services, including capturing necessary details about the issue.</w:t>
      </w:r>
    </w:p>
    <w:p w14:paraId="47D6DE62" w14:textId="77777777" w:rsidR="005A25D3" w:rsidRPr="0061352E" w:rsidRDefault="005A25D3" w:rsidP="005A25D3">
      <w:pPr>
        <w:spacing w:before="100" w:beforeAutospacing="1" w:after="100" w:afterAutospacing="1"/>
        <w:rPr>
          <w:b/>
          <w:bCs/>
          <w:szCs w:val="24"/>
          <w:lang w:val="vi-VN" w:eastAsia="vi-VN"/>
        </w:rPr>
      </w:pPr>
      <w:r w:rsidRPr="0061352E">
        <w:rPr>
          <w:b/>
          <w:bCs/>
          <w:szCs w:val="24"/>
          <w:lang w:val="vi-VN" w:eastAsia="vi-VN"/>
        </w:rPr>
        <w:t>REQ-17: Request Refund:</w:t>
      </w:r>
    </w:p>
    <w:p w14:paraId="191E2E79" w14:textId="77777777" w:rsidR="005A25D3" w:rsidRPr="00FA492E" w:rsidRDefault="005A25D3" w:rsidP="005A25D3">
      <w:pPr>
        <w:numPr>
          <w:ilvl w:val="0"/>
          <w:numId w:val="72"/>
        </w:numPr>
        <w:spacing w:before="100" w:beforeAutospacing="1" w:after="100" w:afterAutospacing="1"/>
        <w:rPr>
          <w:szCs w:val="24"/>
          <w:lang w:val="vi-VN" w:eastAsia="vi-VN"/>
        </w:rPr>
      </w:pPr>
      <w:r w:rsidRPr="0061352E">
        <w:rPr>
          <w:szCs w:val="24"/>
          <w:lang w:val="vi-VN" w:eastAsia="vi-VN"/>
        </w:rPr>
        <w:t>The system shall allow members to request refunds for products or services, capturing necessary information such as order number and reason for the refund.</w:t>
      </w:r>
    </w:p>
    <w:p w14:paraId="35E98C68" w14:textId="77777777" w:rsidR="005A25D3" w:rsidRPr="00FA492E" w:rsidRDefault="005A25D3" w:rsidP="005A25D3">
      <w:pPr>
        <w:spacing w:before="100" w:beforeAutospacing="1" w:after="100" w:afterAutospacing="1"/>
        <w:ind w:left="720"/>
        <w:rPr>
          <w:szCs w:val="24"/>
          <w:lang w:val="vi-VN" w:eastAsia="vi-VN"/>
        </w:rPr>
      </w:pPr>
    </w:p>
    <w:p w14:paraId="5BBC5150" w14:textId="77777777" w:rsidR="005A25D3" w:rsidRPr="00A71CC2" w:rsidRDefault="005A25D3" w:rsidP="005A25D3">
      <w:pPr>
        <w:pStyle w:val="Heading30"/>
        <w:rPr>
          <w:sz w:val="28"/>
          <w:szCs w:val="28"/>
        </w:rPr>
      </w:pPr>
      <w:r w:rsidRPr="00A71CC2">
        <w:rPr>
          <w:sz w:val="28"/>
          <w:szCs w:val="28"/>
        </w:rPr>
        <w:t>3.</w:t>
      </w:r>
      <w:r>
        <w:rPr>
          <w:sz w:val="28"/>
          <w:szCs w:val="28"/>
        </w:rPr>
        <w:t>8</w:t>
      </w:r>
      <w:r w:rsidRPr="00A71CC2">
        <w:rPr>
          <w:sz w:val="28"/>
          <w:szCs w:val="28"/>
        </w:rPr>
        <w:t xml:space="preserve"> Respond to Customer Inquiries</w:t>
      </w:r>
    </w:p>
    <w:p w14:paraId="62885A9A" w14:textId="77777777" w:rsidR="005A25D3" w:rsidRPr="00A71CC2" w:rsidRDefault="005A25D3" w:rsidP="005A25D3">
      <w:pPr>
        <w:pStyle w:val="Heading4"/>
        <w:numPr>
          <w:ilvl w:val="0"/>
          <w:numId w:val="0"/>
        </w:numPr>
        <w:jc w:val="left"/>
        <w:rPr>
          <w:i/>
          <w:iCs/>
          <w:sz w:val="24"/>
          <w:szCs w:val="24"/>
        </w:rPr>
      </w:pPr>
      <w:r w:rsidRPr="00A71CC2">
        <w:rPr>
          <w:iCs/>
          <w:sz w:val="24"/>
          <w:szCs w:val="24"/>
        </w:rPr>
        <w:t>3.8.1 Description and Priority</w:t>
      </w:r>
    </w:p>
    <w:p w14:paraId="2408BF68" w14:textId="77777777" w:rsidR="005A25D3" w:rsidRPr="00A71CC2" w:rsidRDefault="005A25D3" w:rsidP="005A25D3">
      <w:pPr>
        <w:numPr>
          <w:ilvl w:val="0"/>
          <w:numId w:val="73"/>
        </w:numPr>
        <w:spacing w:before="100" w:beforeAutospacing="1" w:after="100" w:afterAutospacing="1"/>
        <w:rPr>
          <w:szCs w:val="24"/>
        </w:rPr>
      </w:pPr>
      <w:r w:rsidRPr="00A71CC2">
        <w:rPr>
          <w:rStyle w:val="Strong"/>
          <w:szCs w:val="24"/>
        </w:rPr>
        <w:t>Description</w:t>
      </w:r>
      <w:r w:rsidRPr="00A71CC2">
        <w:rPr>
          <w:szCs w:val="24"/>
        </w:rPr>
        <w:t>: This feature allows customer care staff to respond to customer inquiries. It is a high-priority feature as it is essential for customer support and satisfaction.</w:t>
      </w:r>
    </w:p>
    <w:p w14:paraId="7EA3BD1D" w14:textId="77777777" w:rsidR="005A25D3" w:rsidRPr="00A71CC2" w:rsidRDefault="005A25D3" w:rsidP="005A25D3">
      <w:pPr>
        <w:numPr>
          <w:ilvl w:val="0"/>
          <w:numId w:val="73"/>
        </w:numPr>
        <w:spacing w:before="100" w:beforeAutospacing="1" w:after="100" w:afterAutospacing="1"/>
        <w:rPr>
          <w:szCs w:val="24"/>
        </w:rPr>
      </w:pPr>
      <w:r w:rsidRPr="00A71CC2">
        <w:rPr>
          <w:rStyle w:val="Strong"/>
          <w:szCs w:val="24"/>
        </w:rPr>
        <w:t>Priority</w:t>
      </w:r>
      <w:r w:rsidRPr="00A71CC2">
        <w:rPr>
          <w:szCs w:val="24"/>
        </w:rPr>
        <w:t>: High</w:t>
      </w:r>
    </w:p>
    <w:p w14:paraId="6A9AF48C" w14:textId="77777777" w:rsidR="005A25D3" w:rsidRPr="00A71CC2" w:rsidRDefault="005A25D3" w:rsidP="005A25D3">
      <w:pPr>
        <w:pStyle w:val="Heading4"/>
        <w:numPr>
          <w:ilvl w:val="0"/>
          <w:numId w:val="0"/>
        </w:numPr>
        <w:rPr>
          <w:i/>
          <w:iCs/>
          <w:sz w:val="24"/>
          <w:szCs w:val="24"/>
        </w:rPr>
      </w:pPr>
      <w:r w:rsidRPr="00A71CC2">
        <w:rPr>
          <w:iCs/>
          <w:sz w:val="24"/>
          <w:szCs w:val="24"/>
        </w:rPr>
        <w:t>3.</w:t>
      </w:r>
      <w:r>
        <w:rPr>
          <w:iCs/>
          <w:sz w:val="24"/>
          <w:szCs w:val="24"/>
        </w:rPr>
        <w:t>8</w:t>
      </w:r>
      <w:r w:rsidRPr="00A71CC2">
        <w:rPr>
          <w:iCs/>
          <w:sz w:val="24"/>
          <w:szCs w:val="24"/>
        </w:rPr>
        <w:t>.2 Stimulus/Response Sequences</w:t>
      </w:r>
    </w:p>
    <w:p w14:paraId="55A4982B" w14:textId="77777777" w:rsidR="005A25D3" w:rsidRPr="00A71CC2" w:rsidRDefault="005A25D3" w:rsidP="005A25D3">
      <w:pPr>
        <w:pStyle w:val="NormalWeb"/>
      </w:pPr>
      <w:r w:rsidRPr="00A71CC2">
        <w:t>Sequence 1 (Respond to Inquiry):</w:t>
      </w:r>
    </w:p>
    <w:p w14:paraId="266E8662" w14:textId="77777777" w:rsidR="005A25D3" w:rsidRPr="00A71CC2" w:rsidRDefault="005A25D3" w:rsidP="005A25D3">
      <w:pPr>
        <w:numPr>
          <w:ilvl w:val="0"/>
          <w:numId w:val="74"/>
        </w:numPr>
        <w:spacing w:before="100" w:beforeAutospacing="1" w:after="100" w:afterAutospacing="1"/>
        <w:rPr>
          <w:szCs w:val="24"/>
        </w:rPr>
      </w:pPr>
      <w:r w:rsidRPr="00A71CC2">
        <w:rPr>
          <w:rStyle w:val="Strong"/>
          <w:szCs w:val="24"/>
        </w:rPr>
        <w:t>Stimulus</w:t>
      </w:r>
      <w:r w:rsidRPr="00A71CC2">
        <w:rPr>
          <w:szCs w:val="24"/>
        </w:rPr>
        <w:t>: A customer care staff receives an inquiry from a customer.</w:t>
      </w:r>
    </w:p>
    <w:p w14:paraId="7926327E" w14:textId="77777777" w:rsidR="005A25D3" w:rsidRPr="00A71CC2" w:rsidRDefault="005A25D3" w:rsidP="005A25D3">
      <w:pPr>
        <w:numPr>
          <w:ilvl w:val="0"/>
          <w:numId w:val="74"/>
        </w:numPr>
        <w:spacing w:before="100" w:beforeAutospacing="1" w:after="100" w:afterAutospacing="1"/>
        <w:rPr>
          <w:szCs w:val="24"/>
        </w:rPr>
      </w:pPr>
      <w:r w:rsidRPr="00A71CC2">
        <w:rPr>
          <w:rStyle w:val="Strong"/>
          <w:szCs w:val="24"/>
        </w:rPr>
        <w:t>Response</w:t>
      </w:r>
      <w:r w:rsidRPr="00A71CC2">
        <w:rPr>
          <w:szCs w:val="24"/>
        </w:rPr>
        <w:t>: The system displays the inquiry and provides an interface for the staff to respond.</w:t>
      </w:r>
    </w:p>
    <w:p w14:paraId="496C0442" w14:textId="77777777" w:rsidR="005A25D3" w:rsidRPr="00A71CC2" w:rsidRDefault="005A25D3" w:rsidP="005A25D3">
      <w:pPr>
        <w:pStyle w:val="Heading4"/>
        <w:numPr>
          <w:ilvl w:val="0"/>
          <w:numId w:val="0"/>
        </w:numPr>
        <w:rPr>
          <w:i/>
          <w:iCs/>
          <w:sz w:val="24"/>
          <w:szCs w:val="24"/>
        </w:rPr>
      </w:pPr>
      <w:r w:rsidRPr="00A71CC2">
        <w:rPr>
          <w:iCs/>
          <w:sz w:val="24"/>
          <w:szCs w:val="24"/>
        </w:rPr>
        <w:t>3.</w:t>
      </w:r>
      <w:r>
        <w:rPr>
          <w:iCs/>
          <w:sz w:val="24"/>
          <w:szCs w:val="24"/>
        </w:rPr>
        <w:t>8</w:t>
      </w:r>
      <w:r w:rsidRPr="00A71CC2">
        <w:rPr>
          <w:iCs/>
          <w:sz w:val="24"/>
          <w:szCs w:val="24"/>
        </w:rPr>
        <w:t>.3 Functional Requirements</w:t>
      </w:r>
    </w:p>
    <w:p w14:paraId="4FEC34D0" w14:textId="77777777" w:rsidR="005A25D3" w:rsidRPr="00A71CC2" w:rsidRDefault="005A25D3" w:rsidP="005A25D3">
      <w:pPr>
        <w:pStyle w:val="NormalWeb"/>
      </w:pPr>
      <w:r w:rsidRPr="00A71CC2">
        <w:rPr>
          <w:b/>
          <w:bCs/>
        </w:rPr>
        <w:t>REQ-18</w:t>
      </w:r>
      <w:r w:rsidRPr="00A71CC2">
        <w:t>: Respond to Inquiries:</w:t>
      </w:r>
    </w:p>
    <w:p w14:paraId="33B2EB6D" w14:textId="77777777" w:rsidR="005A25D3" w:rsidRPr="00A71CC2" w:rsidRDefault="005A25D3" w:rsidP="005A25D3">
      <w:pPr>
        <w:numPr>
          <w:ilvl w:val="0"/>
          <w:numId w:val="75"/>
        </w:numPr>
        <w:spacing w:before="100" w:beforeAutospacing="1" w:after="100" w:afterAutospacing="1"/>
        <w:rPr>
          <w:szCs w:val="24"/>
        </w:rPr>
      </w:pPr>
      <w:r w:rsidRPr="00A71CC2">
        <w:rPr>
          <w:szCs w:val="24"/>
        </w:rPr>
        <w:t>The system shall allow customer care staff to view and respond to customer inquiries through a dedicated interface.</w:t>
      </w:r>
    </w:p>
    <w:p w14:paraId="71FE8298" w14:textId="77777777" w:rsidR="005A25D3" w:rsidRPr="00A71CC2" w:rsidRDefault="005A25D3" w:rsidP="005A25D3">
      <w:pPr>
        <w:pStyle w:val="Heading30"/>
        <w:rPr>
          <w:sz w:val="28"/>
          <w:szCs w:val="28"/>
        </w:rPr>
      </w:pPr>
      <w:r w:rsidRPr="00A71CC2">
        <w:rPr>
          <w:sz w:val="28"/>
          <w:szCs w:val="28"/>
        </w:rPr>
        <w:lastRenderedPageBreak/>
        <w:t>3.</w:t>
      </w:r>
      <w:r>
        <w:rPr>
          <w:sz w:val="28"/>
          <w:szCs w:val="28"/>
        </w:rPr>
        <w:t>9</w:t>
      </w:r>
      <w:r w:rsidRPr="00A71CC2">
        <w:rPr>
          <w:sz w:val="28"/>
          <w:szCs w:val="28"/>
        </w:rPr>
        <w:t xml:space="preserve"> Process Refunds</w:t>
      </w:r>
    </w:p>
    <w:p w14:paraId="4BE504CB" w14:textId="77777777" w:rsidR="005A25D3" w:rsidRPr="00A71CC2" w:rsidRDefault="005A25D3" w:rsidP="005A25D3">
      <w:pPr>
        <w:pStyle w:val="Heading4"/>
        <w:numPr>
          <w:ilvl w:val="0"/>
          <w:numId w:val="0"/>
        </w:numPr>
        <w:rPr>
          <w:i/>
          <w:iCs/>
          <w:sz w:val="24"/>
          <w:szCs w:val="24"/>
        </w:rPr>
      </w:pPr>
      <w:r w:rsidRPr="00A71CC2">
        <w:rPr>
          <w:iCs/>
          <w:sz w:val="24"/>
          <w:szCs w:val="24"/>
        </w:rPr>
        <w:t>3.</w:t>
      </w:r>
      <w:r>
        <w:rPr>
          <w:iCs/>
          <w:sz w:val="24"/>
          <w:szCs w:val="24"/>
        </w:rPr>
        <w:t>9</w:t>
      </w:r>
      <w:r w:rsidRPr="00A71CC2">
        <w:rPr>
          <w:iCs/>
          <w:sz w:val="24"/>
          <w:szCs w:val="24"/>
        </w:rPr>
        <w:t>.1 Description and Priority</w:t>
      </w:r>
    </w:p>
    <w:p w14:paraId="2BF5B817" w14:textId="77777777" w:rsidR="005A25D3" w:rsidRPr="00A71CC2" w:rsidRDefault="005A25D3" w:rsidP="005A25D3">
      <w:pPr>
        <w:numPr>
          <w:ilvl w:val="0"/>
          <w:numId w:val="76"/>
        </w:numPr>
        <w:spacing w:before="100" w:beforeAutospacing="1" w:after="100" w:afterAutospacing="1"/>
        <w:rPr>
          <w:szCs w:val="24"/>
        </w:rPr>
      </w:pPr>
      <w:r w:rsidRPr="00A71CC2">
        <w:rPr>
          <w:rStyle w:val="Strong"/>
          <w:szCs w:val="24"/>
        </w:rPr>
        <w:t>Description</w:t>
      </w:r>
      <w:r w:rsidRPr="00A71CC2">
        <w:rPr>
          <w:szCs w:val="24"/>
        </w:rPr>
        <w:t>: This feature allows customer care staff to process refunds for customers. It is a high-priority feature as it directly impacts customer satisfaction and trust.</w:t>
      </w:r>
    </w:p>
    <w:p w14:paraId="0CA403C1" w14:textId="77777777" w:rsidR="005A25D3" w:rsidRPr="00A71CC2" w:rsidRDefault="005A25D3" w:rsidP="005A25D3">
      <w:pPr>
        <w:numPr>
          <w:ilvl w:val="0"/>
          <w:numId w:val="76"/>
        </w:numPr>
        <w:spacing w:before="100" w:beforeAutospacing="1" w:after="100" w:afterAutospacing="1"/>
        <w:rPr>
          <w:szCs w:val="24"/>
        </w:rPr>
      </w:pPr>
      <w:r w:rsidRPr="00A71CC2">
        <w:rPr>
          <w:rStyle w:val="Strong"/>
          <w:szCs w:val="24"/>
        </w:rPr>
        <w:t>Priority</w:t>
      </w:r>
      <w:r w:rsidRPr="00A71CC2">
        <w:rPr>
          <w:szCs w:val="24"/>
        </w:rPr>
        <w:t>: High</w:t>
      </w:r>
    </w:p>
    <w:p w14:paraId="0B30BBD6" w14:textId="77777777" w:rsidR="005A25D3" w:rsidRPr="00A71CC2" w:rsidRDefault="005A25D3" w:rsidP="005A25D3">
      <w:pPr>
        <w:pStyle w:val="Heading4"/>
        <w:numPr>
          <w:ilvl w:val="0"/>
          <w:numId w:val="0"/>
        </w:numPr>
        <w:rPr>
          <w:i/>
          <w:iCs/>
          <w:sz w:val="24"/>
          <w:szCs w:val="24"/>
        </w:rPr>
      </w:pPr>
      <w:r w:rsidRPr="00A71CC2">
        <w:rPr>
          <w:iCs/>
          <w:sz w:val="24"/>
          <w:szCs w:val="24"/>
        </w:rPr>
        <w:t>3.9.2 Stimulus/Response Sequences</w:t>
      </w:r>
    </w:p>
    <w:p w14:paraId="67A2C779" w14:textId="77777777" w:rsidR="005A25D3" w:rsidRPr="00A71CC2" w:rsidRDefault="005A25D3" w:rsidP="005A25D3">
      <w:pPr>
        <w:pStyle w:val="NormalWeb"/>
      </w:pPr>
      <w:r w:rsidRPr="00A71CC2">
        <w:t>Sequence 1 (Process Refund):</w:t>
      </w:r>
    </w:p>
    <w:p w14:paraId="6ACB58C7" w14:textId="77777777" w:rsidR="005A25D3" w:rsidRPr="00A71CC2" w:rsidRDefault="005A25D3" w:rsidP="005A25D3">
      <w:pPr>
        <w:numPr>
          <w:ilvl w:val="0"/>
          <w:numId w:val="77"/>
        </w:numPr>
        <w:spacing w:before="100" w:beforeAutospacing="1" w:after="100" w:afterAutospacing="1"/>
        <w:rPr>
          <w:szCs w:val="24"/>
        </w:rPr>
      </w:pPr>
      <w:r w:rsidRPr="00A71CC2">
        <w:rPr>
          <w:rStyle w:val="Strong"/>
          <w:szCs w:val="24"/>
        </w:rPr>
        <w:t>Stimulus</w:t>
      </w:r>
      <w:r w:rsidRPr="00A71CC2">
        <w:rPr>
          <w:szCs w:val="24"/>
        </w:rPr>
        <w:t>: A customer care staff receives a refund request from a customer.</w:t>
      </w:r>
    </w:p>
    <w:p w14:paraId="1619B2BF" w14:textId="77777777" w:rsidR="005A25D3" w:rsidRPr="00A71CC2" w:rsidRDefault="005A25D3" w:rsidP="005A25D3">
      <w:pPr>
        <w:numPr>
          <w:ilvl w:val="0"/>
          <w:numId w:val="77"/>
        </w:numPr>
        <w:spacing w:before="100" w:beforeAutospacing="1" w:after="100" w:afterAutospacing="1"/>
        <w:rPr>
          <w:szCs w:val="24"/>
        </w:rPr>
      </w:pPr>
      <w:r w:rsidRPr="00A71CC2">
        <w:rPr>
          <w:rStyle w:val="Strong"/>
          <w:szCs w:val="24"/>
        </w:rPr>
        <w:t>Response</w:t>
      </w:r>
      <w:r w:rsidRPr="00A71CC2">
        <w:rPr>
          <w:szCs w:val="24"/>
        </w:rPr>
        <w:t>: The system verifies the request and processes the refund, updating the customer's account accordingly.</w:t>
      </w:r>
    </w:p>
    <w:p w14:paraId="72EB04F4" w14:textId="77777777" w:rsidR="005A25D3" w:rsidRPr="00A71CC2" w:rsidRDefault="005A25D3" w:rsidP="005A25D3">
      <w:pPr>
        <w:pStyle w:val="Heading4"/>
        <w:numPr>
          <w:ilvl w:val="0"/>
          <w:numId w:val="0"/>
        </w:numPr>
        <w:rPr>
          <w:i/>
          <w:iCs/>
          <w:sz w:val="24"/>
          <w:szCs w:val="24"/>
        </w:rPr>
      </w:pPr>
      <w:r w:rsidRPr="00A71CC2">
        <w:rPr>
          <w:iCs/>
          <w:sz w:val="24"/>
          <w:szCs w:val="24"/>
        </w:rPr>
        <w:t>3.9.3 Functional Requirements</w:t>
      </w:r>
    </w:p>
    <w:p w14:paraId="3D29EDFE" w14:textId="77777777" w:rsidR="005A25D3" w:rsidRPr="00A71CC2" w:rsidRDefault="005A25D3" w:rsidP="005A25D3">
      <w:pPr>
        <w:pStyle w:val="NormalWeb"/>
      </w:pPr>
      <w:r w:rsidRPr="00A71CC2">
        <w:t>REQ-19: Process Refunds:</w:t>
      </w:r>
    </w:p>
    <w:p w14:paraId="0C9BEBBD" w14:textId="77777777" w:rsidR="005A25D3" w:rsidRPr="00A71CC2" w:rsidRDefault="005A25D3" w:rsidP="005A25D3">
      <w:pPr>
        <w:numPr>
          <w:ilvl w:val="0"/>
          <w:numId w:val="78"/>
        </w:numPr>
        <w:spacing w:before="100" w:beforeAutospacing="1" w:after="100" w:afterAutospacing="1"/>
        <w:rPr>
          <w:szCs w:val="24"/>
        </w:rPr>
      </w:pPr>
      <w:r w:rsidRPr="00A71CC2">
        <w:rPr>
          <w:szCs w:val="24"/>
        </w:rPr>
        <w:t>The system shall allow customer care staff to verify and process refund requests, updating customer accounts and order statuses accordingly.</w:t>
      </w:r>
    </w:p>
    <w:p w14:paraId="54AF698E" w14:textId="77777777" w:rsidR="005A25D3" w:rsidRPr="00A71CC2" w:rsidRDefault="005A25D3" w:rsidP="005A25D3">
      <w:pPr>
        <w:pStyle w:val="Heading30"/>
        <w:rPr>
          <w:sz w:val="28"/>
          <w:szCs w:val="28"/>
        </w:rPr>
      </w:pPr>
      <w:r w:rsidRPr="00A71CC2">
        <w:rPr>
          <w:sz w:val="28"/>
          <w:szCs w:val="28"/>
        </w:rPr>
        <w:t>3.1</w:t>
      </w:r>
      <w:r>
        <w:rPr>
          <w:sz w:val="28"/>
          <w:szCs w:val="28"/>
        </w:rPr>
        <w:t>0</w:t>
      </w:r>
      <w:r w:rsidRPr="00A71CC2">
        <w:rPr>
          <w:sz w:val="28"/>
          <w:szCs w:val="28"/>
        </w:rPr>
        <w:t xml:space="preserve"> Handle Complaints</w:t>
      </w:r>
    </w:p>
    <w:p w14:paraId="687159C1" w14:textId="77777777" w:rsidR="005A25D3" w:rsidRPr="00A71CC2" w:rsidRDefault="005A25D3" w:rsidP="005A25D3">
      <w:pPr>
        <w:pStyle w:val="Heading4"/>
        <w:numPr>
          <w:ilvl w:val="0"/>
          <w:numId w:val="0"/>
        </w:numPr>
        <w:rPr>
          <w:sz w:val="24"/>
          <w:szCs w:val="24"/>
        </w:rPr>
      </w:pPr>
      <w:r w:rsidRPr="00A71CC2">
        <w:rPr>
          <w:sz w:val="24"/>
          <w:szCs w:val="24"/>
        </w:rPr>
        <w:t>3.</w:t>
      </w:r>
      <w:r>
        <w:rPr>
          <w:sz w:val="24"/>
          <w:szCs w:val="24"/>
        </w:rPr>
        <w:t>10</w:t>
      </w:r>
      <w:r w:rsidRPr="00A71CC2">
        <w:rPr>
          <w:sz w:val="24"/>
          <w:szCs w:val="24"/>
        </w:rPr>
        <w:t>.1 Description and Priority</w:t>
      </w:r>
    </w:p>
    <w:p w14:paraId="5F8D33E7" w14:textId="77777777" w:rsidR="005A25D3" w:rsidRPr="00A71CC2" w:rsidRDefault="005A25D3" w:rsidP="005A25D3">
      <w:pPr>
        <w:numPr>
          <w:ilvl w:val="0"/>
          <w:numId w:val="79"/>
        </w:numPr>
        <w:spacing w:before="100" w:beforeAutospacing="1" w:after="100" w:afterAutospacing="1"/>
        <w:rPr>
          <w:szCs w:val="24"/>
        </w:rPr>
      </w:pPr>
      <w:r w:rsidRPr="00A71CC2">
        <w:rPr>
          <w:rStyle w:val="Strong"/>
          <w:szCs w:val="24"/>
        </w:rPr>
        <w:t>Description</w:t>
      </w:r>
      <w:r w:rsidRPr="00A71CC2">
        <w:rPr>
          <w:szCs w:val="24"/>
        </w:rPr>
        <w:t>: This feature allows customer care staff to handle customer complaints. It is a high-priority feature as it is critical for maintaining customer satisfaction and trust.</w:t>
      </w:r>
    </w:p>
    <w:p w14:paraId="470D093F" w14:textId="77777777" w:rsidR="005A25D3" w:rsidRPr="00A71CC2" w:rsidRDefault="005A25D3" w:rsidP="005A25D3">
      <w:pPr>
        <w:numPr>
          <w:ilvl w:val="0"/>
          <w:numId w:val="79"/>
        </w:numPr>
        <w:spacing w:before="100" w:beforeAutospacing="1" w:after="100" w:afterAutospacing="1"/>
        <w:rPr>
          <w:szCs w:val="24"/>
        </w:rPr>
      </w:pPr>
      <w:r w:rsidRPr="00A71CC2">
        <w:rPr>
          <w:rStyle w:val="Strong"/>
          <w:szCs w:val="24"/>
        </w:rPr>
        <w:t>Priority</w:t>
      </w:r>
      <w:r w:rsidRPr="00A71CC2">
        <w:rPr>
          <w:szCs w:val="24"/>
        </w:rPr>
        <w:t>: High</w:t>
      </w:r>
    </w:p>
    <w:p w14:paraId="5A28980B" w14:textId="77777777" w:rsidR="005A25D3" w:rsidRPr="00A71CC2" w:rsidRDefault="005A25D3" w:rsidP="005A25D3">
      <w:pPr>
        <w:pStyle w:val="Heading4"/>
        <w:numPr>
          <w:ilvl w:val="0"/>
          <w:numId w:val="0"/>
        </w:numPr>
        <w:rPr>
          <w:sz w:val="24"/>
          <w:szCs w:val="24"/>
        </w:rPr>
      </w:pPr>
      <w:r w:rsidRPr="00A71CC2">
        <w:rPr>
          <w:sz w:val="24"/>
          <w:szCs w:val="24"/>
        </w:rPr>
        <w:t xml:space="preserve">3. </w:t>
      </w:r>
      <w:r>
        <w:rPr>
          <w:sz w:val="24"/>
          <w:szCs w:val="24"/>
        </w:rPr>
        <w:t>10</w:t>
      </w:r>
      <w:r w:rsidRPr="00A71CC2">
        <w:rPr>
          <w:sz w:val="24"/>
          <w:szCs w:val="24"/>
        </w:rPr>
        <w:t>.2 Stimulus/Response Sequences</w:t>
      </w:r>
    </w:p>
    <w:p w14:paraId="625DB5E3" w14:textId="77777777" w:rsidR="005A25D3" w:rsidRPr="00A71CC2" w:rsidRDefault="005A25D3" w:rsidP="005A25D3">
      <w:pPr>
        <w:pStyle w:val="NormalWeb"/>
      </w:pPr>
      <w:r w:rsidRPr="00A71CC2">
        <w:t>Sequence 1 (Handle Complaint):</w:t>
      </w:r>
    </w:p>
    <w:p w14:paraId="4017A1C7" w14:textId="77777777" w:rsidR="005A25D3" w:rsidRPr="00A71CC2" w:rsidRDefault="005A25D3" w:rsidP="005A25D3">
      <w:pPr>
        <w:numPr>
          <w:ilvl w:val="0"/>
          <w:numId w:val="80"/>
        </w:numPr>
        <w:spacing w:before="100" w:beforeAutospacing="1" w:after="100" w:afterAutospacing="1"/>
        <w:rPr>
          <w:szCs w:val="24"/>
        </w:rPr>
      </w:pPr>
      <w:r w:rsidRPr="00A71CC2">
        <w:rPr>
          <w:rStyle w:val="Strong"/>
          <w:szCs w:val="24"/>
        </w:rPr>
        <w:t>Stimulus</w:t>
      </w:r>
      <w:r w:rsidRPr="00A71CC2">
        <w:rPr>
          <w:szCs w:val="24"/>
        </w:rPr>
        <w:t>: A customer care staff receives a complaint from a customer.</w:t>
      </w:r>
    </w:p>
    <w:p w14:paraId="65A620BD" w14:textId="77777777" w:rsidR="005A25D3" w:rsidRPr="00A71CC2" w:rsidRDefault="005A25D3" w:rsidP="005A25D3">
      <w:pPr>
        <w:numPr>
          <w:ilvl w:val="0"/>
          <w:numId w:val="80"/>
        </w:numPr>
        <w:spacing w:before="100" w:beforeAutospacing="1" w:after="100" w:afterAutospacing="1"/>
        <w:rPr>
          <w:szCs w:val="24"/>
        </w:rPr>
      </w:pPr>
      <w:r w:rsidRPr="00A71CC2">
        <w:rPr>
          <w:rStyle w:val="Strong"/>
          <w:szCs w:val="24"/>
        </w:rPr>
        <w:t>Response</w:t>
      </w:r>
      <w:r w:rsidRPr="00A71CC2">
        <w:rPr>
          <w:szCs w:val="24"/>
        </w:rPr>
        <w:t>: The system records the complaint and provides tools for the staff to address and resolve the issue.</w:t>
      </w:r>
    </w:p>
    <w:p w14:paraId="3142DD82" w14:textId="77777777" w:rsidR="005A25D3" w:rsidRPr="00A71CC2" w:rsidRDefault="005A25D3" w:rsidP="005A25D3">
      <w:pPr>
        <w:pStyle w:val="Heading4"/>
        <w:numPr>
          <w:ilvl w:val="0"/>
          <w:numId w:val="0"/>
        </w:numPr>
        <w:rPr>
          <w:sz w:val="24"/>
          <w:szCs w:val="24"/>
        </w:rPr>
      </w:pPr>
      <w:r w:rsidRPr="00A71CC2">
        <w:rPr>
          <w:sz w:val="24"/>
          <w:szCs w:val="24"/>
        </w:rPr>
        <w:t xml:space="preserve">3. </w:t>
      </w:r>
      <w:r>
        <w:rPr>
          <w:sz w:val="24"/>
          <w:szCs w:val="24"/>
        </w:rPr>
        <w:t>10</w:t>
      </w:r>
      <w:r w:rsidRPr="00A71CC2">
        <w:rPr>
          <w:sz w:val="24"/>
          <w:szCs w:val="24"/>
        </w:rPr>
        <w:t>.3 Functional Requirements</w:t>
      </w:r>
    </w:p>
    <w:p w14:paraId="6D389ED0" w14:textId="77777777" w:rsidR="005A25D3" w:rsidRPr="00A71CC2" w:rsidRDefault="005A25D3" w:rsidP="005A25D3">
      <w:pPr>
        <w:pStyle w:val="NormalWeb"/>
      </w:pPr>
      <w:r w:rsidRPr="00A71CC2">
        <w:t>REQ-20: Handle Complaints:</w:t>
      </w:r>
    </w:p>
    <w:p w14:paraId="3031828E" w14:textId="77777777" w:rsidR="005A25D3" w:rsidRPr="00A71CC2" w:rsidRDefault="005A25D3" w:rsidP="005A25D3">
      <w:pPr>
        <w:numPr>
          <w:ilvl w:val="0"/>
          <w:numId w:val="81"/>
        </w:numPr>
        <w:spacing w:before="100" w:beforeAutospacing="1" w:after="100" w:afterAutospacing="1"/>
        <w:rPr>
          <w:szCs w:val="24"/>
        </w:rPr>
      </w:pPr>
      <w:r w:rsidRPr="00A71CC2">
        <w:rPr>
          <w:szCs w:val="24"/>
        </w:rPr>
        <w:t>The system shall allow customer care staff to record, address, and resolve customer complaints, ensuring proper follow-up and communication with the customer.</w:t>
      </w:r>
    </w:p>
    <w:p w14:paraId="766A5820" w14:textId="77777777" w:rsidR="005A25D3" w:rsidRPr="00A71CC2" w:rsidRDefault="005A25D3" w:rsidP="005A25D3">
      <w:pPr>
        <w:pStyle w:val="Heading30"/>
        <w:rPr>
          <w:sz w:val="28"/>
          <w:szCs w:val="28"/>
        </w:rPr>
      </w:pPr>
      <w:r w:rsidRPr="00A71CC2">
        <w:rPr>
          <w:sz w:val="28"/>
          <w:szCs w:val="28"/>
        </w:rPr>
        <w:lastRenderedPageBreak/>
        <w:t>3.1</w:t>
      </w:r>
      <w:r>
        <w:rPr>
          <w:sz w:val="28"/>
          <w:szCs w:val="28"/>
        </w:rPr>
        <w:t>1</w:t>
      </w:r>
      <w:r w:rsidRPr="00A71CC2">
        <w:rPr>
          <w:sz w:val="28"/>
          <w:szCs w:val="28"/>
        </w:rPr>
        <w:t xml:space="preserve"> Product Management (Storekeeper)</w:t>
      </w:r>
    </w:p>
    <w:p w14:paraId="68C3BBF5" w14:textId="77777777" w:rsidR="005A25D3" w:rsidRPr="00A71CC2" w:rsidRDefault="005A25D3" w:rsidP="005A25D3">
      <w:pPr>
        <w:pStyle w:val="Heading4"/>
        <w:numPr>
          <w:ilvl w:val="0"/>
          <w:numId w:val="0"/>
        </w:numPr>
        <w:rPr>
          <w:i/>
          <w:iCs/>
          <w:sz w:val="24"/>
          <w:szCs w:val="24"/>
        </w:rPr>
      </w:pPr>
      <w:r w:rsidRPr="00A71CC2">
        <w:rPr>
          <w:iCs/>
          <w:sz w:val="24"/>
          <w:szCs w:val="24"/>
        </w:rPr>
        <w:t>3.11.1 Description and Priority</w:t>
      </w:r>
    </w:p>
    <w:p w14:paraId="380E9B6B" w14:textId="77777777" w:rsidR="005A25D3" w:rsidRPr="00A71CC2" w:rsidRDefault="005A25D3" w:rsidP="005A25D3">
      <w:pPr>
        <w:numPr>
          <w:ilvl w:val="0"/>
          <w:numId w:val="82"/>
        </w:numPr>
        <w:spacing w:before="100" w:beforeAutospacing="1" w:after="100" w:afterAutospacing="1"/>
        <w:rPr>
          <w:szCs w:val="24"/>
        </w:rPr>
      </w:pPr>
      <w:r w:rsidRPr="00A71CC2">
        <w:rPr>
          <w:rStyle w:val="Strong"/>
          <w:szCs w:val="24"/>
        </w:rPr>
        <w:t>Description</w:t>
      </w:r>
      <w:r w:rsidRPr="00A71CC2">
        <w:rPr>
          <w:szCs w:val="24"/>
        </w:rPr>
        <w:t>: This feature allows storekeepers to manage products, including adding, updating, and deleting products. It is a high-priority feature as it ensures the product catalog is accurate and up-to-date.</w:t>
      </w:r>
    </w:p>
    <w:p w14:paraId="236D238D" w14:textId="77777777" w:rsidR="005A25D3" w:rsidRPr="00A71CC2" w:rsidRDefault="005A25D3" w:rsidP="005A25D3">
      <w:pPr>
        <w:numPr>
          <w:ilvl w:val="0"/>
          <w:numId w:val="82"/>
        </w:numPr>
        <w:spacing w:before="100" w:beforeAutospacing="1" w:after="100" w:afterAutospacing="1"/>
        <w:rPr>
          <w:szCs w:val="24"/>
        </w:rPr>
      </w:pPr>
      <w:r w:rsidRPr="00A71CC2">
        <w:rPr>
          <w:rStyle w:val="Strong"/>
          <w:szCs w:val="24"/>
        </w:rPr>
        <w:t>Priority</w:t>
      </w:r>
      <w:r w:rsidRPr="00A71CC2">
        <w:rPr>
          <w:szCs w:val="24"/>
        </w:rPr>
        <w:t>: High</w:t>
      </w:r>
    </w:p>
    <w:p w14:paraId="2CF99D3C" w14:textId="77777777" w:rsidR="005A25D3" w:rsidRPr="00A71CC2" w:rsidRDefault="005A25D3" w:rsidP="005A25D3">
      <w:pPr>
        <w:pStyle w:val="Heading4"/>
        <w:numPr>
          <w:ilvl w:val="0"/>
          <w:numId w:val="0"/>
        </w:numPr>
        <w:rPr>
          <w:i/>
          <w:iCs/>
          <w:sz w:val="24"/>
          <w:szCs w:val="24"/>
        </w:rPr>
      </w:pPr>
      <w:r w:rsidRPr="00A71CC2">
        <w:rPr>
          <w:iCs/>
          <w:sz w:val="24"/>
          <w:szCs w:val="24"/>
        </w:rPr>
        <w:t>3.11.2 Stimulus/Response Sequences</w:t>
      </w:r>
    </w:p>
    <w:p w14:paraId="7F11C56F" w14:textId="77777777" w:rsidR="005A25D3" w:rsidRPr="00A71CC2" w:rsidRDefault="005A25D3" w:rsidP="005A25D3">
      <w:pPr>
        <w:pStyle w:val="NormalWeb"/>
      </w:pPr>
      <w:r w:rsidRPr="00A71CC2">
        <w:t>Sequence 1 (Add Product):</w:t>
      </w:r>
    </w:p>
    <w:p w14:paraId="67D02DD4" w14:textId="77777777" w:rsidR="005A25D3" w:rsidRPr="00A71CC2" w:rsidRDefault="005A25D3" w:rsidP="005A25D3">
      <w:pPr>
        <w:numPr>
          <w:ilvl w:val="0"/>
          <w:numId w:val="83"/>
        </w:numPr>
        <w:spacing w:before="100" w:beforeAutospacing="1" w:after="100" w:afterAutospacing="1"/>
        <w:rPr>
          <w:szCs w:val="24"/>
        </w:rPr>
      </w:pPr>
      <w:r w:rsidRPr="00A71CC2">
        <w:rPr>
          <w:rStyle w:val="Strong"/>
          <w:szCs w:val="24"/>
        </w:rPr>
        <w:t>Stimulus</w:t>
      </w:r>
      <w:r w:rsidRPr="00A71CC2">
        <w:rPr>
          <w:szCs w:val="24"/>
        </w:rPr>
        <w:t>: A storekeeper selects the "Add Product" option.</w:t>
      </w:r>
    </w:p>
    <w:p w14:paraId="387B1D9F" w14:textId="77777777" w:rsidR="005A25D3" w:rsidRPr="00A71CC2" w:rsidRDefault="005A25D3" w:rsidP="005A25D3">
      <w:pPr>
        <w:numPr>
          <w:ilvl w:val="0"/>
          <w:numId w:val="83"/>
        </w:numPr>
        <w:spacing w:before="100" w:beforeAutospacing="1" w:after="100" w:afterAutospacing="1"/>
        <w:rPr>
          <w:szCs w:val="24"/>
        </w:rPr>
      </w:pPr>
      <w:r w:rsidRPr="00A71CC2">
        <w:rPr>
          <w:rStyle w:val="Strong"/>
          <w:szCs w:val="24"/>
        </w:rPr>
        <w:t>Response</w:t>
      </w:r>
      <w:r w:rsidRPr="00A71CC2">
        <w:rPr>
          <w:szCs w:val="24"/>
        </w:rPr>
        <w:t>: The system presents a form to gather product details and adds the new product to the catalog.</w:t>
      </w:r>
    </w:p>
    <w:p w14:paraId="662C1D0C" w14:textId="77777777" w:rsidR="005A25D3" w:rsidRPr="00A71CC2" w:rsidRDefault="005A25D3" w:rsidP="005A25D3">
      <w:pPr>
        <w:pStyle w:val="NormalWeb"/>
      </w:pPr>
      <w:r w:rsidRPr="00A71CC2">
        <w:t>Sequence 2 (Update Product):</w:t>
      </w:r>
    </w:p>
    <w:p w14:paraId="45634FB8" w14:textId="77777777" w:rsidR="005A25D3" w:rsidRPr="00A71CC2" w:rsidRDefault="005A25D3" w:rsidP="005A25D3">
      <w:pPr>
        <w:numPr>
          <w:ilvl w:val="0"/>
          <w:numId w:val="84"/>
        </w:numPr>
        <w:spacing w:before="100" w:beforeAutospacing="1" w:after="100" w:afterAutospacing="1"/>
        <w:rPr>
          <w:szCs w:val="24"/>
        </w:rPr>
      </w:pPr>
      <w:r w:rsidRPr="00A71CC2">
        <w:rPr>
          <w:rStyle w:val="Strong"/>
          <w:szCs w:val="24"/>
        </w:rPr>
        <w:t>Stimulus</w:t>
      </w:r>
      <w:r w:rsidRPr="00A71CC2">
        <w:rPr>
          <w:szCs w:val="24"/>
        </w:rPr>
        <w:t>: A storekeeper selects a product to update.</w:t>
      </w:r>
    </w:p>
    <w:p w14:paraId="0DF61113" w14:textId="77777777" w:rsidR="005A25D3" w:rsidRPr="00A71CC2" w:rsidRDefault="005A25D3" w:rsidP="005A25D3">
      <w:pPr>
        <w:numPr>
          <w:ilvl w:val="0"/>
          <w:numId w:val="84"/>
        </w:numPr>
        <w:spacing w:before="100" w:beforeAutospacing="1" w:after="100" w:afterAutospacing="1"/>
        <w:rPr>
          <w:szCs w:val="24"/>
        </w:rPr>
      </w:pPr>
      <w:r w:rsidRPr="00A71CC2">
        <w:rPr>
          <w:rStyle w:val="Strong"/>
          <w:szCs w:val="24"/>
        </w:rPr>
        <w:t>Response</w:t>
      </w:r>
      <w:r w:rsidRPr="00A71CC2">
        <w:rPr>
          <w:szCs w:val="24"/>
        </w:rPr>
        <w:t>: The system presents the product details and allows the storekeeper to make changes.</w:t>
      </w:r>
    </w:p>
    <w:p w14:paraId="33F9C777" w14:textId="77777777" w:rsidR="005A25D3" w:rsidRPr="00A71CC2" w:rsidRDefault="005A25D3" w:rsidP="005A25D3">
      <w:pPr>
        <w:pStyle w:val="NormalWeb"/>
      </w:pPr>
      <w:r w:rsidRPr="00A71CC2">
        <w:t>Sequence 3 (Delete Product):</w:t>
      </w:r>
    </w:p>
    <w:p w14:paraId="1065F79A" w14:textId="77777777" w:rsidR="005A25D3" w:rsidRPr="00A71CC2" w:rsidRDefault="005A25D3" w:rsidP="005A25D3">
      <w:pPr>
        <w:numPr>
          <w:ilvl w:val="0"/>
          <w:numId w:val="85"/>
        </w:numPr>
        <w:spacing w:before="100" w:beforeAutospacing="1" w:after="100" w:afterAutospacing="1"/>
        <w:rPr>
          <w:szCs w:val="24"/>
        </w:rPr>
      </w:pPr>
      <w:r w:rsidRPr="00A71CC2">
        <w:rPr>
          <w:rStyle w:val="Strong"/>
          <w:szCs w:val="24"/>
        </w:rPr>
        <w:t>Stimulus</w:t>
      </w:r>
      <w:r w:rsidRPr="00A71CC2">
        <w:rPr>
          <w:szCs w:val="24"/>
        </w:rPr>
        <w:t>: A storekeeper selects a product to delete.</w:t>
      </w:r>
    </w:p>
    <w:p w14:paraId="32D87A7B" w14:textId="77777777" w:rsidR="005A25D3" w:rsidRPr="00A71CC2" w:rsidRDefault="005A25D3" w:rsidP="005A25D3">
      <w:pPr>
        <w:numPr>
          <w:ilvl w:val="0"/>
          <w:numId w:val="85"/>
        </w:numPr>
        <w:spacing w:before="100" w:beforeAutospacing="1" w:after="100" w:afterAutospacing="1"/>
        <w:rPr>
          <w:szCs w:val="24"/>
        </w:rPr>
      </w:pPr>
      <w:r w:rsidRPr="00A71CC2">
        <w:rPr>
          <w:rStyle w:val="Strong"/>
          <w:szCs w:val="24"/>
        </w:rPr>
        <w:t>Response</w:t>
      </w:r>
      <w:r w:rsidRPr="00A71CC2">
        <w:rPr>
          <w:szCs w:val="24"/>
        </w:rPr>
        <w:t>: The system confirms the action and removes the product from the catalog.</w:t>
      </w:r>
    </w:p>
    <w:p w14:paraId="35DF889E" w14:textId="77777777" w:rsidR="005A25D3" w:rsidRPr="00A71CC2" w:rsidRDefault="005A25D3" w:rsidP="005A25D3">
      <w:pPr>
        <w:pStyle w:val="Heading4"/>
        <w:numPr>
          <w:ilvl w:val="0"/>
          <w:numId w:val="0"/>
        </w:numPr>
        <w:rPr>
          <w:i/>
          <w:iCs/>
          <w:sz w:val="24"/>
          <w:szCs w:val="24"/>
        </w:rPr>
      </w:pPr>
      <w:r w:rsidRPr="00A71CC2">
        <w:rPr>
          <w:iCs/>
          <w:sz w:val="24"/>
          <w:szCs w:val="24"/>
        </w:rPr>
        <w:t>3.11.3 Functional Requirements</w:t>
      </w:r>
    </w:p>
    <w:p w14:paraId="5B88D742" w14:textId="77777777" w:rsidR="005A25D3" w:rsidRPr="00A71CC2" w:rsidRDefault="005A25D3" w:rsidP="005A25D3">
      <w:pPr>
        <w:pStyle w:val="NormalWeb"/>
      </w:pPr>
      <w:r w:rsidRPr="00A71CC2">
        <w:t>REQ-21: Add Product:</w:t>
      </w:r>
    </w:p>
    <w:p w14:paraId="2BB6F238" w14:textId="77777777" w:rsidR="005A25D3" w:rsidRPr="00A71CC2" w:rsidRDefault="005A25D3" w:rsidP="005A25D3">
      <w:pPr>
        <w:numPr>
          <w:ilvl w:val="0"/>
          <w:numId w:val="86"/>
        </w:numPr>
        <w:spacing w:before="100" w:beforeAutospacing="1" w:after="100" w:afterAutospacing="1"/>
        <w:rPr>
          <w:szCs w:val="24"/>
        </w:rPr>
      </w:pPr>
      <w:r w:rsidRPr="00A71CC2">
        <w:rPr>
          <w:szCs w:val="24"/>
        </w:rPr>
        <w:t>The system shall allow storekeepers to add new products by providing necessary product details.</w:t>
      </w:r>
    </w:p>
    <w:p w14:paraId="24770FC2" w14:textId="77777777" w:rsidR="005A25D3" w:rsidRPr="00A71CC2" w:rsidRDefault="005A25D3" w:rsidP="005A25D3">
      <w:pPr>
        <w:pStyle w:val="NormalWeb"/>
      </w:pPr>
      <w:r w:rsidRPr="00A71CC2">
        <w:t>REQ-22: Update Product:</w:t>
      </w:r>
    </w:p>
    <w:p w14:paraId="06A44EE9" w14:textId="77777777" w:rsidR="005A25D3" w:rsidRPr="00A71CC2" w:rsidRDefault="005A25D3" w:rsidP="005A25D3">
      <w:pPr>
        <w:numPr>
          <w:ilvl w:val="0"/>
          <w:numId w:val="87"/>
        </w:numPr>
        <w:spacing w:before="100" w:beforeAutospacing="1" w:after="100" w:afterAutospacing="1"/>
        <w:rPr>
          <w:szCs w:val="24"/>
        </w:rPr>
      </w:pPr>
      <w:r w:rsidRPr="00A71CC2">
        <w:rPr>
          <w:szCs w:val="24"/>
        </w:rPr>
        <w:t>The system shall allow storekeepers to update existing product details.</w:t>
      </w:r>
    </w:p>
    <w:p w14:paraId="6873F46B" w14:textId="77777777" w:rsidR="005A25D3" w:rsidRPr="00A71CC2" w:rsidRDefault="005A25D3" w:rsidP="005A25D3">
      <w:pPr>
        <w:pStyle w:val="NormalWeb"/>
      </w:pPr>
      <w:r w:rsidRPr="00A71CC2">
        <w:t>REQ-23: Delete Product:</w:t>
      </w:r>
    </w:p>
    <w:p w14:paraId="43749A6B" w14:textId="77777777" w:rsidR="005A25D3" w:rsidRPr="00A71CC2" w:rsidRDefault="005A25D3" w:rsidP="005A25D3">
      <w:pPr>
        <w:numPr>
          <w:ilvl w:val="0"/>
          <w:numId w:val="88"/>
        </w:numPr>
        <w:spacing w:before="100" w:beforeAutospacing="1" w:after="100" w:afterAutospacing="1"/>
        <w:rPr>
          <w:szCs w:val="24"/>
        </w:rPr>
      </w:pPr>
      <w:r w:rsidRPr="00A71CC2">
        <w:rPr>
          <w:szCs w:val="24"/>
        </w:rPr>
        <w:t>The system shall allow storekeepers to delete products from the catalog.</w:t>
      </w:r>
    </w:p>
    <w:p w14:paraId="6B54C3C6" w14:textId="77777777" w:rsidR="005A25D3" w:rsidRPr="00A71CC2" w:rsidRDefault="005A25D3" w:rsidP="005A25D3">
      <w:pPr>
        <w:pStyle w:val="Heading30"/>
        <w:rPr>
          <w:sz w:val="28"/>
          <w:szCs w:val="28"/>
        </w:rPr>
      </w:pPr>
      <w:r w:rsidRPr="00A71CC2">
        <w:rPr>
          <w:sz w:val="28"/>
          <w:szCs w:val="28"/>
        </w:rPr>
        <w:lastRenderedPageBreak/>
        <w:t>3.1</w:t>
      </w:r>
      <w:r>
        <w:rPr>
          <w:sz w:val="28"/>
          <w:szCs w:val="28"/>
        </w:rPr>
        <w:t>2</w:t>
      </w:r>
      <w:r w:rsidRPr="00A71CC2">
        <w:rPr>
          <w:sz w:val="28"/>
          <w:szCs w:val="28"/>
        </w:rPr>
        <w:t xml:space="preserve"> Manage Orders (Storekeeper)</w:t>
      </w:r>
    </w:p>
    <w:p w14:paraId="2DE77905" w14:textId="77777777" w:rsidR="005A25D3" w:rsidRPr="00A71CC2" w:rsidRDefault="005A25D3" w:rsidP="005A25D3">
      <w:pPr>
        <w:pStyle w:val="Heading4"/>
        <w:numPr>
          <w:ilvl w:val="0"/>
          <w:numId w:val="0"/>
        </w:numPr>
        <w:rPr>
          <w:i/>
          <w:iCs/>
          <w:sz w:val="24"/>
          <w:szCs w:val="24"/>
        </w:rPr>
      </w:pPr>
      <w:r w:rsidRPr="00A71CC2">
        <w:rPr>
          <w:iCs/>
          <w:sz w:val="24"/>
          <w:szCs w:val="24"/>
        </w:rPr>
        <w:t>3.12.1 Description and Priority</w:t>
      </w:r>
    </w:p>
    <w:p w14:paraId="241A727C" w14:textId="77777777" w:rsidR="005A25D3" w:rsidRPr="00A71CC2" w:rsidRDefault="005A25D3" w:rsidP="005A25D3">
      <w:pPr>
        <w:numPr>
          <w:ilvl w:val="0"/>
          <w:numId w:val="89"/>
        </w:numPr>
        <w:spacing w:before="100" w:beforeAutospacing="1" w:after="100" w:afterAutospacing="1"/>
        <w:rPr>
          <w:szCs w:val="24"/>
        </w:rPr>
      </w:pPr>
      <w:r w:rsidRPr="00A71CC2">
        <w:rPr>
          <w:rStyle w:val="Strong"/>
          <w:szCs w:val="24"/>
        </w:rPr>
        <w:t>Description</w:t>
      </w:r>
      <w:r w:rsidRPr="00A71CC2">
        <w:rPr>
          <w:szCs w:val="24"/>
        </w:rPr>
        <w:t>: This feature allows storekeepers to manage orders, including declining and confirming orders and creating delivery schedules. It is a high-priority feature as it ensures efficient order processing.</w:t>
      </w:r>
    </w:p>
    <w:p w14:paraId="25A6C555" w14:textId="77777777" w:rsidR="005A25D3" w:rsidRPr="00A71CC2" w:rsidRDefault="005A25D3" w:rsidP="005A25D3">
      <w:pPr>
        <w:numPr>
          <w:ilvl w:val="0"/>
          <w:numId w:val="89"/>
        </w:numPr>
        <w:spacing w:before="100" w:beforeAutospacing="1" w:after="100" w:afterAutospacing="1"/>
        <w:rPr>
          <w:szCs w:val="24"/>
        </w:rPr>
      </w:pPr>
      <w:r w:rsidRPr="00A71CC2">
        <w:rPr>
          <w:rStyle w:val="Strong"/>
          <w:szCs w:val="24"/>
        </w:rPr>
        <w:t>Priority</w:t>
      </w:r>
      <w:r w:rsidRPr="00A71CC2">
        <w:rPr>
          <w:szCs w:val="24"/>
        </w:rPr>
        <w:t>: High</w:t>
      </w:r>
    </w:p>
    <w:p w14:paraId="09ED0FE5" w14:textId="77777777" w:rsidR="005A25D3" w:rsidRPr="00A71CC2" w:rsidRDefault="005A25D3" w:rsidP="005A25D3">
      <w:pPr>
        <w:pStyle w:val="Heading4"/>
        <w:numPr>
          <w:ilvl w:val="0"/>
          <w:numId w:val="0"/>
        </w:numPr>
        <w:rPr>
          <w:i/>
          <w:iCs/>
          <w:sz w:val="24"/>
          <w:szCs w:val="24"/>
        </w:rPr>
      </w:pPr>
      <w:r w:rsidRPr="00A71CC2">
        <w:rPr>
          <w:iCs/>
          <w:sz w:val="24"/>
          <w:szCs w:val="24"/>
        </w:rPr>
        <w:t>3.12.2 Stimulus/Response Sequences</w:t>
      </w:r>
    </w:p>
    <w:p w14:paraId="668778A4" w14:textId="77777777" w:rsidR="005A25D3" w:rsidRPr="00A71CC2" w:rsidRDefault="005A25D3" w:rsidP="005A25D3">
      <w:pPr>
        <w:pStyle w:val="NormalWeb"/>
      </w:pPr>
      <w:r w:rsidRPr="00A71CC2">
        <w:t>Sequence 1 (Decline Order):</w:t>
      </w:r>
    </w:p>
    <w:p w14:paraId="762C0B1C" w14:textId="77777777" w:rsidR="005A25D3" w:rsidRPr="00A71CC2" w:rsidRDefault="005A25D3" w:rsidP="005A25D3">
      <w:pPr>
        <w:numPr>
          <w:ilvl w:val="0"/>
          <w:numId w:val="90"/>
        </w:numPr>
        <w:spacing w:before="100" w:beforeAutospacing="1" w:after="100" w:afterAutospacing="1"/>
        <w:rPr>
          <w:szCs w:val="24"/>
        </w:rPr>
      </w:pPr>
      <w:r w:rsidRPr="00A71CC2">
        <w:rPr>
          <w:rStyle w:val="Strong"/>
          <w:szCs w:val="24"/>
        </w:rPr>
        <w:t>Stimulus</w:t>
      </w:r>
      <w:r w:rsidRPr="00A71CC2">
        <w:rPr>
          <w:szCs w:val="24"/>
        </w:rPr>
        <w:t>: A storekeeper selects an order to decline.</w:t>
      </w:r>
    </w:p>
    <w:p w14:paraId="12B321B8" w14:textId="77777777" w:rsidR="005A25D3" w:rsidRPr="00A71CC2" w:rsidRDefault="005A25D3" w:rsidP="005A25D3">
      <w:pPr>
        <w:numPr>
          <w:ilvl w:val="0"/>
          <w:numId w:val="90"/>
        </w:numPr>
        <w:spacing w:before="100" w:beforeAutospacing="1" w:after="100" w:afterAutospacing="1"/>
        <w:rPr>
          <w:szCs w:val="24"/>
        </w:rPr>
      </w:pPr>
      <w:r w:rsidRPr="00A71CC2">
        <w:rPr>
          <w:rStyle w:val="Strong"/>
          <w:szCs w:val="24"/>
        </w:rPr>
        <w:t>Response</w:t>
      </w:r>
      <w:r w:rsidRPr="00A71CC2">
        <w:rPr>
          <w:szCs w:val="24"/>
        </w:rPr>
        <w:t>: The system presents a confirmation prompt and updates the order status upon confirmation.</w:t>
      </w:r>
    </w:p>
    <w:p w14:paraId="7D213CB9" w14:textId="77777777" w:rsidR="005A25D3" w:rsidRPr="00A71CC2" w:rsidRDefault="005A25D3" w:rsidP="005A25D3">
      <w:pPr>
        <w:pStyle w:val="NormalWeb"/>
      </w:pPr>
      <w:r w:rsidRPr="00A71CC2">
        <w:t>Sequence 2 (Confirm Order):</w:t>
      </w:r>
    </w:p>
    <w:p w14:paraId="7F237DD7" w14:textId="77777777" w:rsidR="005A25D3" w:rsidRPr="00A71CC2" w:rsidRDefault="005A25D3" w:rsidP="005A25D3">
      <w:pPr>
        <w:numPr>
          <w:ilvl w:val="0"/>
          <w:numId w:val="91"/>
        </w:numPr>
        <w:spacing w:before="100" w:beforeAutospacing="1" w:after="100" w:afterAutospacing="1"/>
        <w:rPr>
          <w:szCs w:val="24"/>
        </w:rPr>
      </w:pPr>
      <w:r w:rsidRPr="00A71CC2">
        <w:rPr>
          <w:rStyle w:val="Strong"/>
          <w:szCs w:val="24"/>
        </w:rPr>
        <w:t>Stimulus</w:t>
      </w:r>
      <w:r w:rsidRPr="00A71CC2">
        <w:rPr>
          <w:szCs w:val="24"/>
        </w:rPr>
        <w:t>: A storekeeper selects an order to confirm.</w:t>
      </w:r>
    </w:p>
    <w:p w14:paraId="0F9F8C08" w14:textId="77777777" w:rsidR="005A25D3" w:rsidRPr="00A71CC2" w:rsidRDefault="005A25D3" w:rsidP="005A25D3">
      <w:pPr>
        <w:numPr>
          <w:ilvl w:val="0"/>
          <w:numId w:val="91"/>
        </w:numPr>
        <w:spacing w:before="100" w:beforeAutospacing="1" w:after="100" w:afterAutospacing="1"/>
        <w:rPr>
          <w:szCs w:val="24"/>
        </w:rPr>
      </w:pPr>
      <w:r w:rsidRPr="00A71CC2">
        <w:rPr>
          <w:rStyle w:val="Strong"/>
          <w:szCs w:val="24"/>
        </w:rPr>
        <w:t>Response</w:t>
      </w:r>
      <w:r w:rsidRPr="00A71CC2">
        <w:rPr>
          <w:szCs w:val="24"/>
        </w:rPr>
        <w:t>: The system updates the order status and allows the storekeeper to create a delivery schedule.</w:t>
      </w:r>
    </w:p>
    <w:p w14:paraId="76CBCA2C" w14:textId="77777777" w:rsidR="005A25D3" w:rsidRPr="00A71CC2" w:rsidRDefault="005A25D3" w:rsidP="005A25D3">
      <w:pPr>
        <w:pStyle w:val="Heading4"/>
        <w:numPr>
          <w:ilvl w:val="0"/>
          <w:numId w:val="0"/>
        </w:numPr>
        <w:rPr>
          <w:i/>
          <w:iCs/>
          <w:sz w:val="24"/>
          <w:szCs w:val="24"/>
        </w:rPr>
      </w:pPr>
      <w:r w:rsidRPr="00A71CC2">
        <w:rPr>
          <w:iCs/>
          <w:sz w:val="24"/>
          <w:szCs w:val="24"/>
        </w:rPr>
        <w:t>3.12.3 Functional Requirements</w:t>
      </w:r>
    </w:p>
    <w:p w14:paraId="0317EDD4" w14:textId="77777777" w:rsidR="005A25D3" w:rsidRPr="00A71CC2" w:rsidRDefault="005A25D3" w:rsidP="005A25D3">
      <w:pPr>
        <w:pStyle w:val="NormalWeb"/>
      </w:pPr>
      <w:r w:rsidRPr="00A71CC2">
        <w:t>REQ-24: Decline Order:</w:t>
      </w:r>
    </w:p>
    <w:p w14:paraId="480B8A99" w14:textId="77777777" w:rsidR="005A25D3" w:rsidRPr="00A71CC2" w:rsidRDefault="005A25D3" w:rsidP="005A25D3">
      <w:pPr>
        <w:numPr>
          <w:ilvl w:val="0"/>
          <w:numId w:val="92"/>
        </w:numPr>
        <w:spacing w:before="100" w:beforeAutospacing="1" w:after="100" w:afterAutospacing="1"/>
        <w:rPr>
          <w:szCs w:val="24"/>
        </w:rPr>
      </w:pPr>
      <w:r w:rsidRPr="00A71CC2">
        <w:rPr>
          <w:szCs w:val="24"/>
        </w:rPr>
        <w:t>The system shall allow storekeepers to decline orders, updating the order status and notifying the customer.</w:t>
      </w:r>
    </w:p>
    <w:p w14:paraId="7DD0EC58" w14:textId="77777777" w:rsidR="005A25D3" w:rsidRPr="00A71CC2" w:rsidRDefault="005A25D3" w:rsidP="005A25D3">
      <w:pPr>
        <w:pStyle w:val="NormalWeb"/>
      </w:pPr>
      <w:r w:rsidRPr="00A71CC2">
        <w:t>REQ-25: Confirm Order:</w:t>
      </w:r>
    </w:p>
    <w:p w14:paraId="5307D7DD" w14:textId="77777777" w:rsidR="005A25D3" w:rsidRPr="00A71CC2" w:rsidRDefault="005A25D3" w:rsidP="005A25D3">
      <w:pPr>
        <w:numPr>
          <w:ilvl w:val="0"/>
          <w:numId w:val="93"/>
        </w:numPr>
        <w:spacing w:before="100" w:beforeAutospacing="1" w:after="100" w:afterAutospacing="1"/>
        <w:rPr>
          <w:szCs w:val="24"/>
        </w:rPr>
      </w:pPr>
      <w:r w:rsidRPr="00A71CC2">
        <w:rPr>
          <w:szCs w:val="24"/>
        </w:rPr>
        <w:t>The system shall allow storekeepers to confirm orders, updating the order status and enabling the creation of delivery schedules.</w:t>
      </w:r>
    </w:p>
    <w:p w14:paraId="6EF128B3" w14:textId="77777777" w:rsidR="005A25D3" w:rsidRPr="00A71CC2" w:rsidRDefault="005A25D3" w:rsidP="005A25D3">
      <w:pPr>
        <w:pStyle w:val="Heading30"/>
        <w:rPr>
          <w:sz w:val="28"/>
          <w:szCs w:val="28"/>
        </w:rPr>
      </w:pPr>
      <w:r w:rsidRPr="00A71CC2">
        <w:rPr>
          <w:sz w:val="28"/>
          <w:szCs w:val="28"/>
        </w:rPr>
        <w:t>3.1</w:t>
      </w:r>
      <w:r>
        <w:rPr>
          <w:sz w:val="28"/>
          <w:szCs w:val="28"/>
        </w:rPr>
        <w:t>3</w:t>
      </w:r>
      <w:r w:rsidRPr="00A71CC2">
        <w:rPr>
          <w:sz w:val="28"/>
          <w:szCs w:val="28"/>
        </w:rPr>
        <w:t xml:space="preserve"> Manage Account (Administrator)</w:t>
      </w:r>
    </w:p>
    <w:p w14:paraId="34B35F0D" w14:textId="77777777" w:rsidR="005A25D3" w:rsidRPr="00A71CC2" w:rsidRDefault="005A25D3" w:rsidP="005A25D3">
      <w:pPr>
        <w:pStyle w:val="Heading4"/>
        <w:numPr>
          <w:ilvl w:val="0"/>
          <w:numId w:val="0"/>
        </w:numPr>
        <w:rPr>
          <w:i/>
          <w:iCs/>
          <w:sz w:val="24"/>
          <w:szCs w:val="24"/>
        </w:rPr>
      </w:pPr>
      <w:r w:rsidRPr="00A71CC2">
        <w:rPr>
          <w:iCs/>
          <w:sz w:val="24"/>
          <w:szCs w:val="24"/>
        </w:rPr>
        <w:t>3.13.1 Description and Priority</w:t>
      </w:r>
    </w:p>
    <w:p w14:paraId="605251A8" w14:textId="77777777" w:rsidR="005A25D3" w:rsidRPr="00A71CC2" w:rsidRDefault="005A25D3" w:rsidP="005A25D3">
      <w:pPr>
        <w:numPr>
          <w:ilvl w:val="0"/>
          <w:numId w:val="94"/>
        </w:numPr>
        <w:spacing w:before="100" w:beforeAutospacing="1" w:after="100" w:afterAutospacing="1"/>
        <w:rPr>
          <w:szCs w:val="24"/>
        </w:rPr>
      </w:pPr>
      <w:r w:rsidRPr="00A71CC2">
        <w:rPr>
          <w:rStyle w:val="Strong"/>
          <w:szCs w:val="24"/>
        </w:rPr>
        <w:t>Description</w:t>
      </w:r>
      <w:r w:rsidRPr="00A71CC2">
        <w:rPr>
          <w:szCs w:val="24"/>
        </w:rPr>
        <w:t>: This feature allows administrators to manage user accounts, including creating, updating, and deleting accounts. It is a high-priority feature as it is essential for user management and security.</w:t>
      </w:r>
    </w:p>
    <w:p w14:paraId="5113955D" w14:textId="77777777" w:rsidR="005A25D3" w:rsidRPr="00A71CC2" w:rsidRDefault="005A25D3" w:rsidP="005A25D3">
      <w:pPr>
        <w:numPr>
          <w:ilvl w:val="0"/>
          <w:numId w:val="94"/>
        </w:numPr>
        <w:spacing w:before="100" w:beforeAutospacing="1" w:after="100" w:afterAutospacing="1"/>
        <w:rPr>
          <w:szCs w:val="24"/>
        </w:rPr>
      </w:pPr>
      <w:r w:rsidRPr="00A71CC2">
        <w:rPr>
          <w:rStyle w:val="Strong"/>
          <w:szCs w:val="24"/>
        </w:rPr>
        <w:t>Priority</w:t>
      </w:r>
      <w:r w:rsidRPr="00A71CC2">
        <w:rPr>
          <w:szCs w:val="24"/>
        </w:rPr>
        <w:t>: High</w:t>
      </w:r>
    </w:p>
    <w:p w14:paraId="7755E9DF" w14:textId="77777777" w:rsidR="005A25D3" w:rsidRPr="00A71CC2" w:rsidRDefault="005A25D3" w:rsidP="005A25D3">
      <w:pPr>
        <w:pStyle w:val="Heading4"/>
        <w:numPr>
          <w:ilvl w:val="0"/>
          <w:numId w:val="0"/>
        </w:numPr>
        <w:rPr>
          <w:i/>
          <w:iCs/>
          <w:sz w:val="24"/>
          <w:szCs w:val="24"/>
        </w:rPr>
      </w:pPr>
      <w:r w:rsidRPr="00A71CC2">
        <w:rPr>
          <w:iCs/>
          <w:sz w:val="24"/>
          <w:szCs w:val="24"/>
        </w:rPr>
        <w:t>3.13.2 Stimulus/Response Sequences</w:t>
      </w:r>
    </w:p>
    <w:p w14:paraId="35FA0F17" w14:textId="77777777" w:rsidR="005A25D3" w:rsidRPr="00A71CC2" w:rsidRDefault="005A25D3" w:rsidP="005A25D3">
      <w:pPr>
        <w:pStyle w:val="NormalWeb"/>
      </w:pPr>
      <w:r w:rsidRPr="00A71CC2">
        <w:t>Sequence 1 (Manage Account):</w:t>
      </w:r>
    </w:p>
    <w:p w14:paraId="5521C197" w14:textId="77777777" w:rsidR="005A25D3" w:rsidRPr="00A71CC2" w:rsidRDefault="005A25D3" w:rsidP="005A25D3">
      <w:pPr>
        <w:numPr>
          <w:ilvl w:val="0"/>
          <w:numId w:val="95"/>
        </w:numPr>
        <w:spacing w:before="100" w:beforeAutospacing="1" w:after="100" w:afterAutospacing="1"/>
        <w:rPr>
          <w:szCs w:val="24"/>
        </w:rPr>
      </w:pPr>
      <w:r w:rsidRPr="00A71CC2">
        <w:rPr>
          <w:rStyle w:val="Strong"/>
          <w:szCs w:val="24"/>
        </w:rPr>
        <w:lastRenderedPageBreak/>
        <w:t>Stimulus</w:t>
      </w:r>
      <w:r w:rsidRPr="00A71CC2">
        <w:rPr>
          <w:szCs w:val="24"/>
        </w:rPr>
        <w:t>: An administrator selects a user account to manage.</w:t>
      </w:r>
    </w:p>
    <w:p w14:paraId="0B0CAEB3" w14:textId="77777777" w:rsidR="005A25D3" w:rsidRPr="00A71CC2" w:rsidRDefault="005A25D3" w:rsidP="005A25D3">
      <w:pPr>
        <w:numPr>
          <w:ilvl w:val="0"/>
          <w:numId w:val="95"/>
        </w:numPr>
        <w:spacing w:before="100" w:beforeAutospacing="1" w:after="100" w:afterAutospacing="1"/>
        <w:rPr>
          <w:szCs w:val="24"/>
        </w:rPr>
      </w:pPr>
      <w:r w:rsidRPr="00A71CC2">
        <w:rPr>
          <w:rStyle w:val="Strong"/>
          <w:szCs w:val="24"/>
        </w:rPr>
        <w:t>Response</w:t>
      </w:r>
      <w:r w:rsidRPr="00A71CC2">
        <w:rPr>
          <w:szCs w:val="24"/>
        </w:rPr>
        <w:t>: The system provides options to create, update, or delete the account.</w:t>
      </w:r>
    </w:p>
    <w:p w14:paraId="0096D1A3" w14:textId="77777777" w:rsidR="005A25D3" w:rsidRPr="00A71CC2" w:rsidRDefault="005A25D3" w:rsidP="005A25D3">
      <w:pPr>
        <w:pStyle w:val="Heading4"/>
        <w:numPr>
          <w:ilvl w:val="0"/>
          <w:numId w:val="0"/>
        </w:numPr>
        <w:rPr>
          <w:i/>
          <w:iCs/>
          <w:sz w:val="24"/>
          <w:szCs w:val="24"/>
        </w:rPr>
      </w:pPr>
      <w:r w:rsidRPr="00A71CC2">
        <w:rPr>
          <w:iCs/>
          <w:sz w:val="24"/>
          <w:szCs w:val="24"/>
        </w:rPr>
        <w:t>3.13.3 Functional Requirements</w:t>
      </w:r>
    </w:p>
    <w:p w14:paraId="34F50E11" w14:textId="77777777" w:rsidR="005A25D3" w:rsidRPr="00A71CC2" w:rsidRDefault="005A25D3" w:rsidP="005A25D3">
      <w:pPr>
        <w:pStyle w:val="NormalWeb"/>
      </w:pPr>
      <w:r w:rsidRPr="00A71CC2">
        <w:t>REQ-26: Manage Account:</w:t>
      </w:r>
    </w:p>
    <w:p w14:paraId="38297054" w14:textId="77777777" w:rsidR="005A25D3" w:rsidRPr="00A71CC2" w:rsidRDefault="005A25D3" w:rsidP="005A25D3">
      <w:pPr>
        <w:numPr>
          <w:ilvl w:val="0"/>
          <w:numId w:val="96"/>
        </w:numPr>
        <w:spacing w:before="100" w:beforeAutospacing="1" w:after="100" w:afterAutospacing="1"/>
        <w:rPr>
          <w:szCs w:val="24"/>
        </w:rPr>
      </w:pPr>
      <w:r w:rsidRPr="00A71CC2">
        <w:rPr>
          <w:szCs w:val="24"/>
        </w:rPr>
        <w:t>The system shall allow administrators to create, update, and delete user accounts, ensuring proper user management and security.</w:t>
      </w:r>
    </w:p>
    <w:p w14:paraId="28C716CE" w14:textId="77777777" w:rsidR="005A25D3" w:rsidRPr="00A71CC2" w:rsidRDefault="005A25D3" w:rsidP="005A25D3">
      <w:pPr>
        <w:pStyle w:val="Heading30"/>
        <w:rPr>
          <w:sz w:val="28"/>
          <w:szCs w:val="28"/>
        </w:rPr>
      </w:pPr>
      <w:r w:rsidRPr="00A71CC2">
        <w:rPr>
          <w:sz w:val="28"/>
          <w:szCs w:val="28"/>
        </w:rPr>
        <w:t>3.1</w:t>
      </w:r>
      <w:r>
        <w:rPr>
          <w:sz w:val="28"/>
          <w:szCs w:val="28"/>
        </w:rPr>
        <w:t>4</w:t>
      </w:r>
      <w:r w:rsidRPr="00A71CC2">
        <w:rPr>
          <w:sz w:val="28"/>
          <w:szCs w:val="28"/>
        </w:rPr>
        <w:t xml:space="preserve"> Statistic Product (Administrator)</w:t>
      </w:r>
    </w:p>
    <w:p w14:paraId="78C2952E" w14:textId="77777777" w:rsidR="005A25D3" w:rsidRPr="00A71CC2" w:rsidRDefault="005A25D3" w:rsidP="005A25D3">
      <w:pPr>
        <w:pStyle w:val="Heading4"/>
        <w:numPr>
          <w:ilvl w:val="0"/>
          <w:numId w:val="0"/>
        </w:numPr>
        <w:rPr>
          <w:i/>
          <w:iCs/>
          <w:sz w:val="24"/>
          <w:szCs w:val="24"/>
        </w:rPr>
      </w:pPr>
      <w:r w:rsidRPr="00A71CC2">
        <w:rPr>
          <w:iCs/>
          <w:sz w:val="24"/>
          <w:szCs w:val="24"/>
        </w:rPr>
        <w:t>3.14.1 Description and Priority</w:t>
      </w:r>
    </w:p>
    <w:p w14:paraId="5BE1F654" w14:textId="77777777" w:rsidR="005A25D3" w:rsidRPr="00A71CC2" w:rsidRDefault="005A25D3" w:rsidP="005A25D3">
      <w:pPr>
        <w:numPr>
          <w:ilvl w:val="0"/>
          <w:numId w:val="97"/>
        </w:numPr>
        <w:spacing w:before="100" w:beforeAutospacing="1" w:after="100" w:afterAutospacing="1"/>
        <w:rPr>
          <w:szCs w:val="24"/>
        </w:rPr>
      </w:pPr>
      <w:r w:rsidRPr="00A71CC2">
        <w:rPr>
          <w:rStyle w:val="Strong"/>
          <w:szCs w:val="24"/>
        </w:rPr>
        <w:t>Description</w:t>
      </w:r>
      <w:r w:rsidRPr="00A71CC2">
        <w:rPr>
          <w:szCs w:val="24"/>
        </w:rPr>
        <w:t>: This feature allows administrators to view product statistics, including sales data and trends. It is a high-priority feature as it helps in strategic decision-making.</w:t>
      </w:r>
    </w:p>
    <w:p w14:paraId="06B3CEA8" w14:textId="77777777" w:rsidR="005A25D3" w:rsidRPr="00A71CC2" w:rsidRDefault="005A25D3" w:rsidP="005A25D3">
      <w:pPr>
        <w:numPr>
          <w:ilvl w:val="0"/>
          <w:numId w:val="97"/>
        </w:numPr>
        <w:spacing w:before="100" w:beforeAutospacing="1" w:after="100" w:afterAutospacing="1"/>
        <w:rPr>
          <w:szCs w:val="24"/>
        </w:rPr>
      </w:pPr>
      <w:r w:rsidRPr="00A71CC2">
        <w:rPr>
          <w:rStyle w:val="Strong"/>
          <w:szCs w:val="24"/>
        </w:rPr>
        <w:t>Priority</w:t>
      </w:r>
      <w:r w:rsidRPr="00A71CC2">
        <w:rPr>
          <w:szCs w:val="24"/>
        </w:rPr>
        <w:t>: High</w:t>
      </w:r>
    </w:p>
    <w:p w14:paraId="3B0BCA37" w14:textId="77777777" w:rsidR="005A25D3" w:rsidRPr="00A71CC2" w:rsidRDefault="005A25D3" w:rsidP="005A25D3">
      <w:pPr>
        <w:pStyle w:val="Heading4"/>
        <w:numPr>
          <w:ilvl w:val="0"/>
          <w:numId w:val="0"/>
        </w:numPr>
        <w:rPr>
          <w:i/>
          <w:iCs/>
          <w:sz w:val="24"/>
          <w:szCs w:val="24"/>
        </w:rPr>
      </w:pPr>
      <w:r w:rsidRPr="00A71CC2">
        <w:rPr>
          <w:iCs/>
          <w:sz w:val="24"/>
          <w:szCs w:val="24"/>
        </w:rPr>
        <w:t>3.14.2 Stimulus/Response Sequences</w:t>
      </w:r>
    </w:p>
    <w:p w14:paraId="4E5968E3" w14:textId="77777777" w:rsidR="005A25D3" w:rsidRPr="00A71CC2" w:rsidRDefault="005A25D3" w:rsidP="005A25D3">
      <w:pPr>
        <w:pStyle w:val="NormalWeb"/>
      </w:pPr>
      <w:r w:rsidRPr="00A71CC2">
        <w:t>Sequence 1 (View Product Statistics):</w:t>
      </w:r>
    </w:p>
    <w:p w14:paraId="57199C30" w14:textId="77777777" w:rsidR="005A25D3" w:rsidRPr="00A71CC2" w:rsidRDefault="005A25D3" w:rsidP="005A25D3">
      <w:pPr>
        <w:numPr>
          <w:ilvl w:val="0"/>
          <w:numId w:val="98"/>
        </w:numPr>
        <w:spacing w:before="100" w:beforeAutospacing="1" w:after="100" w:afterAutospacing="1"/>
        <w:rPr>
          <w:szCs w:val="24"/>
        </w:rPr>
      </w:pPr>
      <w:r w:rsidRPr="00A71CC2">
        <w:rPr>
          <w:rStyle w:val="Strong"/>
          <w:szCs w:val="24"/>
        </w:rPr>
        <w:t>Stimulus</w:t>
      </w:r>
      <w:r w:rsidRPr="00A71CC2">
        <w:rPr>
          <w:szCs w:val="24"/>
        </w:rPr>
        <w:t>: An administrator selects the "Product Statistics" option.</w:t>
      </w:r>
    </w:p>
    <w:p w14:paraId="0C89C178" w14:textId="77777777" w:rsidR="005A25D3" w:rsidRPr="00A71CC2" w:rsidRDefault="005A25D3" w:rsidP="005A25D3">
      <w:pPr>
        <w:numPr>
          <w:ilvl w:val="0"/>
          <w:numId w:val="98"/>
        </w:numPr>
        <w:spacing w:before="100" w:beforeAutospacing="1" w:after="100" w:afterAutospacing="1"/>
        <w:rPr>
          <w:szCs w:val="24"/>
        </w:rPr>
      </w:pPr>
      <w:r w:rsidRPr="00A71CC2">
        <w:rPr>
          <w:rStyle w:val="Strong"/>
          <w:szCs w:val="24"/>
        </w:rPr>
        <w:t>Response</w:t>
      </w:r>
      <w:r w:rsidRPr="00A71CC2">
        <w:rPr>
          <w:szCs w:val="24"/>
        </w:rPr>
        <w:t>: The system displays various statistics and trends related to product sales.</w:t>
      </w:r>
    </w:p>
    <w:p w14:paraId="1BCFDEE1" w14:textId="77777777" w:rsidR="005A25D3" w:rsidRPr="00A71CC2" w:rsidRDefault="005A25D3" w:rsidP="005A25D3">
      <w:pPr>
        <w:pStyle w:val="Heading4"/>
        <w:numPr>
          <w:ilvl w:val="0"/>
          <w:numId w:val="0"/>
        </w:numPr>
        <w:rPr>
          <w:i/>
          <w:iCs/>
          <w:sz w:val="24"/>
          <w:szCs w:val="24"/>
        </w:rPr>
      </w:pPr>
      <w:r w:rsidRPr="00A71CC2">
        <w:rPr>
          <w:iCs/>
          <w:sz w:val="24"/>
          <w:szCs w:val="24"/>
        </w:rPr>
        <w:t>3.14.3 Functional Requirements</w:t>
      </w:r>
    </w:p>
    <w:p w14:paraId="10A61FC1" w14:textId="77777777" w:rsidR="005A25D3" w:rsidRPr="00A71CC2" w:rsidRDefault="005A25D3" w:rsidP="005A25D3">
      <w:pPr>
        <w:pStyle w:val="NormalWeb"/>
      </w:pPr>
      <w:r w:rsidRPr="00A71CC2">
        <w:t>REQ-27: Statistic Product:</w:t>
      </w:r>
    </w:p>
    <w:p w14:paraId="501CE390" w14:textId="77777777" w:rsidR="005A25D3" w:rsidRPr="00A71CC2" w:rsidRDefault="005A25D3" w:rsidP="005A25D3">
      <w:pPr>
        <w:numPr>
          <w:ilvl w:val="0"/>
          <w:numId w:val="99"/>
        </w:numPr>
        <w:spacing w:before="100" w:beforeAutospacing="1" w:after="100" w:afterAutospacing="1"/>
        <w:rPr>
          <w:szCs w:val="24"/>
        </w:rPr>
      </w:pPr>
      <w:r w:rsidRPr="00A71CC2">
        <w:rPr>
          <w:szCs w:val="24"/>
        </w:rPr>
        <w:t>The system shall provide administrators with detailed product statistics, including sales data and trends.</w:t>
      </w:r>
    </w:p>
    <w:p w14:paraId="7F52EAD8" w14:textId="77777777" w:rsidR="005A25D3" w:rsidRPr="00A71CC2" w:rsidRDefault="005A25D3" w:rsidP="005A25D3">
      <w:pPr>
        <w:pStyle w:val="Heading30"/>
        <w:rPr>
          <w:sz w:val="28"/>
          <w:szCs w:val="28"/>
        </w:rPr>
      </w:pPr>
      <w:r w:rsidRPr="00A71CC2">
        <w:rPr>
          <w:sz w:val="28"/>
          <w:szCs w:val="28"/>
        </w:rPr>
        <w:t>3.1</w:t>
      </w:r>
      <w:r>
        <w:rPr>
          <w:sz w:val="28"/>
          <w:szCs w:val="28"/>
        </w:rPr>
        <w:t>5</w:t>
      </w:r>
      <w:r w:rsidRPr="00A71CC2">
        <w:rPr>
          <w:sz w:val="28"/>
          <w:szCs w:val="28"/>
        </w:rPr>
        <w:t xml:space="preserve"> Generate Reports (Administrator)</w:t>
      </w:r>
    </w:p>
    <w:p w14:paraId="2B085103" w14:textId="77777777" w:rsidR="005A25D3" w:rsidRPr="00A71CC2" w:rsidRDefault="005A25D3" w:rsidP="005A25D3">
      <w:pPr>
        <w:pStyle w:val="Heading4"/>
        <w:numPr>
          <w:ilvl w:val="0"/>
          <w:numId w:val="0"/>
        </w:numPr>
        <w:rPr>
          <w:i/>
          <w:iCs/>
          <w:sz w:val="24"/>
          <w:szCs w:val="24"/>
        </w:rPr>
      </w:pPr>
      <w:r w:rsidRPr="00A71CC2">
        <w:rPr>
          <w:iCs/>
          <w:sz w:val="24"/>
          <w:szCs w:val="24"/>
        </w:rPr>
        <w:t>3.15.1 Description and Priority</w:t>
      </w:r>
    </w:p>
    <w:p w14:paraId="7918B355" w14:textId="77777777" w:rsidR="005A25D3" w:rsidRPr="00A71CC2" w:rsidRDefault="005A25D3" w:rsidP="005A25D3">
      <w:pPr>
        <w:numPr>
          <w:ilvl w:val="0"/>
          <w:numId w:val="100"/>
        </w:numPr>
        <w:spacing w:before="100" w:beforeAutospacing="1" w:after="100" w:afterAutospacing="1"/>
        <w:rPr>
          <w:szCs w:val="24"/>
        </w:rPr>
      </w:pPr>
      <w:r w:rsidRPr="00A71CC2">
        <w:rPr>
          <w:rStyle w:val="Strong"/>
          <w:szCs w:val="24"/>
        </w:rPr>
        <w:t>Description</w:t>
      </w:r>
      <w:r w:rsidRPr="00A71CC2">
        <w:rPr>
          <w:szCs w:val="24"/>
        </w:rPr>
        <w:t>: This feature allows administrators to generate various reports related to sales, products, and user activity. It is a high-priority feature as it aids in monitoring and decision-making.</w:t>
      </w:r>
    </w:p>
    <w:p w14:paraId="43A4BC83" w14:textId="77777777" w:rsidR="005A25D3" w:rsidRPr="00A71CC2" w:rsidRDefault="005A25D3" w:rsidP="005A25D3">
      <w:pPr>
        <w:numPr>
          <w:ilvl w:val="0"/>
          <w:numId w:val="100"/>
        </w:numPr>
        <w:spacing w:before="100" w:beforeAutospacing="1" w:after="100" w:afterAutospacing="1"/>
        <w:rPr>
          <w:szCs w:val="24"/>
        </w:rPr>
      </w:pPr>
      <w:r w:rsidRPr="00A71CC2">
        <w:rPr>
          <w:rStyle w:val="Strong"/>
          <w:szCs w:val="24"/>
        </w:rPr>
        <w:t>Priority</w:t>
      </w:r>
      <w:r w:rsidRPr="00A71CC2">
        <w:rPr>
          <w:szCs w:val="24"/>
        </w:rPr>
        <w:t>: High</w:t>
      </w:r>
    </w:p>
    <w:p w14:paraId="21E0D884" w14:textId="77777777" w:rsidR="005A25D3" w:rsidRPr="00A71CC2" w:rsidRDefault="005A25D3" w:rsidP="005A25D3">
      <w:pPr>
        <w:pStyle w:val="Heading4"/>
        <w:numPr>
          <w:ilvl w:val="0"/>
          <w:numId w:val="0"/>
        </w:numPr>
        <w:rPr>
          <w:i/>
          <w:iCs/>
          <w:sz w:val="24"/>
          <w:szCs w:val="24"/>
        </w:rPr>
      </w:pPr>
      <w:r w:rsidRPr="00A71CC2">
        <w:rPr>
          <w:iCs/>
          <w:sz w:val="24"/>
          <w:szCs w:val="24"/>
        </w:rPr>
        <w:t>3.15.2 Stimulus/Response Sequences</w:t>
      </w:r>
    </w:p>
    <w:p w14:paraId="49DEFB25" w14:textId="77777777" w:rsidR="005A25D3" w:rsidRPr="00A71CC2" w:rsidRDefault="005A25D3" w:rsidP="005A25D3">
      <w:pPr>
        <w:pStyle w:val="NormalWeb"/>
      </w:pPr>
      <w:r w:rsidRPr="00A71CC2">
        <w:t>Sequence 1 (Generate Report):</w:t>
      </w:r>
    </w:p>
    <w:p w14:paraId="0A55A751" w14:textId="77777777" w:rsidR="005A25D3" w:rsidRPr="00A71CC2" w:rsidRDefault="005A25D3" w:rsidP="005A25D3">
      <w:pPr>
        <w:numPr>
          <w:ilvl w:val="0"/>
          <w:numId w:val="101"/>
        </w:numPr>
        <w:spacing w:before="100" w:beforeAutospacing="1" w:after="100" w:afterAutospacing="1"/>
        <w:rPr>
          <w:szCs w:val="24"/>
        </w:rPr>
      </w:pPr>
      <w:r w:rsidRPr="00A71CC2">
        <w:rPr>
          <w:rStyle w:val="Strong"/>
          <w:szCs w:val="24"/>
        </w:rPr>
        <w:t>Stimulus</w:t>
      </w:r>
      <w:r w:rsidRPr="00A71CC2">
        <w:rPr>
          <w:szCs w:val="24"/>
        </w:rPr>
        <w:t>: An administrator selects the "Generate Report" option.</w:t>
      </w:r>
    </w:p>
    <w:p w14:paraId="13007EFB" w14:textId="77777777" w:rsidR="005A25D3" w:rsidRPr="00A71CC2" w:rsidRDefault="005A25D3" w:rsidP="005A25D3">
      <w:pPr>
        <w:numPr>
          <w:ilvl w:val="0"/>
          <w:numId w:val="101"/>
        </w:numPr>
        <w:spacing w:before="100" w:beforeAutospacing="1" w:after="100" w:afterAutospacing="1"/>
        <w:rPr>
          <w:szCs w:val="24"/>
        </w:rPr>
      </w:pPr>
      <w:r w:rsidRPr="00A71CC2">
        <w:rPr>
          <w:rStyle w:val="Strong"/>
          <w:szCs w:val="24"/>
        </w:rPr>
        <w:lastRenderedPageBreak/>
        <w:t>Response</w:t>
      </w:r>
      <w:r w:rsidRPr="00A71CC2">
        <w:rPr>
          <w:szCs w:val="24"/>
        </w:rPr>
        <w:t>: The system presents a form to select report criteria and generates the report based on the selected parameters.</w:t>
      </w:r>
    </w:p>
    <w:p w14:paraId="151431A3" w14:textId="77777777" w:rsidR="005A25D3" w:rsidRPr="00A71CC2" w:rsidRDefault="005A25D3" w:rsidP="005A25D3">
      <w:pPr>
        <w:pStyle w:val="Heading4"/>
        <w:numPr>
          <w:ilvl w:val="0"/>
          <w:numId w:val="0"/>
        </w:numPr>
        <w:rPr>
          <w:i/>
          <w:iCs/>
          <w:sz w:val="24"/>
          <w:szCs w:val="24"/>
        </w:rPr>
      </w:pPr>
      <w:r w:rsidRPr="00A71CC2">
        <w:rPr>
          <w:iCs/>
          <w:sz w:val="24"/>
          <w:szCs w:val="24"/>
        </w:rPr>
        <w:t>3.15.3 Functional Requirements</w:t>
      </w:r>
    </w:p>
    <w:p w14:paraId="42C0F482" w14:textId="77777777" w:rsidR="005A25D3" w:rsidRPr="00A71CC2" w:rsidRDefault="005A25D3" w:rsidP="005A25D3">
      <w:pPr>
        <w:pStyle w:val="NormalWeb"/>
      </w:pPr>
      <w:r w:rsidRPr="00A71CC2">
        <w:t>REQ-28: Generate Reports:</w:t>
      </w:r>
    </w:p>
    <w:p w14:paraId="7F710533" w14:textId="77777777" w:rsidR="005A25D3" w:rsidRPr="00A71CC2" w:rsidRDefault="005A25D3" w:rsidP="005A25D3">
      <w:pPr>
        <w:numPr>
          <w:ilvl w:val="0"/>
          <w:numId w:val="102"/>
        </w:numPr>
        <w:spacing w:before="100" w:beforeAutospacing="1" w:after="100" w:afterAutospacing="1"/>
        <w:rPr>
          <w:szCs w:val="24"/>
        </w:rPr>
      </w:pPr>
      <w:r w:rsidRPr="00A71CC2">
        <w:rPr>
          <w:szCs w:val="24"/>
        </w:rPr>
        <w:t>The system shall allow administrators to generate reports based on various criteria, providing insights into sales, products, and user activity.</w:t>
      </w:r>
    </w:p>
    <w:p w14:paraId="2DE17DE6" w14:textId="77777777" w:rsidR="005A25D3" w:rsidRPr="00A71CC2" w:rsidRDefault="005A25D3" w:rsidP="005A25D3">
      <w:pPr>
        <w:pStyle w:val="Heading30"/>
        <w:rPr>
          <w:sz w:val="28"/>
          <w:szCs w:val="28"/>
        </w:rPr>
      </w:pPr>
      <w:r w:rsidRPr="00A71CC2">
        <w:rPr>
          <w:sz w:val="28"/>
          <w:szCs w:val="28"/>
        </w:rPr>
        <w:t>3.1</w:t>
      </w:r>
      <w:r>
        <w:rPr>
          <w:sz w:val="28"/>
          <w:szCs w:val="28"/>
        </w:rPr>
        <w:t>6</w:t>
      </w:r>
      <w:r w:rsidRPr="00A71CC2">
        <w:rPr>
          <w:sz w:val="28"/>
          <w:szCs w:val="28"/>
        </w:rPr>
        <w:t xml:space="preserve"> View Orders (Baker)</w:t>
      </w:r>
    </w:p>
    <w:p w14:paraId="3EA7AA82" w14:textId="77777777" w:rsidR="005A25D3" w:rsidRPr="00A71CC2" w:rsidRDefault="005A25D3" w:rsidP="005A25D3">
      <w:pPr>
        <w:pStyle w:val="Heading4"/>
        <w:numPr>
          <w:ilvl w:val="0"/>
          <w:numId w:val="0"/>
        </w:numPr>
        <w:rPr>
          <w:i/>
          <w:iCs/>
          <w:sz w:val="24"/>
          <w:szCs w:val="24"/>
        </w:rPr>
      </w:pPr>
      <w:r w:rsidRPr="00A71CC2">
        <w:rPr>
          <w:iCs/>
          <w:sz w:val="24"/>
          <w:szCs w:val="24"/>
        </w:rPr>
        <w:t>3.16.1 Description and Priority</w:t>
      </w:r>
    </w:p>
    <w:p w14:paraId="414521C8" w14:textId="77777777" w:rsidR="005A25D3" w:rsidRPr="00A71CC2" w:rsidRDefault="005A25D3" w:rsidP="005A25D3">
      <w:pPr>
        <w:numPr>
          <w:ilvl w:val="0"/>
          <w:numId w:val="103"/>
        </w:numPr>
        <w:spacing w:before="100" w:beforeAutospacing="1" w:after="100" w:afterAutospacing="1"/>
        <w:rPr>
          <w:szCs w:val="24"/>
        </w:rPr>
      </w:pPr>
      <w:r w:rsidRPr="00A71CC2">
        <w:rPr>
          <w:rStyle w:val="Strong"/>
          <w:szCs w:val="24"/>
        </w:rPr>
        <w:t>Description</w:t>
      </w:r>
      <w:r w:rsidRPr="00A71CC2">
        <w:rPr>
          <w:szCs w:val="24"/>
        </w:rPr>
        <w:t>: This feature allows bakers to view orders that need to be fulfilled. It is a high-priority feature as it ensures timely preparation of products.</w:t>
      </w:r>
    </w:p>
    <w:p w14:paraId="142DC65B" w14:textId="77777777" w:rsidR="005A25D3" w:rsidRPr="00A71CC2" w:rsidRDefault="005A25D3" w:rsidP="005A25D3">
      <w:pPr>
        <w:numPr>
          <w:ilvl w:val="0"/>
          <w:numId w:val="103"/>
        </w:numPr>
        <w:spacing w:before="100" w:beforeAutospacing="1" w:after="100" w:afterAutospacing="1"/>
        <w:rPr>
          <w:szCs w:val="24"/>
        </w:rPr>
      </w:pPr>
      <w:r w:rsidRPr="00A71CC2">
        <w:rPr>
          <w:rStyle w:val="Strong"/>
          <w:szCs w:val="24"/>
        </w:rPr>
        <w:t>Priority</w:t>
      </w:r>
      <w:r w:rsidRPr="00A71CC2">
        <w:rPr>
          <w:szCs w:val="24"/>
        </w:rPr>
        <w:t>: High</w:t>
      </w:r>
    </w:p>
    <w:p w14:paraId="3B1F5C96" w14:textId="77777777" w:rsidR="005A25D3" w:rsidRPr="00A71CC2" w:rsidRDefault="005A25D3" w:rsidP="005A25D3">
      <w:pPr>
        <w:pStyle w:val="Heading4"/>
        <w:numPr>
          <w:ilvl w:val="0"/>
          <w:numId w:val="0"/>
        </w:numPr>
        <w:rPr>
          <w:i/>
          <w:iCs/>
          <w:sz w:val="24"/>
          <w:szCs w:val="24"/>
        </w:rPr>
      </w:pPr>
      <w:r w:rsidRPr="00A71CC2">
        <w:rPr>
          <w:iCs/>
          <w:sz w:val="24"/>
          <w:szCs w:val="24"/>
        </w:rPr>
        <w:t>3.16.2 Stimulus/Response Sequences</w:t>
      </w:r>
    </w:p>
    <w:p w14:paraId="3D2FC3EE" w14:textId="77777777" w:rsidR="005A25D3" w:rsidRPr="00A71CC2" w:rsidRDefault="005A25D3" w:rsidP="005A25D3">
      <w:pPr>
        <w:pStyle w:val="NormalWeb"/>
      </w:pPr>
      <w:r w:rsidRPr="00A71CC2">
        <w:t>Sequence 1 (View Orders):</w:t>
      </w:r>
    </w:p>
    <w:p w14:paraId="6C7C4857" w14:textId="77777777" w:rsidR="005A25D3" w:rsidRPr="00A71CC2" w:rsidRDefault="005A25D3" w:rsidP="005A25D3">
      <w:pPr>
        <w:numPr>
          <w:ilvl w:val="0"/>
          <w:numId w:val="104"/>
        </w:numPr>
        <w:spacing w:before="100" w:beforeAutospacing="1" w:after="100" w:afterAutospacing="1"/>
        <w:rPr>
          <w:szCs w:val="24"/>
        </w:rPr>
      </w:pPr>
      <w:r w:rsidRPr="00A71CC2">
        <w:rPr>
          <w:rStyle w:val="Strong"/>
          <w:szCs w:val="24"/>
        </w:rPr>
        <w:t>Stimulus</w:t>
      </w:r>
      <w:r w:rsidRPr="00A71CC2">
        <w:rPr>
          <w:szCs w:val="24"/>
        </w:rPr>
        <w:t>: A baker selects the "View Orders" option.</w:t>
      </w:r>
    </w:p>
    <w:p w14:paraId="76F02B5C" w14:textId="77777777" w:rsidR="005A25D3" w:rsidRPr="00A71CC2" w:rsidRDefault="005A25D3" w:rsidP="005A25D3">
      <w:pPr>
        <w:numPr>
          <w:ilvl w:val="0"/>
          <w:numId w:val="104"/>
        </w:numPr>
        <w:spacing w:before="100" w:beforeAutospacing="1" w:after="100" w:afterAutospacing="1"/>
        <w:rPr>
          <w:szCs w:val="24"/>
        </w:rPr>
      </w:pPr>
      <w:r w:rsidRPr="00A71CC2">
        <w:rPr>
          <w:rStyle w:val="Strong"/>
          <w:szCs w:val="24"/>
        </w:rPr>
        <w:t>Response</w:t>
      </w:r>
      <w:r w:rsidRPr="00A71CC2">
        <w:rPr>
          <w:szCs w:val="24"/>
        </w:rPr>
        <w:t>: The system displays a list of orders that need to be fulfilled.</w:t>
      </w:r>
    </w:p>
    <w:p w14:paraId="76BC6F11" w14:textId="77777777" w:rsidR="005A25D3" w:rsidRPr="00A71CC2" w:rsidRDefault="005A25D3" w:rsidP="005A25D3">
      <w:pPr>
        <w:pStyle w:val="Heading4"/>
        <w:numPr>
          <w:ilvl w:val="0"/>
          <w:numId w:val="0"/>
        </w:numPr>
        <w:rPr>
          <w:i/>
          <w:iCs/>
          <w:sz w:val="24"/>
          <w:szCs w:val="24"/>
        </w:rPr>
      </w:pPr>
      <w:r w:rsidRPr="00A71CC2">
        <w:rPr>
          <w:iCs/>
          <w:sz w:val="24"/>
          <w:szCs w:val="24"/>
        </w:rPr>
        <w:t>3.16.3 Functional Requirements</w:t>
      </w:r>
    </w:p>
    <w:p w14:paraId="35FDC8C0" w14:textId="77777777" w:rsidR="005A25D3" w:rsidRPr="00A71CC2" w:rsidRDefault="005A25D3" w:rsidP="005A25D3">
      <w:pPr>
        <w:pStyle w:val="NormalWeb"/>
      </w:pPr>
      <w:r w:rsidRPr="00A71CC2">
        <w:t>REQ-29: View Orders:</w:t>
      </w:r>
    </w:p>
    <w:p w14:paraId="640B450A" w14:textId="77777777" w:rsidR="005A25D3" w:rsidRPr="00A71CC2" w:rsidRDefault="005A25D3" w:rsidP="005A25D3">
      <w:pPr>
        <w:numPr>
          <w:ilvl w:val="0"/>
          <w:numId w:val="105"/>
        </w:numPr>
        <w:spacing w:before="100" w:beforeAutospacing="1" w:after="100" w:afterAutospacing="1"/>
        <w:rPr>
          <w:szCs w:val="24"/>
        </w:rPr>
      </w:pPr>
      <w:r w:rsidRPr="00A71CC2">
        <w:rPr>
          <w:szCs w:val="24"/>
        </w:rPr>
        <w:t>The system shall allow bakers to view a list of orders that need to be fulfilled, including details such as product, quantity, and delivery time.</w:t>
      </w:r>
    </w:p>
    <w:p w14:paraId="1F6481ED" w14:textId="77777777" w:rsidR="005A25D3" w:rsidRPr="00A71CC2" w:rsidRDefault="005A25D3" w:rsidP="005A25D3">
      <w:pPr>
        <w:pStyle w:val="Heading30"/>
        <w:rPr>
          <w:sz w:val="28"/>
          <w:szCs w:val="28"/>
        </w:rPr>
      </w:pPr>
      <w:r w:rsidRPr="00A71CC2">
        <w:rPr>
          <w:sz w:val="28"/>
          <w:szCs w:val="28"/>
        </w:rPr>
        <w:t>3.1</w:t>
      </w:r>
      <w:r>
        <w:rPr>
          <w:sz w:val="28"/>
          <w:szCs w:val="28"/>
        </w:rPr>
        <w:t>7</w:t>
      </w:r>
      <w:r w:rsidRPr="00A71CC2">
        <w:rPr>
          <w:sz w:val="28"/>
          <w:szCs w:val="28"/>
        </w:rPr>
        <w:t xml:space="preserve"> Baking (Baker)</w:t>
      </w:r>
    </w:p>
    <w:p w14:paraId="6DD92D26" w14:textId="77777777" w:rsidR="005A25D3" w:rsidRPr="00A71CC2" w:rsidRDefault="005A25D3" w:rsidP="005A25D3">
      <w:pPr>
        <w:pStyle w:val="Heading4"/>
        <w:numPr>
          <w:ilvl w:val="0"/>
          <w:numId w:val="0"/>
        </w:numPr>
        <w:rPr>
          <w:i/>
          <w:iCs/>
          <w:sz w:val="24"/>
          <w:szCs w:val="24"/>
        </w:rPr>
      </w:pPr>
      <w:r w:rsidRPr="00A71CC2">
        <w:rPr>
          <w:iCs/>
          <w:sz w:val="24"/>
          <w:szCs w:val="24"/>
        </w:rPr>
        <w:t>3.17.1 Description and Priority</w:t>
      </w:r>
    </w:p>
    <w:p w14:paraId="3FA5F2A8" w14:textId="77777777" w:rsidR="005A25D3" w:rsidRPr="00A71CC2" w:rsidRDefault="005A25D3" w:rsidP="005A25D3">
      <w:pPr>
        <w:numPr>
          <w:ilvl w:val="0"/>
          <w:numId w:val="106"/>
        </w:numPr>
        <w:spacing w:before="100" w:beforeAutospacing="1" w:after="100" w:afterAutospacing="1"/>
        <w:rPr>
          <w:szCs w:val="24"/>
        </w:rPr>
      </w:pPr>
      <w:r w:rsidRPr="00A71CC2">
        <w:rPr>
          <w:rStyle w:val="Strong"/>
          <w:szCs w:val="24"/>
        </w:rPr>
        <w:t>Description</w:t>
      </w:r>
      <w:r w:rsidRPr="00A71CC2">
        <w:rPr>
          <w:szCs w:val="24"/>
        </w:rPr>
        <w:t>: This feature allows bakers to mark the baking status of products. It is a high-priority feature as it tracks the preparation process.</w:t>
      </w:r>
    </w:p>
    <w:p w14:paraId="5C5AE794" w14:textId="77777777" w:rsidR="005A25D3" w:rsidRPr="00A71CC2" w:rsidRDefault="005A25D3" w:rsidP="005A25D3">
      <w:pPr>
        <w:numPr>
          <w:ilvl w:val="0"/>
          <w:numId w:val="106"/>
        </w:numPr>
        <w:spacing w:before="100" w:beforeAutospacing="1" w:after="100" w:afterAutospacing="1"/>
        <w:rPr>
          <w:szCs w:val="24"/>
        </w:rPr>
      </w:pPr>
      <w:r w:rsidRPr="00A71CC2">
        <w:rPr>
          <w:rStyle w:val="Strong"/>
          <w:szCs w:val="24"/>
        </w:rPr>
        <w:t>Priority</w:t>
      </w:r>
      <w:r w:rsidRPr="00A71CC2">
        <w:rPr>
          <w:szCs w:val="24"/>
        </w:rPr>
        <w:t>: High</w:t>
      </w:r>
    </w:p>
    <w:p w14:paraId="2672FCB9" w14:textId="77777777" w:rsidR="005A25D3" w:rsidRPr="00A71CC2" w:rsidRDefault="005A25D3" w:rsidP="005A25D3">
      <w:pPr>
        <w:pStyle w:val="Heading4"/>
        <w:numPr>
          <w:ilvl w:val="0"/>
          <w:numId w:val="0"/>
        </w:numPr>
        <w:rPr>
          <w:i/>
          <w:iCs/>
          <w:sz w:val="24"/>
          <w:szCs w:val="24"/>
        </w:rPr>
      </w:pPr>
      <w:r w:rsidRPr="00A71CC2">
        <w:rPr>
          <w:iCs/>
          <w:sz w:val="24"/>
          <w:szCs w:val="24"/>
        </w:rPr>
        <w:t>3.17.2 Stimulus/Response Sequences</w:t>
      </w:r>
    </w:p>
    <w:p w14:paraId="24560486" w14:textId="77777777" w:rsidR="005A25D3" w:rsidRPr="00A71CC2" w:rsidRDefault="005A25D3" w:rsidP="005A25D3">
      <w:pPr>
        <w:pStyle w:val="NormalWeb"/>
      </w:pPr>
      <w:r w:rsidRPr="00A71CC2">
        <w:t>Sequence 1 (Update Baking Status):</w:t>
      </w:r>
    </w:p>
    <w:p w14:paraId="12F84ED1" w14:textId="77777777" w:rsidR="005A25D3" w:rsidRPr="00A71CC2" w:rsidRDefault="005A25D3" w:rsidP="005A25D3">
      <w:pPr>
        <w:numPr>
          <w:ilvl w:val="0"/>
          <w:numId w:val="107"/>
        </w:numPr>
        <w:spacing w:before="100" w:beforeAutospacing="1" w:after="100" w:afterAutospacing="1"/>
        <w:rPr>
          <w:szCs w:val="24"/>
        </w:rPr>
      </w:pPr>
      <w:r w:rsidRPr="00A71CC2">
        <w:rPr>
          <w:rStyle w:val="Strong"/>
          <w:szCs w:val="24"/>
        </w:rPr>
        <w:t>Stimulus</w:t>
      </w:r>
      <w:r w:rsidRPr="00A71CC2">
        <w:rPr>
          <w:szCs w:val="24"/>
        </w:rPr>
        <w:t>: A baker updates the status of a product being baked.</w:t>
      </w:r>
    </w:p>
    <w:p w14:paraId="5AF45C00" w14:textId="77777777" w:rsidR="005A25D3" w:rsidRPr="00A71CC2" w:rsidRDefault="005A25D3" w:rsidP="005A25D3">
      <w:pPr>
        <w:numPr>
          <w:ilvl w:val="0"/>
          <w:numId w:val="107"/>
        </w:numPr>
        <w:spacing w:before="100" w:beforeAutospacing="1" w:after="100" w:afterAutospacing="1"/>
        <w:rPr>
          <w:szCs w:val="24"/>
        </w:rPr>
      </w:pPr>
      <w:r w:rsidRPr="00A71CC2">
        <w:rPr>
          <w:rStyle w:val="Strong"/>
          <w:szCs w:val="24"/>
        </w:rPr>
        <w:t>Response</w:t>
      </w:r>
      <w:r w:rsidRPr="00A71CC2">
        <w:rPr>
          <w:szCs w:val="24"/>
        </w:rPr>
        <w:t>: The system records the updated status and notifies relevant staff.</w:t>
      </w:r>
    </w:p>
    <w:p w14:paraId="6B7A4F0E" w14:textId="77777777" w:rsidR="005A25D3" w:rsidRPr="00A71CC2" w:rsidRDefault="005A25D3" w:rsidP="005A25D3">
      <w:pPr>
        <w:pStyle w:val="Heading4"/>
        <w:numPr>
          <w:ilvl w:val="0"/>
          <w:numId w:val="0"/>
        </w:numPr>
        <w:rPr>
          <w:i/>
          <w:iCs/>
          <w:sz w:val="24"/>
          <w:szCs w:val="24"/>
        </w:rPr>
      </w:pPr>
      <w:r w:rsidRPr="00A71CC2">
        <w:rPr>
          <w:iCs/>
          <w:sz w:val="24"/>
          <w:szCs w:val="24"/>
        </w:rPr>
        <w:lastRenderedPageBreak/>
        <w:t>3.17.3 Functional Requirements</w:t>
      </w:r>
    </w:p>
    <w:p w14:paraId="4E37AADF" w14:textId="77777777" w:rsidR="005A25D3" w:rsidRPr="00A71CC2" w:rsidRDefault="005A25D3" w:rsidP="005A25D3">
      <w:pPr>
        <w:pStyle w:val="NormalWeb"/>
      </w:pPr>
      <w:r w:rsidRPr="00A71CC2">
        <w:t>REQ-30: Baking:</w:t>
      </w:r>
    </w:p>
    <w:p w14:paraId="48A2FE4F" w14:textId="77777777" w:rsidR="005A25D3" w:rsidRPr="00A71CC2" w:rsidRDefault="005A25D3" w:rsidP="005A25D3">
      <w:pPr>
        <w:numPr>
          <w:ilvl w:val="0"/>
          <w:numId w:val="108"/>
        </w:numPr>
        <w:spacing w:before="100" w:beforeAutospacing="1" w:after="100" w:afterAutospacing="1"/>
        <w:rPr>
          <w:szCs w:val="24"/>
        </w:rPr>
      </w:pPr>
      <w:r w:rsidRPr="00A71CC2">
        <w:rPr>
          <w:szCs w:val="24"/>
        </w:rPr>
        <w:t>The system shall allow bakers to update the baking status of products, ensuring accurate tracking of the preparation process.</w:t>
      </w:r>
    </w:p>
    <w:p w14:paraId="3002F99D" w14:textId="77777777" w:rsidR="005A25D3" w:rsidRPr="00A71CC2" w:rsidRDefault="005A25D3" w:rsidP="005A25D3">
      <w:pPr>
        <w:pStyle w:val="Heading30"/>
        <w:rPr>
          <w:sz w:val="28"/>
          <w:szCs w:val="28"/>
        </w:rPr>
      </w:pPr>
      <w:r w:rsidRPr="00A71CC2">
        <w:rPr>
          <w:sz w:val="28"/>
          <w:szCs w:val="28"/>
        </w:rPr>
        <w:t>3.1</w:t>
      </w:r>
      <w:r>
        <w:rPr>
          <w:sz w:val="28"/>
          <w:szCs w:val="28"/>
        </w:rPr>
        <w:t>8</w:t>
      </w:r>
      <w:r w:rsidRPr="00A71CC2">
        <w:rPr>
          <w:sz w:val="28"/>
          <w:szCs w:val="28"/>
        </w:rPr>
        <w:t xml:space="preserve"> Update Order Status (Baker)</w:t>
      </w:r>
    </w:p>
    <w:p w14:paraId="7D2EB880" w14:textId="77777777" w:rsidR="005A25D3" w:rsidRPr="00A71CC2" w:rsidRDefault="005A25D3" w:rsidP="005A25D3">
      <w:pPr>
        <w:pStyle w:val="Heading4"/>
        <w:numPr>
          <w:ilvl w:val="0"/>
          <w:numId w:val="0"/>
        </w:numPr>
        <w:rPr>
          <w:i/>
          <w:iCs/>
          <w:sz w:val="24"/>
          <w:szCs w:val="24"/>
        </w:rPr>
      </w:pPr>
      <w:r w:rsidRPr="00A71CC2">
        <w:rPr>
          <w:iCs/>
          <w:sz w:val="24"/>
          <w:szCs w:val="24"/>
        </w:rPr>
        <w:t>3.18.1 Description and Priority</w:t>
      </w:r>
    </w:p>
    <w:p w14:paraId="0468F6BF" w14:textId="77777777" w:rsidR="005A25D3" w:rsidRPr="00A71CC2" w:rsidRDefault="005A25D3" w:rsidP="005A25D3">
      <w:pPr>
        <w:numPr>
          <w:ilvl w:val="0"/>
          <w:numId w:val="109"/>
        </w:numPr>
        <w:spacing w:before="100" w:beforeAutospacing="1" w:after="100" w:afterAutospacing="1"/>
        <w:rPr>
          <w:szCs w:val="24"/>
        </w:rPr>
      </w:pPr>
      <w:r w:rsidRPr="00A71CC2">
        <w:rPr>
          <w:rStyle w:val="Strong"/>
          <w:szCs w:val="24"/>
        </w:rPr>
        <w:t>Description</w:t>
      </w:r>
      <w:r w:rsidRPr="00A71CC2">
        <w:rPr>
          <w:szCs w:val="24"/>
        </w:rPr>
        <w:t>: This feature allows bakers to update the status of orders they are working on. It is a high-priority feature as it keeps the order processing information current.</w:t>
      </w:r>
    </w:p>
    <w:p w14:paraId="49CEB4C2" w14:textId="77777777" w:rsidR="005A25D3" w:rsidRPr="00A71CC2" w:rsidRDefault="005A25D3" w:rsidP="005A25D3">
      <w:pPr>
        <w:numPr>
          <w:ilvl w:val="0"/>
          <w:numId w:val="109"/>
        </w:numPr>
        <w:spacing w:before="100" w:beforeAutospacing="1" w:after="100" w:afterAutospacing="1"/>
        <w:rPr>
          <w:szCs w:val="24"/>
        </w:rPr>
      </w:pPr>
      <w:r w:rsidRPr="00A71CC2">
        <w:rPr>
          <w:rStyle w:val="Strong"/>
          <w:szCs w:val="24"/>
        </w:rPr>
        <w:t>Priority</w:t>
      </w:r>
      <w:r w:rsidRPr="00A71CC2">
        <w:rPr>
          <w:szCs w:val="24"/>
        </w:rPr>
        <w:t>: High</w:t>
      </w:r>
    </w:p>
    <w:p w14:paraId="19F9593C" w14:textId="77777777" w:rsidR="005A25D3" w:rsidRPr="00A71CC2" w:rsidRDefault="005A25D3" w:rsidP="005A25D3">
      <w:pPr>
        <w:pStyle w:val="Heading4"/>
        <w:numPr>
          <w:ilvl w:val="0"/>
          <w:numId w:val="0"/>
        </w:numPr>
        <w:rPr>
          <w:i/>
          <w:iCs/>
          <w:sz w:val="24"/>
          <w:szCs w:val="24"/>
        </w:rPr>
      </w:pPr>
      <w:r w:rsidRPr="00A71CC2">
        <w:rPr>
          <w:iCs/>
          <w:sz w:val="24"/>
          <w:szCs w:val="24"/>
        </w:rPr>
        <w:t>3.18.2 Stimulus/Response Sequences</w:t>
      </w:r>
    </w:p>
    <w:p w14:paraId="0DE115B6" w14:textId="77777777" w:rsidR="005A25D3" w:rsidRPr="00A71CC2" w:rsidRDefault="005A25D3" w:rsidP="005A25D3">
      <w:pPr>
        <w:pStyle w:val="NormalWeb"/>
      </w:pPr>
      <w:r w:rsidRPr="00A71CC2">
        <w:t>Sequence 1 (Update Order Status):</w:t>
      </w:r>
    </w:p>
    <w:p w14:paraId="0F0AA277" w14:textId="77777777" w:rsidR="005A25D3" w:rsidRPr="00A71CC2" w:rsidRDefault="005A25D3" w:rsidP="005A25D3">
      <w:pPr>
        <w:numPr>
          <w:ilvl w:val="0"/>
          <w:numId w:val="110"/>
        </w:numPr>
        <w:spacing w:before="100" w:beforeAutospacing="1" w:after="100" w:afterAutospacing="1"/>
        <w:rPr>
          <w:szCs w:val="24"/>
        </w:rPr>
      </w:pPr>
      <w:r w:rsidRPr="00A71CC2">
        <w:rPr>
          <w:rStyle w:val="Strong"/>
          <w:szCs w:val="24"/>
        </w:rPr>
        <w:t>Stimulus</w:t>
      </w:r>
      <w:r w:rsidRPr="00A71CC2">
        <w:rPr>
          <w:szCs w:val="24"/>
        </w:rPr>
        <w:t>: A baker updates the status of an order.</w:t>
      </w:r>
    </w:p>
    <w:p w14:paraId="26075D50" w14:textId="77777777" w:rsidR="005A25D3" w:rsidRPr="00A71CC2" w:rsidRDefault="005A25D3" w:rsidP="005A25D3">
      <w:pPr>
        <w:numPr>
          <w:ilvl w:val="0"/>
          <w:numId w:val="110"/>
        </w:numPr>
        <w:spacing w:before="100" w:beforeAutospacing="1" w:after="100" w:afterAutospacing="1"/>
        <w:rPr>
          <w:szCs w:val="24"/>
        </w:rPr>
      </w:pPr>
      <w:r w:rsidRPr="00A71CC2">
        <w:rPr>
          <w:rStyle w:val="Strong"/>
          <w:szCs w:val="24"/>
        </w:rPr>
        <w:t>Response</w:t>
      </w:r>
      <w:r w:rsidRPr="00A71CC2">
        <w:rPr>
          <w:szCs w:val="24"/>
        </w:rPr>
        <w:t>: The system records the updated status and notifies relevant staff and customers.</w:t>
      </w:r>
    </w:p>
    <w:p w14:paraId="039394BE" w14:textId="77777777" w:rsidR="005A25D3" w:rsidRPr="00A71CC2" w:rsidRDefault="005A25D3" w:rsidP="005A25D3">
      <w:pPr>
        <w:pStyle w:val="Heading4"/>
        <w:numPr>
          <w:ilvl w:val="0"/>
          <w:numId w:val="0"/>
        </w:numPr>
        <w:rPr>
          <w:i/>
          <w:iCs/>
          <w:sz w:val="24"/>
          <w:szCs w:val="24"/>
        </w:rPr>
      </w:pPr>
      <w:r w:rsidRPr="00A71CC2">
        <w:rPr>
          <w:iCs/>
          <w:sz w:val="24"/>
          <w:szCs w:val="24"/>
        </w:rPr>
        <w:t>3.18.3 Functional Requirements</w:t>
      </w:r>
    </w:p>
    <w:p w14:paraId="4FBDE5DC" w14:textId="77777777" w:rsidR="005A25D3" w:rsidRPr="00A71CC2" w:rsidRDefault="005A25D3" w:rsidP="005A25D3">
      <w:pPr>
        <w:pStyle w:val="NormalWeb"/>
      </w:pPr>
      <w:r w:rsidRPr="00A71CC2">
        <w:t>REQ-31: Update Order Status (Baker):</w:t>
      </w:r>
    </w:p>
    <w:p w14:paraId="43280289" w14:textId="77777777" w:rsidR="005A25D3" w:rsidRPr="00A71CC2" w:rsidRDefault="005A25D3" w:rsidP="005A25D3">
      <w:pPr>
        <w:numPr>
          <w:ilvl w:val="0"/>
          <w:numId w:val="111"/>
        </w:numPr>
        <w:spacing w:before="100" w:beforeAutospacing="1" w:after="100" w:afterAutospacing="1"/>
        <w:rPr>
          <w:szCs w:val="24"/>
        </w:rPr>
      </w:pPr>
      <w:r w:rsidRPr="00A71CC2">
        <w:rPr>
          <w:szCs w:val="24"/>
        </w:rPr>
        <w:t>The system shall allow bakers to update the status of orders, ensuring that order processing information is current and communicated to relevant parties.</w:t>
      </w:r>
    </w:p>
    <w:p w14:paraId="70F624E6" w14:textId="77777777" w:rsidR="005A25D3" w:rsidRPr="00A71CC2" w:rsidRDefault="005A25D3" w:rsidP="005A25D3">
      <w:pPr>
        <w:pStyle w:val="Heading30"/>
        <w:rPr>
          <w:sz w:val="28"/>
          <w:szCs w:val="28"/>
        </w:rPr>
      </w:pPr>
      <w:r w:rsidRPr="00A71CC2">
        <w:rPr>
          <w:sz w:val="28"/>
          <w:szCs w:val="28"/>
        </w:rPr>
        <w:t>3.</w:t>
      </w:r>
      <w:r>
        <w:rPr>
          <w:sz w:val="28"/>
          <w:szCs w:val="28"/>
        </w:rPr>
        <w:t>19</w:t>
      </w:r>
      <w:r w:rsidRPr="00A71CC2">
        <w:rPr>
          <w:sz w:val="28"/>
          <w:szCs w:val="28"/>
        </w:rPr>
        <w:t xml:space="preserve"> Update Order Status (Transporter)</w:t>
      </w:r>
    </w:p>
    <w:p w14:paraId="2DF2714F" w14:textId="77777777" w:rsidR="005A25D3" w:rsidRPr="00A71CC2" w:rsidRDefault="005A25D3" w:rsidP="005A25D3">
      <w:pPr>
        <w:pStyle w:val="Heading4"/>
        <w:numPr>
          <w:ilvl w:val="0"/>
          <w:numId w:val="0"/>
        </w:numPr>
        <w:rPr>
          <w:i/>
          <w:iCs/>
          <w:sz w:val="24"/>
          <w:szCs w:val="24"/>
        </w:rPr>
      </w:pPr>
      <w:r w:rsidRPr="00A71CC2">
        <w:rPr>
          <w:iCs/>
          <w:sz w:val="24"/>
          <w:szCs w:val="24"/>
        </w:rPr>
        <w:t>3.19.1 Description and Priority</w:t>
      </w:r>
    </w:p>
    <w:p w14:paraId="48F1B0F3" w14:textId="77777777" w:rsidR="005A25D3" w:rsidRPr="00A71CC2" w:rsidRDefault="005A25D3" w:rsidP="005A25D3">
      <w:pPr>
        <w:numPr>
          <w:ilvl w:val="0"/>
          <w:numId w:val="112"/>
        </w:numPr>
        <w:spacing w:before="100" w:beforeAutospacing="1" w:after="100" w:afterAutospacing="1"/>
        <w:rPr>
          <w:szCs w:val="24"/>
        </w:rPr>
      </w:pPr>
      <w:r w:rsidRPr="00A71CC2">
        <w:rPr>
          <w:rStyle w:val="Strong"/>
          <w:szCs w:val="24"/>
        </w:rPr>
        <w:t>Description</w:t>
      </w:r>
      <w:r w:rsidRPr="00A71CC2">
        <w:rPr>
          <w:szCs w:val="24"/>
        </w:rPr>
        <w:t>: This feature allows transporters to update the status of orders during delivery. It is a high-priority feature as it ensures real-time tracking and transparency of the delivery process.</w:t>
      </w:r>
    </w:p>
    <w:p w14:paraId="7B1E3E87" w14:textId="77777777" w:rsidR="005A25D3" w:rsidRPr="00A71CC2" w:rsidRDefault="005A25D3" w:rsidP="005A25D3">
      <w:pPr>
        <w:numPr>
          <w:ilvl w:val="0"/>
          <w:numId w:val="112"/>
        </w:numPr>
        <w:spacing w:before="100" w:beforeAutospacing="1" w:after="100" w:afterAutospacing="1"/>
        <w:rPr>
          <w:szCs w:val="24"/>
        </w:rPr>
      </w:pPr>
      <w:r w:rsidRPr="00A71CC2">
        <w:rPr>
          <w:rStyle w:val="Strong"/>
          <w:szCs w:val="24"/>
        </w:rPr>
        <w:t>Priority</w:t>
      </w:r>
      <w:r w:rsidRPr="00A71CC2">
        <w:rPr>
          <w:szCs w:val="24"/>
        </w:rPr>
        <w:t>: High</w:t>
      </w:r>
    </w:p>
    <w:p w14:paraId="5251C298" w14:textId="77777777" w:rsidR="005A25D3" w:rsidRPr="00A71CC2" w:rsidRDefault="005A25D3" w:rsidP="005A25D3">
      <w:pPr>
        <w:pStyle w:val="Heading4"/>
        <w:numPr>
          <w:ilvl w:val="0"/>
          <w:numId w:val="0"/>
        </w:numPr>
        <w:rPr>
          <w:i/>
          <w:iCs/>
          <w:sz w:val="24"/>
          <w:szCs w:val="24"/>
        </w:rPr>
      </w:pPr>
      <w:r w:rsidRPr="00A71CC2">
        <w:rPr>
          <w:iCs/>
          <w:sz w:val="24"/>
          <w:szCs w:val="24"/>
        </w:rPr>
        <w:t>3.19.2 Stimulus/Response Sequences</w:t>
      </w:r>
    </w:p>
    <w:p w14:paraId="25A31D4F" w14:textId="77777777" w:rsidR="005A25D3" w:rsidRPr="00A71CC2" w:rsidRDefault="005A25D3" w:rsidP="005A25D3">
      <w:pPr>
        <w:pStyle w:val="NormalWeb"/>
      </w:pPr>
      <w:r w:rsidRPr="00A71CC2">
        <w:t>Sequence 1 (Update Order Status During Delivery):</w:t>
      </w:r>
    </w:p>
    <w:p w14:paraId="7DA81C3D" w14:textId="77777777" w:rsidR="005A25D3" w:rsidRPr="00A71CC2" w:rsidRDefault="005A25D3" w:rsidP="005A25D3">
      <w:pPr>
        <w:numPr>
          <w:ilvl w:val="0"/>
          <w:numId w:val="113"/>
        </w:numPr>
        <w:spacing w:before="100" w:beforeAutospacing="1" w:after="100" w:afterAutospacing="1"/>
        <w:rPr>
          <w:szCs w:val="24"/>
        </w:rPr>
      </w:pPr>
      <w:r w:rsidRPr="00A71CC2">
        <w:rPr>
          <w:rStyle w:val="Strong"/>
          <w:szCs w:val="24"/>
        </w:rPr>
        <w:t>Stimulus</w:t>
      </w:r>
      <w:r w:rsidRPr="00A71CC2">
        <w:rPr>
          <w:szCs w:val="24"/>
        </w:rPr>
        <w:t>: A transporter updates the status of an order during delivery (e.g., "Out for Delivery," "Delivered").</w:t>
      </w:r>
    </w:p>
    <w:p w14:paraId="3550475F" w14:textId="77777777" w:rsidR="005A25D3" w:rsidRPr="00A71CC2" w:rsidRDefault="005A25D3" w:rsidP="005A25D3">
      <w:pPr>
        <w:numPr>
          <w:ilvl w:val="0"/>
          <w:numId w:val="113"/>
        </w:numPr>
        <w:spacing w:before="100" w:beforeAutospacing="1" w:after="100" w:afterAutospacing="1"/>
        <w:rPr>
          <w:szCs w:val="24"/>
        </w:rPr>
      </w:pPr>
      <w:r w:rsidRPr="00A71CC2">
        <w:rPr>
          <w:rStyle w:val="Strong"/>
          <w:szCs w:val="24"/>
        </w:rPr>
        <w:t>Response</w:t>
      </w:r>
      <w:r w:rsidRPr="00A71CC2">
        <w:rPr>
          <w:szCs w:val="24"/>
        </w:rPr>
        <w:t>: The system records the updated status and notifies relevant staff and customers.</w:t>
      </w:r>
    </w:p>
    <w:p w14:paraId="63CEE10D" w14:textId="77777777" w:rsidR="005A25D3" w:rsidRPr="00A71CC2" w:rsidRDefault="005A25D3" w:rsidP="005A25D3">
      <w:pPr>
        <w:pStyle w:val="Heading4"/>
        <w:numPr>
          <w:ilvl w:val="0"/>
          <w:numId w:val="0"/>
        </w:numPr>
        <w:rPr>
          <w:i/>
          <w:iCs/>
          <w:sz w:val="24"/>
          <w:szCs w:val="24"/>
        </w:rPr>
      </w:pPr>
      <w:r w:rsidRPr="00A71CC2">
        <w:rPr>
          <w:iCs/>
          <w:sz w:val="24"/>
          <w:szCs w:val="24"/>
        </w:rPr>
        <w:lastRenderedPageBreak/>
        <w:t>3.19.3 Functional Requirements</w:t>
      </w:r>
    </w:p>
    <w:p w14:paraId="129C8BE3" w14:textId="77777777" w:rsidR="005A25D3" w:rsidRPr="00A71CC2" w:rsidRDefault="005A25D3" w:rsidP="005A25D3">
      <w:pPr>
        <w:pStyle w:val="NormalWeb"/>
      </w:pPr>
      <w:r w:rsidRPr="00A71CC2">
        <w:t>REQ-32: Update Order Status (Transporter):</w:t>
      </w:r>
    </w:p>
    <w:p w14:paraId="1AAF46FA" w14:textId="77777777" w:rsidR="005A25D3" w:rsidRPr="00A71CC2" w:rsidRDefault="005A25D3" w:rsidP="005A25D3">
      <w:pPr>
        <w:numPr>
          <w:ilvl w:val="0"/>
          <w:numId w:val="114"/>
        </w:numPr>
        <w:spacing w:before="100" w:beforeAutospacing="1" w:after="100" w:afterAutospacing="1"/>
        <w:rPr>
          <w:szCs w:val="24"/>
        </w:rPr>
      </w:pPr>
      <w:r w:rsidRPr="00A71CC2">
        <w:rPr>
          <w:szCs w:val="24"/>
        </w:rPr>
        <w:t>The system shall allow transporters to update the status of orders during delivery, providing real-time updates to relevant staff and customers.</w:t>
      </w:r>
    </w:p>
    <w:p w14:paraId="5142B18C" w14:textId="77777777" w:rsidR="005A25D3" w:rsidRPr="00A71CC2" w:rsidRDefault="005A25D3" w:rsidP="005A25D3">
      <w:pPr>
        <w:pStyle w:val="Heading30"/>
        <w:rPr>
          <w:sz w:val="28"/>
          <w:szCs w:val="28"/>
        </w:rPr>
      </w:pPr>
      <w:r w:rsidRPr="00A71CC2">
        <w:rPr>
          <w:sz w:val="28"/>
          <w:szCs w:val="28"/>
        </w:rPr>
        <w:t>3.2</w:t>
      </w:r>
      <w:r>
        <w:rPr>
          <w:sz w:val="28"/>
          <w:szCs w:val="28"/>
        </w:rPr>
        <w:t>0</w:t>
      </w:r>
      <w:r w:rsidRPr="00A71CC2">
        <w:rPr>
          <w:sz w:val="28"/>
          <w:szCs w:val="28"/>
        </w:rPr>
        <w:t xml:space="preserve"> Tracking Order (Transporter)</w:t>
      </w:r>
    </w:p>
    <w:p w14:paraId="06A221B4" w14:textId="77777777" w:rsidR="005A25D3" w:rsidRPr="00A71CC2" w:rsidRDefault="005A25D3" w:rsidP="005A25D3">
      <w:pPr>
        <w:pStyle w:val="Heading4"/>
        <w:numPr>
          <w:ilvl w:val="0"/>
          <w:numId w:val="0"/>
        </w:numPr>
        <w:rPr>
          <w:i/>
          <w:iCs/>
          <w:sz w:val="24"/>
          <w:szCs w:val="24"/>
        </w:rPr>
      </w:pPr>
      <w:r w:rsidRPr="00A71CC2">
        <w:rPr>
          <w:iCs/>
          <w:sz w:val="24"/>
          <w:szCs w:val="24"/>
        </w:rPr>
        <w:t>3.20.1 Description and Priority</w:t>
      </w:r>
    </w:p>
    <w:p w14:paraId="14F3A1B4" w14:textId="77777777" w:rsidR="005A25D3" w:rsidRPr="00A71CC2" w:rsidRDefault="005A25D3" w:rsidP="005A25D3">
      <w:pPr>
        <w:numPr>
          <w:ilvl w:val="0"/>
          <w:numId w:val="115"/>
        </w:numPr>
        <w:spacing w:before="100" w:beforeAutospacing="1" w:after="100" w:afterAutospacing="1"/>
        <w:rPr>
          <w:szCs w:val="24"/>
        </w:rPr>
      </w:pPr>
      <w:r w:rsidRPr="00A71CC2">
        <w:rPr>
          <w:rStyle w:val="Strong"/>
          <w:szCs w:val="24"/>
        </w:rPr>
        <w:t>Description</w:t>
      </w:r>
      <w:r w:rsidRPr="00A71CC2">
        <w:rPr>
          <w:szCs w:val="24"/>
        </w:rPr>
        <w:t>: This feature allows customers and staff to track the status and location of orders in transit. It is a high-priority feature as it enhances the customer experience by providing real-time updates.</w:t>
      </w:r>
    </w:p>
    <w:p w14:paraId="618F296A" w14:textId="77777777" w:rsidR="005A25D3" w:rsidRPr="00A71CC2" w:rsidRDefault="005A25D3" w:rsidP="005A25D3">
      <w:pPr>
        <w:numPr>
          <w:ilvl w:val="0"/>
          <w:numId w:val="115"/>
        </w:numPr>
        <w:spacing w:before="100" w:beforeAutospacing="1" w:after="100" w:afterAutospacing="1"/>
        <w:rPr>
          <w:szCs w:val="24"/>
        </w:rPr>
      </w:pPr>
      <w:r w:rsidRPr="00A71CC2">
        <w:rPr>
          <w:rStyle w:val="Strong"/>
          <w:szCs w:val="24"/>
        </w:rPr>
        <w:t>Priority</w:t>
      </w:r>
      <w:r w:rsidRPr="00A71CC2">
        <w:rPr>
          <w:szCs w:val="24"/>
        </w:rPr>
        <w:t>: High</w:t>
      </w:r>
    </w:p>
    <w:p w14:paraId="4C34BC19" w14:textId="77777777" w:rsidR="005A25D3" w:rsidRPr="00A71CC2" w:rsidRDefault="005A25D3" w:rsidP="005A25D3">
      <w:pPr>
        <w:pStyle w:val="Heading4"/>
        <w:numPr>
          <w:ilvl w:val="0"/>
          <w:numId w:val="0"/>
        </w:numPr>
        <w:rPr>
          <w:i/>
          <w:iCs/>
          <w:sz w:val="24"/>
          <w:szCs w:val="24"/>
        </w:rPr>
      </w:pPr>
      <w:r w:rsidRPr="00A71CC2">
        <w:rPr>
          <w:iCs/>
          <w:sz w:val="24"/>
          <w:szCs w:val="24"/>
        </w:rPr>
        <w:t>3.20.2 Stimulus/Response Sequences</w:t>
      </w:r>
    </w:p>
    <w:p w14:paraId="1E20D6D6" w14:textId="77777777" w:rsidR="005A25D3" w:rsidRPr="00A71CC2" w:rsidRDefault="005A25D3" w:rsidP="005A25D3">
      <w:pPr>
        <w:pStyle w:val="NormalWeb"/>
      </w:pPr>
      <w:r w:rsidRPr="00A71CC2">
        <w:t>Sequence 1 (Track Order):</w:t>
      </w:r>
    </w:p>
    <w:p w14:paraId="6CDE9BB8" w14:textId="77777777" w:rsidR="005A25D3" w:rsidRPr="00A71CC2" w:rsidRDefault="005A25D3" w:rsidP="005A25D3">
      <w:pPr>
        <w:numPr>
          <w:ilvl w:val="0"/>
          <w:numId w:val="116"/>
        </w:numPr>
        <w:spacing w:before="100" w:beforeAutospacing="1" w:after="100" w:afterAutospacing="1"/>
        <w:rPr>
          <w:szCs w:val="24"/>
        </w:rPr>
      </w:pPr>
      <w:r w:rsidRPr="00A71CC2">
        <w:rPr>
          <w:rStyle w:val="Strong"/>
          <w:szCs w:val="24"/>
        </w:rPr>
        <w:t>Stimulus</w:t>
      </w:r>
      <w:r w:rsidRPr="00A71CC2">
        <w:rPr>
          <w:szCs w:val="24"/>
        </w:rPr>
        <w:t>: A customer or staff member requests the current status and location of an order.</w:t>
      </w:r>
    </w:p>
    <w:p w14:paraId="3308C2BA" w14:textId="77777777" w:rsidR="005A25D3" w:rsidRPr="00A71CC2" w:rsidRDefault="005A25D3" w:rsidP="005A25D3">
      <w:pPr>
        <w:numPr>
          <w:ilvl w:val="0"/>
          <w:numId w:val="116"/>
        </w:numPr>
        <w:spacing w:before="100" w:beforeAutospacing="1" w:after="100" w:afterAutospacing="1"/>
        <w:rPr>
          <w:szCs w:val="24"/>
        </w:rPr>
      </w:pPr>
      <w:r w:rsidRPr="00A71CC2">
        <w:rPr>
          <w:rStyle w:val="Strong"/>
          <w:szCs w:val="24"/>
        </w:rPr>
        <w:t>Response</w:t>
      </w:r>
      <w:r w:rsidRPr="00A71CC2">
        <w:rPr>
          <w:szCs w:val="24"/>
        </w:rPr>
        <w:t>: The system provides real-time updates on the order's status and location.</w:t>
      </w:r>
    </w:p>
    <w:p w14:paraId="72232E29" w14:textId="77777777" w:rsidR="005A25D3" w:rsidRPr="00A71CC2" w:rsidRDefault="005A25D3" w:rsidP="005A25D3">
      <w:pPr>
        <w:pStyle w:val="Heading4"/>
        <w:numPr>
          <w:ilvl w:val="0"/>
          <w:numId w:val="0"/>
        </w:numPr>
        <w:rPr>
          <w:i/>
          <w:iCs/>
          <w:sz w:val="24"/>
          <w:szCs w:val="24"/>
        </w:rPr>
      </w:pPr>
      <w:r w:rsidRPr="00A71CC2">
        <w:rPr>
          <w:iCs/>
          <w:sz w:val="24"/>
          <w:szCs w:val="24"/>
        </w:rPr>
        <w:t>3.20.3 Functional Requirements</w:t>
      </w:r>
    </w:p>
    <w:p w14:paraId="4AAEDDDE" w14:textId="77777777" w:rsidR="005A25D3" w:rsidRPr="00A71CC2" w:rsidRDefault="005A25D3" w:rsidP="005A25D3">
      <w:pPr>
        <w:pStyle w:val="NormalWeb"/>
      </w:pPr>
      <w:r w:rsidRPr="00A71CC2">
        <w:t>REQ-33: Tracking Order:</w:t>
      </w:r>
    </w:p>
    <w:p w14:paraId="0E155833" w14:textId="4AAA5168" w:rsidR="004449FC" w:rsidRPr="008F5F0C" w:rsidRDefault="005A25D3" w:rsidP="008F5F0C">
      <w:pPr>
        <w:numPr>
          <w:ilvl w:val="0"/>
          <w:numId w:val="117"/>
        </w:numPr>
        <w:spacing w:before="100" w:beforeAutospacing="1" w:after="100" w:afterAutospacing="1"/>
        <w:rPr>
          <w:szCs w:val="24"/>
        </w:rPr>
      </w:pPr>
      <w:r w:rsidRPr="00A71CC2">
        <w:rPr>
          <w:szCs w:val="24"/>
        </w:rPr>
        <w:t>The system shall provide real-time tracking information for orders, including status updates and location data, to both customers and staff.</w:t>
      </w:r>
    </w:p>
    <w:p w14:paraId="39CAC53C" w14:textId="77777777" w:rsidR="0051524F" w:rsidRDefault="0051524F" w:rsidP="002857AE">
      <w:pPr>
        <w:pStyle w:val="Heading1"/>
      </w:pPr>
      <w:bookmarkStart w:id="26" w:name="_Toc160863625"/>
      <w:r w:rsidRPr="00ED4ADE">
        <w:lastRenderedPageBreak/>
        <w:t>NON-FUNCTIONAL Requirements</w:t>
      </w:r>
      <w:bookmarkEnd w:id="26"/>
      <w:r w:rsidRPr="00ED4ADE">
        <w:t xml:space="preserve"> </w:t>
      </w:r>
    </w:p>
    <w:p w14:paraId="02C975ED" w14:textId="77777777" w:rsidR="00354E33" w:rsidRDefault="00354E33" w:rsidP="00354E33">
      <w:pPr>
        <w:pStyle w:val="Heading2"/>
      </w:pPr>
      <w:bookmarkStart w:id="27" w:name="_Toc352609396"/>
      <w:r>
        <w:rPr>
          <w:noProof/>
        </w:rPr>
        <w:drawing>
          <wp:anchor distT="0" distB="0" distL="114300" distR="114300" simplePos="0" relativeHeight="251659264" behindDoc="0" locked="0" layoutInCell="1" allowOverlap="1" wp14:anchorId="382D392C" wp14:editId="39F7245A">
            <wp:simplePos x="0" y="0"/>
            <wp:positionH relativeFrom="column">
              <wp:posOffset>171424</wp:posOffset>
            </wp:positionH>
            <wp:positionV relativeFrom="paragraph">
              <wp:posOffset>475691</wp:posOffset>
            </wp:positionV>
            <wp:extent cx="6126480" cy="3755390"/>
            <wp:effectExtent l="0" t="0" r="0" b="0"/>
            <wp:wrapSquare wrapText="bothSides"/>
            <wp:docPr id="390802688"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02688" name="Picture 1" descr="A diagram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26480" cy="3755390"/>
                    </a:xfrm>
                    <a:prstGeom prst="rect">
                      <a:avLst/>
                    </a:prstGeom>
                  </pic:spPr>
                </pic:pic>
              </a:graphicData>
            </a:graphic>
          </wp:anchor>
        </w:drawing>
      </w:r>
      <w:r w:rsidRPr="005F23D7">
        <w:t>Logical Data Model</w:t>
      </w:r>
      <w:bookmarkEnd w:id="27"/>
    </w:p>
    <w:p w14:paraId="05BDBD5F" w14:textId="77777777" w:rsidR="00354E33" w:rsidRPr="00A1771E" w:rsidRDefault="00354E33" w:rsidP="00354E33"/>
    <w:p w14:paraId="5B16A8CC" w14:textId="77777777" w:rsidR="00354E33" w:rsidRDefault="00354E33" w:rsidP="00354E33">
      <w:pPr>
        <w:pStyle w:val="Heading2"/>
      </w:pPr>
      <w:bookmarkStart w:id="28" w:name="_Toc352609397"/>
      <w:r w:rsidRPr="005F23D7">
        <w:t>Data Dictionary</w:t>
      </w:r>
      <w:bookmarkStart w:id="29" w:name="_Toc352609398"/>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3"/>
        <w:gridCol w:w="1730"/>
        <w:gridCol w:w="1315"/>
        <w:gridCol w:w="1140"/>
        <w:gridCol w:w="958"/>
        <w:gridCol w:w="976"/>
        <w:gridCol w:w="1518"/>
      </w:tblGrid>
      <w:tr w:rsidR="00354E33" w14:paraId="4C1F7CC0" w14:textId="77777777" w:rsidTr="00BC7890">
        <w:tc>
          <w:tcPr>
            <w:tcW w:w="1234" w:type="dxa"/>
          </w:tcPr>
          <w:p w14:paraId="0F568F4B" w14:textId="77777777" w:rsidR="00354E33" w:rsidRDefault="00354E33" w:rsidP="00BC7890">
            <w:r>
              <w:t>Entity</w:t>
            </w:r>
          </w:p>
        </w:tc>
        <w:tc>
          <w:tcPr>
            <w:tcW w:w="1234" w:type="dxa"/>
          </w:tcPr>
          <w:p w14:paraId="06C3D7BD" w14:textId="77777777" w:rsidR="00354E33" w:rsidRDefault="00354E33" w:rsidP="00BC7890">
            <w:r>
              <w:t>Attribute</w:t>
            </w:r>
          </w:p>
        </w:tc>
        <w:tc>
          <w:tcPr>
            <w:tcW w:w="1234" w:type="dxa"/>
          </w:tcPr>
          <w:p w14:paraId="22381693" w14:textId="77777777" w:rsidR="00354E33" w:rsidRDefault="00354E33" w:rsidP="00BC7890">
            <w:r>
              <w:t>Description</w:t>
            </w:r>
          </w:p>
        </w:tc>
        <w:tc>
          <w:tcPr>
            <w:tcW w:w="1234" w:type="dxa"/>
          </w:tcPr>
          <w:p w14:paraId="5CC6BF9F" w14:textId="77777777" w:rsidR="00354E33" w:rsidRDefault="00354E33" w:rsidP="00BC7890">
            <w:r>
              <w:t>Data Type</w:t>
            </w:r>
          </w:p>
        </w:tc>
        <w:tc>
          <w:tcPr>
            <w:tcW w:w="1234" w:type="dxa"/>
          </w:tcPr>
          <w:p w14:paraId="4FB215C5" w14:textId="77777777" w:rsidR="00354E33" w:rsidRDefault="00354E33" w:rsidP="00BC7890">
            <w:r>
              <w:t>Length</w:t>
            </w:r>
          </w:p>
        </w:tc>
        <w:tc>
          <w:tcPr>
            <w:tcW w:w="1234" w:type="dxa"/>
          </w:tcPr>
          <w:p w14:paraId="7DFA0CB1" w14:textId="77777777" w:rsidR="00354E33" w:rsidRDefault="00354E33" w:rsidP="00BC7890">
            <w:r>
              <w:t>Format</w:t>
            </w:r>
          </w:p>
        </w:tc>
        <w:tc>
          <w:tcPr>
            <w:tcW w:w="1234" w:type="dxa"/>
          </w:tcPr>
          <w:p w14:paraId="7CC5D23E" w14:textId="77777777" w:rsidR="00354E33" w:rsidRDefault="00354E33" w:rsidP="00BC7890">
            <w:r>
              <w:t>Allowed Values</w:t>
            </w:r>
          </w:p>
        </w:tc>
      </w:tr>
      <w:tr w:rsidR="00354E33" w14:paraId="15CB30D6" w14:textId="77777777" w:rsidTr="00BC7890">
        <w:tc>
          <w:tcPr>
            <w:tcW w:w="1234" w:type="dxa"/>
          </w:tcPr>
          <w:p w14:paraId="6F019EB3" w14:textId="77777777" w:rsidR="00354E33" w:rsidRDefault="00354E33" w:rsidP="00BC7890">
            <w:r>
              <w:t>User</w:t>
            </w:r>
          </w:p>
        </w:tc>
        <w:tc>
          <w:tcPr>
            <w:tcW w:w="1234" w:type="dxa"/>
          </w:tcPr>
          <w:p w14:paraId="2C3227C6" w14:textId="77777777" w:rsidR="00354E33" w:rsidRDefault="00354E33" w:rsidP="00BC7890">
            <w:r>
              <w:t>UserID</w:t>
            </w:r>
          </w:p>
        </w:tc>
        <w:tc>
          <w:tcPr>
            <w:tcW w:w="1234" w:type="dxa"/>
          </w:tcPr>
          <w:p w14:paraId="1B2C9C64" w14:textId="77777777" w:rsidR="00354E33" w:rsidRDefault="00354E33" w:rsidP="00BC7890">
            <w:r>
              <w:t>Unique identifier for the user</w:t>
            </w:r>
          </w:p>
        </w:tc>
        <w:tc>
          <w:tcPr>
            <w:tcW w:w="1234" w:type="dxa"/>
          </w:tcPr>
          <w:p w14:paraId="19786A6B" w14:textId="77777777" w:rsidR="00354E33" w:rsidRDefault="00354E33" w:rsidP="00BC7890">
            <w:r>
              <w:t>Integer</w:t>
            </w:r>
          </w:p>
        </w:tc>
        <w:tc>
          <w:tcPr>
            <w:tcW w:w="1234" w:type="dxa"/>
          </w:tcPr>
          <w:p w14:paraId="3B97464A" w14:textId="77777777" w:rsidR="00354E33" w:rsidRDefault="00354E33" w:rsidP="00BC7890">
            <w:r>
              <w:t>10</w:t>
            </w:r>
          </w:p>
        </w:tc>
        <w:tc>
          <w:tcPr>
            <w:tcW w:w="1234" w:type="dxa"/>
          </w:tcPr>
          <w:p w14:paraId="3570604C" w14:textId="77777777" w:rsidR="00354E33" w:rsidRDefault="00354E33" w:rsidP="00BC7890">
            <w:r>
              <w:t>N/A</w:t>
            </w:r>
          </w:p>
        </w:tc>
        <w:tc>
          <w:tcPr>
            <w:tcW w:w="1234" w:type="dxa"/>
          </w:tcPr>
          <w:p w14:paraId="332B0E2A" w14:textId="77777777" w:rsidR="00354E33" w:rsidRDefault="00354E33" w:rsidP="00BC7890">
            <w:r>
              <w:t>Auto increment</w:t>
            </w:r>
          </w:p>
        </w:tc>
      </w:tr>
      <w:tr w:rsidR="00354E33" w14:paraId="13F876BD" w14:textId="77777777" w:rsidTr="00BC7890">
        <w:tc>
          <w:tcPr>
            <w:tcW w:w="1234" w:type="dxa"/>
          </w:tcPr>
          <w:p w14:paraId="2F1D3179" w14:textId="77777777" w:rsidR="00354E33" w:rsidRDefault="00354E33" w:rsidP="00BC7890">
            <w:r>
              <w:t>User</w:t>
            </w:r>
          </w:p>
        </w:tc>
        <w:tc>
          <w:tcPr>
            <w:tcW w:w="1234" w:type="dxa"/>
          </w:tcPr>
          <w:p w14:paraId="0DFFBD7C" w14:textId="77777777" w:rsidR="00354E33" w:rsidRDefault="00354E33" w:rsidP="00BC7890">
            <w:r>
              <w:t>Username</w:t>
            </w:r>
          </w:p>
        </w:tc>
        <w:tc>
          <w:tcPr>
            <w:tcW w:w="1234" w:type="dxa"/>
          </w:tcPr>
          <w:p w14:paraId="2714FF50" w14:textId="77777777" w:rsidR="00354E33" w:rsidRDefault="00354E33" w:rsidP="00BC7890">
            <w:r>
              <w:t>Username of the user</w:t>
            </w:r>
          </w:p>
        </w:tc>
        <w:tc>
          <w:tcPr>
            <w:tcW w:w="1234" w:type="dxa"/>
          </w:tcPr>
          <w:p w14:paraId="6B935B8E" w14:textId="77777777" w:rsidR="00354E33" w:rsidRDefault="00354E33" w:rsidP="00BC7890">
            <w:r>
              <w:t>String</w:t>
            </w:r>
          </w:p>
        </w:tc>
        <w:tc>
          <w:tcPr>
            <w:tcW w:w="1234" w:type="dxa"/>
          </w:tcPr>
          <w:p w14:paraId="0F2C38F8" w14:textId="77777777" w:rsidR="00354E33" w:rsidRDefault="00354E33" w:rsidP="00BC7890">
            <w:r>
              <w:t>50</w:t>
            </w:r>
          </w:p>
        </w:tc>
        <w:tc>
          <w:tcPr>
            <w:tcW w:w="1234" w:type="dxa"/>
          </w:tcPr>
          <w:p w14:paraId="2E92489A" w14:textId="77777777" w:rsidR="00354E33" w:rsidRDefault="00354E33" w:rsidP="00BC7890">
            <w:r>
              <w:t>N/A</w:t>
            </w:r>
          </w:p>
        </w:tc>
        <w:tc>
          <w:tcPr>
            <w:tcW w:w="1234" w:type="dxa"/>
          </w:tcPr>
          <w:p w14:paraId="3CF812DD" w14:textId="77777777" w:rsidR="00354E33" w:rsidRDefault="00354E33" w:rsidP="00BC7890">
            <w:r>
              <w:t>Alphanumeric characters</w:t>
            </w:r>
          </w:p>
        </w:tc>
      </w:tr>
      <w:tr w:rsidR="00354E33" w14:paraId="511A0926" w14:textId="77777777" w:rsidTr="00BC7890">
        <w:tc>
          <w:tcPr>
            <w:tcW w:w="1234" w:type="dxa"/>
          </w:tcPr>
          <w:p w14:paraId="3DEFEAF4" w14:textId="77777777" w:rsidR="00354E33" w:rsidRDefault="00354E33" w:rsidP="00BC7890">
            <w:r>
              <w:t>User</w:t>
            </w:r>
          </w:p>
        </w:tc>
        <w:tc>
          <w:tcPr>
            <w:tcW w:w="1234" w:type="dxa"/>
          </w:tcPr>
          <w:p w14:paraId="3815789E" w14:textId="77777777" w:rsidR="00354E33" w:rsidRDefault="00354E33" w:rsidP="00BC7890">
            <w:r>
              <w:t>Password</w:t>
            </w:r>
          </w:p>
        </w:tc>
        <w:tc>
          <w:tcPr>
            <w:tcW w:w="1234" w:type="dxa"/>
          </w:tcPr>
          <w:p w14:paraId="2AC12768" w14:textId="77777777" w:rsidR="00354E33" w:rsidRDefault="00354E33" w:rsidP="00BC7890">
            <w:r>
              <w:t>Password of the user</w:t>
            </w:r>
          </w:p>
        </w:tc>
        <w:tc>
          <w:tcPr>
            <w:tcW w:w="1234" w:type="dxa"/>
          </w:tcPr>
          <w:p w14:paraId="4F118ABC" w14:textId="77777777" w:rsidR="00354E33" w:rsidRDefault="00354E33" w:rsidP="00BC7890">
            <w:r>
              <w:t>String</w:t>
            </w:r>
          </w:p>
        </w:tc>
        <w:tc>
          <w:tcPr>
            <w:tcW w:w="1234" w:type="dxa"/>
          </w:tcPr>
          <w:p w14:paraId="6F0432D9" w14:textId="77777777" w:rsidR="00354E33" w:rsidRDefault="00354E33" w:rsidP="00BC7890">
            <w:r>
              <w:t>50</w:t>
            </w:r>
          </w:p>
        </w:tc>
        <w:tc>
          <w:tcPr>
            <w:tcW w:w="1234" w:type="dxa"/>
          </w:tcPr>
          <w:p w14:paraId="0F1FA5E5" w14:textId="77777777" w:rsidR="00354E33" w:rsidRDefault="00354E33" w:rsidP="00BC7890">
            <w:r>
              <w:t>N/A</w:t>
            </w:r>
          </w:p>
        </w:tc>
        <w:tc>
          <w:tcPr>
            <w:tcW w:w="1234" w:type="dxa"/>
          </w:tcPr>
          <w:p w14:paraId="4C2C0DCB" w14:textId="77777777" w:rsidR="00354E33" w:rsidRDefault="00354E33" w:rsidP="00BC7890">
            <w:r>
              <w:t>Encrypted</w:t>
            </w:r>
          </w:p>
        </w:tc>
      </w:tr>
      <w:tr w:rsidR="00354E33" w14:paraId="064F8812" w14:textId="77777777" w:rsidTr="00BC7890">
        <w:tc>
          <w:tcPr>
            <w:tcW w:w="1234" w:type="dxa"/>
          </w:tcPr>
          <w:p w14:paraId="6EDDDFED" w14:textId="77777777" w:rsidR="00354E33" w:rsidRDefault="00354E33" w:rsidP="00BC7890">
            <w:r>
              <w:t>User</w:t>
            </w:r>
          </w:p>
        </w:tc>
        <w:tc>
          <w:tcPr>
            <w:tcW w:w="1234" w:type="dxa"/>
          </w:tcPr>
          <w:p w14:paraId="50E4813B" w14:textId="77777777" w:rsidR="00354E33" w:rsidRDefault="00354E33" w:rsidP="00BC7890">
            <w:r>
              <w:t>Role</w:t>
            </w:r>
          </w:p>
        </w:tc>
        <w:tc>
          <w:tcPr>
            <w:tcW w:w="1234" w:type="dxa"/>
          </w:tcPr>
          <w:p w14:paraId="693E9144" w14:textId="77777777" w:rsidR="00354E33" w:rsidRDefault="00354E33" w:rsidP="00BC7890">
            <w:r>
              <w:t xml:space="preserve">Role of the user </w:t>
            </w:r>
            <w:r>
              <w:lastRenderedPageBreak/>
              <w:t>in the system</w:t>
            </w:r>
          </w:p>
        </w:tc>
        <w:tc>
          <w:tcPr>
            <w:tcW w:w="1234" w:type="dxa"/>
          </w:tcPr>
          <w:p w14:paraId="2057DFEE" w14:textId="77777777" w:rsidR="00354E33" w:rsidRDefault="00354E33" w:rsidP="00BC7890">
            <w:r>
              <w:lastRenderedPageBreak/>
              <w:t>String</w:t>
            </w:r>
          </w:p>
        </w:tc>
        <w:tc>
          <w:tcPr>
            <w:tcW w:w="1234" w:type="dxa"/>
          </w:tcPr>
          <w:p w14:paraId="66367B76" w14:textId="77777777" w:rsidR="00354E33" w:rsidRDefault="00354E33" w:rsidP="00BC7890">
            <w:r>
              <w:t>20</w:t>
            </w:r>
          </w:p>
        </w:tc>
        <w:tc>
          <w:tcPr>
            <w:tcW w:w="1234" w:type="dxa"/>
          </w:tcPr>
          <w:p w14:paraId="532B3B14" w14:textId="77777777" w:rsidR="00354E33" w:rsidRDefault="00354E33" w:rsidP="00BC7890">
            <w:r>
              <w:t>N/A</w:t>
            </w:r>
          </w:p>
        </w:tc>
        <w:tc>
          <w:tcPr>
            <w:tcW w:w="1234" w:type="dxa"/>
          </w:tcPr>
          <w:p w14:paraId="3C86469B" w14:textId="77777777" w:rsidR="00354E33" w:rsidRDefault="00354E33" w:rsidP="00BC7890">
            <w:r>
              <w:t xml:space="preserve">Guest, Member, </w:t>
            </w:r>
            <w:r>
              <w:lastRenderedPageBreak/>
              <w:t>Baker, Transporter, Administrator</w:t>
            </w:r>
          </w:p>
        </w:tc>
      </w:tr>
      <w:tr w:rsidR="00354E33" w14:paraId="59BC985A" w14:textId="77777777" w:rsidTr="00BC7890">
        <w:tc>
          <w:tcPr>
            <w:tcW w:w="1234" w:type="dxa"/>
          </w:tcPr>
          <w:p w14:paraId="3423D343" w14:textId="77777777" w:rsidR="00354E33" w:rsidRDefault="00354E33" w:rsidP="00BC7890">
            <w:r>
              <w:lastRenderedPageBreak/>
              <w:t>Product</w:t>
            </w:r>
          </w:p>
        </w:tc>
        <w:tc>
          <w:tcPr>
            <w:tcW w:w="1234" w:type="dxa"/>
          </w:tcPr>
          <w:p w14:paraId="5D6C7812" w14:textId="77777777" w:rsidR="00354E33" w:rsidRDefault="00354E33" w:rsidP="00BC7890">
            <w:r>
              <w:t>ProductID</w:t>
            </w:r>
          </w:p>
        </w:tc>
        <w:tc>
          <w:tcPr>
            <w:tcW w:w="1234" w:type="dxa"/>
          </w:tcPr>
          <w:p w14:paraId="2547365D" w14:textId="77777777" w:rsidR="00354E33" w:rsidRDefault="00354E33" w:rsidP="00BC7890">
            <w:r>
              <w:t>Unique identifier for the product</w:t>
            </w:r>
          </w:p>
        </w:tc>
        <w:tc>
          <w:tcPr>
            <w:tcW w:w="1234" w:type="dxa"/>
          </w:tcPr>
          <w:p w14:paraId="37FD4FDF" w14:textId="77777777" w:rsidR="00354E33" w:rsidRDefault="00354E33" w:rsidP="00BC7890">
            <w:r>
              <w:t>Integer</w:t>
            </w:r>
          </w:p>
        </w:tc>
        <w:tc>
          <w:tcPr>
            <w:tcW w:w="1234" w:type="dxa"/>
          </w:tcPr>
          <w:p w14:paraId="0BEDFFCC" w14:textId="77777777" w:rsidR="00354E33" w:rsidRDefault="00354E33" w:rsidP="00BC7890">
            <w:r>
              <w:t>10</w:t>
            </w:r>
          </w:p>
        </w:tc>
        <w:tc>
          <w:tcPr>
            <w:tcW w:w="1234" w:type="dxa"/>
          </w:tcPr>
          <w:p w14:paraId="447AEA29" w14:textId="77777777" w:rsidR="00354E33" w:rsidRDefault="00354E33" w:rsidP="00BC7890">
            <w:r>
              <w:t>N/A</w:t>
            </w:r>
          </w:p>
        </w:tc>
        <w:tc>
          <w:tcPr>
            <w:tcW w:w="1234" w:type="dxa"/>
          </w:tcPr>
          <w:p w14:paraId="3A75F173" w14:textId="77777777" w:rsidR="00354E33" w:rsidRDefault="00354E33" w:rsidP="00BC7890">
            <w:r>
              <w:t>Auto increment</w:t>
            </w:r>
          </w:p>
        </w:tc>
      </w:tr>
      <w:tr w:rsidR="00354E33" w14:paraId="2EBA36DC" w14:textId="77777777" w:rsidTr="00BC7890">
        <w:tc>
          <w:tcPr>
            <w:tcW w:w="1234" w:type="dxa"/>
          </w:tcPr>
          <w:p w14:paraId="332D8ACA" w14:textId="77777777" w:rsidR="00354E33" w:rsidRDefault="00354E33" w:rsidP="00BC7890">
            <w:r>
              <w:t>Product</w:t>
            </w:r>
          </w:p>
        </w:tc>
        <w:tc>
          <w:tcPr>
            <w:tcW w:w="1234" w:type="dxa"/>
          </w:tcPr>
          <w:p w14:paraId="753235E8" w14:textId="77777777" w:rsidR="00354E33" w:rsidRDefault="00354E33" w:rsidP="00BC7890">
            <w:r>
              <w:t>Name</w:t>
            </w:r>
          </w:p>
        </w:tc>
        <w:tc>
          <w:tcPr>
            <w:tcW w:w="1234" w:type="dxa"/>
          </w:tcPr>
          <w:p w14:paraId="224AECE9" w14:textId="77777777" w:rsidR="00354E33" w:rsidRDefault="00354E33" w:rsidP="00BC7890">
            <w:r>
              <w:t>Name of the product</w:t>
            </w:r>
          </w:p>
        </w:tc>
        <w:tc>
          <w:tcPr>
            <w:tcW w:w="1234" w:type="dxa"/>
          </w:tcPr>
          <w:p w14:paraId="2F6F6237" w14:textId="77777777" w:rsidR="00354E33" w:rsidRDefault="00354E33" w:rsidP="00BC7890">
            <w:r>
              <w:t>String</w:t>
            </w:r>
          </w:p>
        </w:tc>
        <w:tc>
          <w:tcPr>
            <w:tcW w:w="1234" w:type="dxa"/>
          </w:tcPr>
          <w:p w14:paraId="5F179AF7" w14:textId="77777777" w:rsidR="00354E33" w:rsidRDefault="00354E33" w:rsidP="00BC7890">
            <w:r>
              <w:t>100</w:t>
            </w:r>
          </w:p>
        </w:tc>
        <w:tc>
          <w:tcPr>
            <w:tcW w:w="1234" w:type="dxa"/>
          </w:tcPr>
          <w:p w14:paraId="27A0DE68" w14:textId="77777777" w:rsidR="00354E33" w:rsidRDefault="00354E33" w:rsidP="00BC7890">
            <w:r>
              <w:t>N/A</w:t>
            </w:r>
          </w:p>
        </w:tc>
        <w:tc>
          <w:tcPr>
            <w:tcW w:w="1234" w:type="dxa"/>
          </w:tcPr>
          <w:p w14:paraId="61810C1A" w14:textId="77777777" w:rsidR="00354E33" w:rsidRDefault="00354E33" w:rsidP="00BC7890">
            <w:r>
              <w:t>Alphanumeric characters</w:t>
            </w:r>
          </w:p>
        </w:tc>
      </w:tr>
      <w:tr w:rsidR="00354E33" w14:paraId="3109BACF" w14:textId="77777777" w:rsidTr="00BC7890">
        <w:tc>
          <w:tcPr>
            <w:tcW w:w="1234" w:type="dxa"/>
          </w:tcPr>
          <w:p w14:paraId="38D7619A" w14:textId="77777777" w:rsidR="00354E33" w:rsidRDefault="00354E33" w:rsidP="00BC7890">
            <w:r>
              <w:t>Product</w:t>
            </w:r>
          </w:p>
        </w:tc>
        <w:tc>
          <w:tcPr>
            <w:tcW w:w="1234" w:type="dxa"/>
          </w:tcPr>
          <w:p w14:paraId="39C815F4" w14:textId="77777777" w:rsidR="00354E33" w:rsidRDefault="00354E33" w:rsidP="00BC7890">
            <w:r>
              <w:t>Price</w:t>
            </w:r>
          </w:p>
        </w:tc>
        <w:tc>
          <w:tcPr>
            <w:tcW w:w="1234" w:type="dxa"/>
          </w:tcPr>
          <w:p w14:paraId="4BFF16A5" w14:textId="77777777" w:rsidR="00354E33" w:rsidRDefault="00354E33" w:rsidP="00BC7890">
            <w:r>
              <w:t>Price of the product</w:t>
            </w:r>
          </w:p>
        </w:tc>
        <w:tc>
          <w:tcPr>
            <w:tcW w:w="1234" w:type="dxa"/>
          </w:tcPr>
          <w:p w14:paraId="14148C17" w14:textId="77777777" w:rsidR="00354E33" w:rsidRDefault="00354E33" w:rsidP="00BC7890">
            <w:r>
              <w:t>Decimal</w:t>
            </w:r>
          </w:p>
        </w:tc>
        <w:tc>
          <w:tcPr>
            <w:tcW w:w="1234" w:type="dxa"/>
          </w:tcPr>
          <w:p w14:paraId="734F0127" w14:textId="77777777" w:rsidR="00354E33" w:rsidRDefault="00354E33" w:rsidP="00BC7890">
            <w:r>
              <w:t>10,2</w:t>
            </w:r>
          </w:p>
        </w:tc>
        <w:tc>
          <w:tcPr>
            <w:tcW w:w="1234" w:type="dxa"/>
          </w:tcPr>
          <w:p w14:paraId="38EC3B37" w14:textId="77777777" w:rsidR="00354E33" w:rsidRDefault="00354E33" w:rsidP="00BC7890">
            <w:r>
              <w:t>N/A</w:t>
            </w:r>
          </w:p>
        </w:tc>
        <w:tc>
          <w:tcPr>
            <w:tcW w:w="1234" w:type="dxa"/>
          </w:tcPr>
          <w:p w14:paraId="59A8852B" w14:textId="77777777" w:rsidR="00354E33" w:rsidRDefault="00354E33" w:rsidP="00BC7890">
            <w:r>
              <w:t>Positive decimal</w:t>
            </w:r>
          </w:p>
        </w:tc>
      </w:tr>
      <w:tr w:rsidR="00354E33" w14:paraId="60291A8F" w14:textId="77777777" w:rsidTr="00BC7890">
        <w:tc>
          <w:tcPr>
            <w:tcW w:w="1234" w:type="dxa"/>
          </w:tcPr>
          <w:p w14:paraId="5D505829" w14:textId="77777777" w:rsidR="00354E33" w:rsidRDefault="00354E33" w:rsidP="00BC7890">
            <w:r>
              <w:t>Order</w:t>
            </w:r>
          </w:p>
        </w:tc>
        <w:tc>
          <w:tcPr>
            <w:tcW w:w="1234" w:type="dxa"/>
          </w:tcPr>
          <w:p w14:paraId="6E53093D" w14:textId="77777777" w:rsidR="00354E33" w:rsidRDefault="00354E33" w:rsidP="00BC7890">
            <w:r>
              <w:t>OrderID</w:t>
            </w:r>
          </w:p>
        </w:tc>
        <w:tc>
          <w:tcPr>
            <w:tcW w:w="1234" w:type="dxa"/>
          </w:tcPr>
          <w:p w14:paraId="02965C08" w14:textId="77777777" w:rsidR="00354E33" w:rsidRDefault="00354E33" w:rsidP="00BC7890">
            <w:r>
              <w:t>Unique identifier for the order</w:t>
            </w:r>
          </w:p>
        </w:tc>
        <w:tc>
          <w:tcPr>
            <w:tcW w:w="1234" w:type="dxa"/>
          </w:tcPr>
          <w:p w14:paraId="5D553D8D" w14:textId="77777777" w:rsidR="00354E33" w:rsidRDefault="00354E33" w:rsidP="00BC7890">
            <w:r>
              <w:t>Integer</w:t>
            </w:r>
          </w:p>
        </w:tc>
        <w:tc>
          <w:tcPr>
            <w:tcW w:w="1234" w:type="dxa"/>
          </w:tcPr>
          <w:p w14:paraId="2A272F3B" w14:textId="77777777" w:rsidR="00354E33" w:rsidRDefault="00354E33" w:rsidP="00BC7890">
            <w:r>
              <w:t>10</w:t>
            </w:r>
          </w:p>
        </w:tc>
        <w:tc>
          <w:tcPr>
            <w:tcW w:w="1234" w:type="dxa"/>
          </w:tcPr>
          <w:p w14:paraId="3C4BAF38" w14:textId="77777777" w:rsidR="00354E33" w:rsidRDefault="00354E33" w:rsidP="00BC7890">
            <w:r>
              <w:t>N/A</w:t>
            </w:r>
          </w:p>
        </w:tc>
        <w:tc>
          <w:tcPr>
            <w:tcW w:w="1234" w:type="dxa"/>
          </w:tcPr>
          <w:p w14:paraId="3E8DC771" w14:textId="77777777" w:rsidR="00354E33" w:rsidRDefault="00354E33" w:rsidP="00BC7890">
            <w:r>
              <w:t>Auto increment</w:t>
            </w:r>
          </w:p>
        </w:tc>
      </w:tr>
      <w:tr w:rsidR="00354E33" w14:paraId="0F388AD3" w14:textId="77777777" w:rsidTr="00BC7890">
        <w:tc>
          <w:tcPr>
            <w:tcW w:w="1234" w:type="dxa"/>
          </w:tcPr>
          <w:p w14:paraId="23ECB7FE" w14:textId="77777777" w:rsidR="00354E33" w:rsidRDefault="00354E33" w:rsidP="00BC7890">
            <w:r>
              <w:t>Order</w:t>
            </w:r>
          </w:p>
        </w:tc>
        <w:tc>
          <w:tcPr>
            <w:tcW w:w="1234" w:type="dxa"/>
          </w:tcPr>
          <w:p w14:paraId="4B5B4F28" w14:textId="77777777" w:rsidR="00354E33" w:rsidRDefault="00354E33" w:rsidP="00BC7890">
            <w:r>
              <w:t>OrderDate</w:t>
            </w:r>
          </w:p>
        </w:tc>
        <w:tc>
          <w:tcPr>
            <w:tcW w:w="1234" w:type="dxa"/>
          </w:tcPr>
          <w:p w14:paraId="08F8A11A" w14:textId="77777777" w:rsidR="00354E33" w:rsidRDefault="00354E33" w:rsidP="00BC7890">
            <w:r>
              <w:t>Date of the order</w:t>
            </w:r>
          </w:p>
        </w:tc>
        <w:tc>
          <w:tcPr>
            <w:tcW w:w="1234" w:type="dxa"/>
          </w:tcPr>
          <w:p w14:paraId="454927AE" w14:textId="77777777" w:rsidR="00354E33" w:rsidRDefault="00354E33" w:rsidP="00BC7890">
            <w:r>
              <w:t>Datetime</w:t>
            </w:r>
          </w:p>
        </w:tc>
        <w:tc>
          <w:tcPr>
            <w:tcW w:w="1234" w:type="dxa"/>
          </w:tcPr>
          <w:p w14:paraId="228411C2" w14:textId="77777777" w:rsidR="00354E33" w:rsidRDefault="00354E33" w:rsidP="00BC7890">
            <w:r>
              <w:t>N/A</w:t>
            </w:r>
          </w:p>
        </w:tc>
        <w:tc>
          <w:tcPr>
            <w:tcW w:w="1234" w:type="dxa"/>
          </w:tcPr>
          <w:p w14:paraId="3FAA0742" w14:textId="77777777" w:rsidR="00354E33" w:rsidRDefault="00354E33" w:rsidP="00BC7890">
            <w:r>
              <w:t>YYYY-MM-DD</w:t>
            </w:r>
          </w:p>
        </w:tc>
        <w:tc>
          <w:tcPr>
            <w:tcW w:w="1234" w:type="dxa"/>
          </w:tcPr>
          <w:p w14:paraId="78E54943" w14:textId="77777777" w:rsidR="00354E33" w:rsidRDefault="00354E33" w:rsidP="00BC7890">
            <w:r>
              <w:t>N/A</w:t>
            </w:r>
          </w:p>
        </w:tc>
      </w:tr>
      <w:tr w:rsidR="00354E33" w14:paraId="65772F78" w14:textId="77777777" w:rsidTr="00BC7890">
        <w:tc>
          <w:tcPr>
            <w:tcW w:w="1234" w:type="dxa"/>
          </w:tcPr>
          <w:p w14:paraId="07328152" w14:textId="77777777" w:rsidR="00354E33" w:rsidRDefault="00354E33" w:rsidP="00BC7890">
            <w:r>
              <w:t>OrderItem</w:t>
            </w:r>
          </w:p>
        </w:tc>
        <w:tc>
          <w:tcPr>
            <w:tcW w:w="1234" w:type="dxa"/>
          </w:tcPr>
          <w:p w14:paraId="3797D0E6" w14:textId="77777777" w:rsidR="00354E33" w:rsidRDefault="00354E33" w:rsidP="00BC7890">
            <w:r>
              <w:t>OrderItemID</w:t>
            </w:r>
          </w:p>
        </w:tc>
        <w:tc>
          <w:tcPr>
            <w:tcW w:w="1234" w:type="dxa"/>
          </w:tcPr>
          <w:p w14:paraId="5635E48A" w14:textId="77777777" w:rsidR="00354E33" w:rsidRDefault="00354E33" w:rsidP="00BC7890">
            <w:r>
              <w:t>Unique identifier for the order item</w:t>
            </w:r>
          </w:p>
        </w:tc>
        <w:tc>
          <w:tcPr>
            <w:tcW w:w="1234" w:type="dxa"/>
          </w:tcPr>
          <w:p w14:paraId="6C8D6BEE" w14:textId="77777777" w:rsidR="00354E33" w:rsidRDefault="00354E33" w:rsidP="00BC7890">
            <w:r>
              <w:t>Integer</w:t>
            </w:r>
          </w:p>
        </w:tc>
        <w:tc>
          <w:tcPr>
            <w:tcW w:w="1234" w:type="dxa"/>
          </w:tcPr>
          <w:p w14:paraId="08727596" w14:textId="77777777" w:rsidR="00354E33" w:rsidRDefault="00354E33" w:rsidP="00BC7890">
            <w:r>
              <w:t>10</w:t>
            </w:r>
          </w:p>
        </w:tc>
        <w:tc>
          <w:tcPr>
            <w:tcW w:w="1234" w:type="dxa"/>
          </w:tcPr>
          <w:p w14:paraId="2A15B32A" w14:textId="77777777" w:rsidR="00354E33" w:rsidRDefault="00354E33" w:rsidP="00BC7890">
            <w:r>
              <w:t>N/A</w:t>
            </w:r>
          </w:p>
        </w:tc>
        <w:tc>
          <w:tcPr>
            <w:tcW w:w="1234" w:type="dxa"/>
          </w:tcPr>
          <w:p w14:paraId="1D872A87" w14:textId="77777777" w:rsidR="00354E33" w:rsidRDefault="00354E33" w:rsidP="00BC7890">
            <w:r>
              <w:t>Auto increment</w:t>
            </w:r>
          </w:p>
        </w:tc>
      </w:tr>
      <w:tr w:rsidR="00354E33" w14:paraId="76653F19" w14:textId="77777777" w:rsidTr="00BC7890">
        <w:tc>
          <w:tcPr>
            <w:tcW w:w="1234" w:type="dxa"/>
          </w:tcPr>
          <w:p w14:paraId="2864F1CD" w14:textId="77777777" w:rsidR="00354E33" w:rsidRDefault="00354E33" w:rsidP="00BC7890">
            <w:r>
              <w:t>OrderItem</w:t>
            </w:r>
          </w:p>
        </w:tc>
        <w:tc>
          <w:tcPr>
            <w:tcW w:w="1234" w:type="dxa"/>
          </w:tcPr>
          <w:p w14:paraId="439D0BD5" w14:textId="77777777" w:rsidR="00354E33" w:rsidRDefault="00354E33" w:rsidP="00BC7890">
            <w:r>
              <w:t>Quantity</w:t>
            </w:r>
          </w:p>
        </w:tc>
        <w:tc>
          <w:tcPr>
            <w:tcW w:w="1234" w:type="dxa"/>
          </w:tcPr>
          <w:p w14:paraId="7ADBB35B" w14:textId="77777777" w:rsidR="00354E33" w:rsidRDefault="00354E33" w:rsidP="00BC7890">
            <w:r>
              <w:t>Quantity of the product ordered</w:t>
            </w:r>
          </w:p>
        </w:tc>
        <w:tc>
          <w:tcPr>
            <w:tcW w:w="1234" w:type="dxa"/>
          </w:tcPr>
          <w:p w14:paraId="597CA71D" w14:textId="77777777" w:rsidR="00354E33" w:rsidRDefault="00354E33" w:rsidP="00BC7890">
            <w:r>
              <w:t>Integer</w:t>
            </w:r>
          </w:p>
        </w:tc>
        <w:tc>
          <w:tcPr>
            <w:tcW w:w="1234" w:type="dxa"/>
          </w:tcPr>
          <w:p w14:paraId="1E23E385" w14:textId="77777777" w:rsidR="00354E33" w:rsidRDefault="00354E33" w:rsidP="00BC7890">
            <w:r>
              <w:t>5</w:t>
            </w:r>
          </w:p>
        </w:tc>
        <w:tc>
          <w:tcPr>
            <w:tcW w:w="1234" w:type="dxa"/>
          </w:tcPr>
          <w:p w14:paraId="61DC32F1" w14:textId="77777777" w:rsidR="00354E33" w:rsidRDefault="00354E33" w:rsidP="00BC7890">
            <w:r>
              <w:t>N/A</w:t>
            </w:r>
          </w:p>
        </w:tc>
        <w:tc>
          <w:tcPr>
            <w:tcW w:w="1234" w:type="dxa"/>
          </w:tcPr>
          <w:p w14:paraId="579B2848" w14:textId="77777777" w:rsidR="00354E33" w:rsidRDefault="00354E33" w:rsidP="00BC7890">
            <w:r>
              <w:t>Positive integer</w:t>
            </w:r>
          </w:p>
        </w:tc>
      </w:tr>
      <w:tr w:rsidR="00354E33" w14:paraId="099C122E" w14:textId="77777777" w:rsidTr="00BC7890">
        <w:tc>
          <w:tcPr>
            <w:tcW w:w="1234" w:type="dxa"/>
          </w:tcPr>
          <w:p w14:paraId="2532A655" w14:textId="77777777" w:rsidR="00354E33" w:rsidRDefault="00354E33" w:rsidP="00BC7890">
            <w:r>
              <w:t>Feedback</w:t>
            </w:r>
          </w:p>
        </w:tc>
        <w:tc>
          <w:tcPr>
            <w:tcW w:w="1234" w:type="dxa"/>
          </w:tcPr>
          <w:p w14:paraId="2323D549" w14:textId="77777777" w:rsidR="00354E33" w:rsidRDefault="00354E33" w:rsidP="00BC7890">
            <w:r>
              <w:t>FeedbackID</w:t>
            </w:r>
          </w:p>
        </w:tc>
        <w:tc>
          <w:tcPr>
            <w:tcW w:w="1234" w:type="dxa"/>
          </w:tcPr>
          <w:p w14:paraId="30BA1328" w14:textId="77777777" w:rsidR="00354E33" w:rsidRDefault="00354E33" w:rsidP="00BC7890">
            <w:r>
              <w:t>Unique identifier for the feedback</w:t>
            </w:r>
          </w:p>
        </w:tc>
        <w:tc>
          <w:tcPr>
            <w:tcW w:w="1234" w:type="dxa"/>
          </w:tcPr>
          <w:p w14:paraId="6D7DC3DD" w14:textId="77777777" w:rsidR="00354E33" w:rsidRDefault="00354E33" w:rsidP="00BC7890">
            <w:r>
              <w:t>Integer</w:t>
            </w:r>
          </w:p>
        </w:tc>
        <w:tc>
          <w:tcPr>
            <w:tcW w:w="1234" w:type="dxa"/>
          </w:tcPr>
          <w:p w14:paraId="0CCFE96D" w14:textId="77777777" w:rsidR="00354E33" w:rsidRDefault="00354E33" w:rsidP="00BC7890">
            <w:r>
              <w:t>10</w:t>
            </w:r>
          </w:p>
        </w:tc>
        <w:tc>
          <w:tcPr>
            <w:tcW w:w="1234" w:type="dxa"/>
          </w:tcPr>
          <w:p w14:paraId="1F3AC30E" w14:textId="77777777" w:rsidR="00354E33" w:rsidRDefault="00354E33" w:rsidP="00BC7890">
            <w:r>
              <w:t>N/A</w:t>
            </w:r>
          </w:p>
        </w:tc>
        <w:tc>
          <w:tcPr>
            <w:tcW w:w="1234" w:type="dxa"/>
          </w:tcPr>
          <w:p w14:paraId="2C59BC5D" w14:textId="77777777" w:rsidR="00354E33" w:rsidRDefault="00354E33" w:rsidP="00BC7890">
            <w:r>
              <w:t>Auto increment</w:t>
            </w:r>
          </w:p>
        </w:tc>
      </w:tr>
      <w:tr w:rsidR="00354E33" w14:paraId="2F62135A" w14:textId="77777777" w:rsidTr="00BC7890">
        <w:tc>
          <w:tcPr>
            <w:tcW w:w="1234" w:type="dxa"/>
          </w:tcPr>
          <w:p w14:paraId="437232BF" w14:textId="77777777" w:rsidR="00354E33" w:rsidRDefault="00354E33" w:rsidP="00BC7890">
            <w:r>
              <w:t>Feedback</w:t>
            </w:r>
          </w:p>
        </w:tc>
        <w:tc>
          <w:tcPr>
            <w:tcW w:w="1234" w:type="dxa"/>
          </w:tcPr>
          <w:p w14:paraId="0F11A088" w14:textId="77777777" w:rsidR="00354E33" w:rsidRDefault="00354E33" w:rsidP="00BC7890">
            <w:r>
              <w:t>Rating</w:t>
            </w:r>
          </w:p>
        </w:tc>
        <w:tc>
          <w:tcPr>
            <w:tcW w:w="1234" w:type="dxa"/>
          </w:tcPr>
          <w:p w14:paraId="32483E66" w14:textId="77777777" w:rsidR="00354E33" w:rsidRDefault="00354E33" w:rsidP="00BC7890">
            <w:r>
              <w:t>Rating given by the user</w:t>
            </w:r>
          </w:p>
        </w:tc>
        <w:tc>
          <w:tcPr>
            <w:tcW w:w="1234" w:type="dxa"/>
          </w:tcPr>
          <w:p w14:paraId="188EA35A" w14:textId="77777777" w:rsidR="00354E33" w:rsidRDefault="00354E33" w:rsidP="00BC7890">
            <w:r>
              <w:t>Integer</w:t>
            </w:r>
          </w:p>
        </w:tc>
        <w:tc>
          <w:tcPr>
            <w:tcW w:w="1234" w:type="dxa"/>
          </w:tcPr>
          <w:p w14:paraId="331D746F" w14:textId="77777777" w:rsidR="00354E33" w:rsidRDefault="00354E33" w:rsidP="00BC7890">
            <w:r>
              <w:t>1</w:t>
            </w:r>
          </w:p>
        </w:tc>
        <w:tc>
          <w:tcPr>
            <w:tcW w:w="1234" w:type="dxa"/>
          </w:tcPr>
          <w:p w14:paraId="0C089DC5" w14:textId="77777777" w:rsidR="00354E33" w:rsidRDefault="00354E33" w:rsidP="00BC7890">
            <w:r>
              <w:t>N/A</w:t>
            </w:r>
          </w:p>
        </w:tc>
        <w:tc>
          <w:tcPr>
            <w:tcW w:w="1234" w:type="dxa"/>
          </w:tcPr>
          <w:p w14:paraId="41994111" w14:textId="77777777" w:rsidR="00354E33" w:rsidRDefault="00354E33" w:rsidP="00BC7890">
            <w:r>
              <w:t>1-5</w:t>
            </w:r>
          </w:p>
        </w:tc>
      </w:tr>
      <w:tr w:rsidR="00354E33" w14:paraId="34BC99D0" w14:textId="77777777" w:rsidTr="00BC7890">
        <w:tc>
          <w:tcPr>
            <w:tcW w:w="1234" w:type="dxa"/>
          </w:tcPr>
          <w:p w14:paraId="608D25EE" w14:textId="77777777" w:rsidR="00354E33" w:rsidRDefault="00354E33" w:rsidP="00BC7890">
            <w:r>
              <w:t>Transaction</w:t>
            </w:r>
          </w:p>
        </w:tc>
        <w:tc>
          <w:tcPr>
            <w:tcW w:w="1234" w:type="dxa"/>
          </w:tcPr>
          <w:p w14:paraId="21F50B2E" w14:textId="77777777" w:rsidR="00354E33" w:rsidRDefault="00354E33" w:rsidP="00BC7890">
            <w:r>
              <w:t>TransactionID</w:t>
            </w:r>
          </w:p>
        </w:tc>
        <w:tc>
          <w:tcPr>
            <w:tcW w:w="1234" w:type="dxa"/>
          </w:tcPr>
          <w:p w14:paraId="50BAB6E1" w14:textId="77777777" w:rsidR="00354E33" w:rsidRDefault="00354E33" w:rsidP="00BC7890">
            <w:r>
              <w:t>Unique identifier for the transaction</w:t>
            </w:r>
          </w:p>
        </w:tc>
        <w:tc>
          <w:tcPr>
            <w:tcW w:w="1234" w:type="dxa"/>
          </w:tcPr>
          <w:p w14:paraId="2606C768" w14:textId="77777777" w:rsidR="00354E33" w:rsidRDefault="00354E33" w:rsidP="00BC7890">
            <w:r>
              <w:t>Integer</w:t>
            </w:r>
          </w:p>
        </w:tc>
        <w:tc>
          <w:tcPr>
            <w:tcW w:w="1234" w:type="dxa"/>
          </w:tcPr>
          <w:p w14:paraId="6D1CA94F" w14:textId="77777777" w:rsidR="00354E33" w:rsidRDefault="00354E33" w:rsidP="00BC7890">
            <w:r>
              <w:t>10</w:t>
            </w:r>
          </w:p>
        </w:tc>
        <w:tc>
          <w:tcPr>
            <w:tcW w:w="1234" w:type="dxa"/>
          </w:tcPr>
          <w:p w14:paraId="7F98354E" w14:textId="77777777" w:rsidR="00354E33" w:rsidRDefault="00354E33" w:rsidP="00BC7890">
            <w:r>
              <w:t>N/A</w:t>
            </w:r>
          </w:p>
        </w:tc>
        <w:tc>
          <w:tcPr>
            <w:tcW w:w="1234" w:type="dxa"/>
          </w:tcPr>
          <w:p w14:paraId="0D41EA0D" w14:textId="77777777" w:rsidR="00354E33" w:rsidRDefault="00354E33" w:rsidP="00BC7890">
            <w:r>
              <w:t>Auto increment</w:t>
            </w:r>
          </w:p>
        </w:tc>
      </w:tr>
      <w:tr w:rsidR="00354E33" w14:paraId="27AA3B51" w14:textId="77777777" w:rsidTr="00BC7890">
        <w:tc>
          <w:tcPr>
            <w:tcW w:w="1234" w:type="dxa"/>
          </w:tcPr>
          <w:p w14:paraId="42659708" w14:textId="77777777" w:rsidR="00354E33" w:rsidRDefault="00354E33" w:rsidP="00BC7890">
            <w:r>
              <w:t>Transaction</w:t>
            </w:r>
          </w:p>
        </w:tc>
        <w:tc>
          <w:tcPr>
            <w:tcW w:w="1234" w:type="dxa"/>
          </w:tcPr>
          <w:p w14:paraId="4E5FD8E9" w14:textId="77777777" w:rsidR="00354E33" w:rsidRDefault="00354E33" w:rsidP="00BC7890">
            <w:r>
              <w:t>PaymentMethod</w:t>
            </w:r>
          </w:p>
        </w:tc>
        <w:tc>
          <w:tcPr>
            <w:tcW w:w="1234" w:type="dxa"/>
          </w:tcPr>
          <w:p w14:paraId="4E1135AA" w14:textId="77777777" w:rsidR="00354E33" w:rsidRDefault="00354E33" w:rsidP="00BC7890">
            <w:r>
              <w:t>Method of payment</w:t>
            </w:r>
          </w:p>
        </w:tc>
        <w:tc>
          <w:tcPr>
            <w:tcW w:w="1234" w:type="dxa"/>
          </w:tcPr>
          <w:p w14:paraId="05449E7E" w14:textId="77777777" w:rsidR="00354E33" w:rsidRDefault="00354E33" w:rsidP="00BC7890">
            <w:r>
              <w:t>String</w:t>
            </w:r>
          </w:p>
        </w:tc>
        <w:tc>
          <w:tcPr>
            <w:tcW w:w="1234" w:type="dxa"/>
          </w:tcPr>
          <w:p w14:paraId="3480F22F" w14:textId="77777777" w:rsidR="00354E33" w:rsidRDefault="00354E33" w:rsidP="00BC7890">
            <w:r>
              <w:t>50</w:t>
            </w:r>
          </w:p>
        </w:tc>
        <w:tc>
          <w:tcPr>
            <w:tcW w:w="1234" w:type="dxa"/>
          </w:tcPr>
          <w:p w14:paraId="51D7C792" w14:textId="77777777" w:rsidR="00354E33" w:rsidRDefault="00354E33" w:rsidP="00BC7890">
            <w:r>
              <w:t>N/A</w:t>
            </w:r>
          </w:p>
        </w:tc>
        <w:tc>
          <w:tcPr>
            <w:tcW w:w="1234" w:type="dxa"/>
          </w:tcPr>
          <w:p w14:paraId="5E10055A" w14:textId="77777777" w:rsidR="00354E33" w:rsidRDefault="00354E33" w:rsidP="00BC7890">
            <w:r>
              <w:t>Cash, Credit card, Gift</w:t>
            </w:r>
          </w:p>
        </w:tc>
      </w:tr>
    </w:tbl>
    <w:p w14:paraId="48B2624D" w14:textId="77777777" w:rsidR="00354E33" w:rsidRDefault="00354E33" w:rsidP="00354E33"/>
    <w:p w14:paraId="7E71EF92" w14:textId="77777777" w:rsidR="00354E33" w:rsidRPr="005F23D7" w:rsidRDefault="00354E33" w:rsidP="00354E33">
      <w:pPr>
        <w:pStyle w:val="Heading2"/>
      </w:pPr>
      <w:r w:rsidRPr="005F23D7">
        <w:lastRenderedPageBreak/>
        <w:t>Reports</w:t>
      </w:r>
      <w:bookmarkEnd w:id="29"/>
    </w:p>
    <w:p w14:paraId="7400BECE" w14:textId="77777777" w:rsidR="00354E33" w:rsidRDefault="00354E33" w:rsidP="00354E33">
      <w:pPr>
        <w:pStyle w:val="NormalWeb"/>
      </w:pPr>
      <w:bookmarkStart w:id="30" w:name="_Toc352609399"/>
      <w:r>
        <w:t>The Bakery Management System will generate various reports for different users. Below are the key reports that the system will produce:</w:t>
      </w:r>
    </w:p>
    <w:p w14:paraId="5BA4CDF5" w14:textId="77777777" w:rsidR="00354E33" w:rsidRDefault="00354E33" w:rsidP="00354E33">
      <w:pPr>
        <w:pStyle w:val="NormalWeb"/>
        <w:numPr>
          <w:ilvl w:val="0"/>
          <w:numId w:val="118"/>
        </w:numPr>
      </w:pPr>
      <w:r>
        <w:rPr>
          <w:rStyle w:val="Strong"/>
        </w:rPr>
        <w:t>Sales Report:</w:t>
      </w:r>
    </w:p>
    <w:p w14:paraId="5C7E2A36" w14:textId="77777777" w:rsidR="00354E33" w:rsidRDefault="00354E33" w:rsidP="00354E33">
      <w:pPr>
        <w:numPr>
          <w:ilvl w:val="1"/>
          <w:numId w:val="118"/>
        </w:numPr>
        <w:spacing w:before="100" w:beforeAutospacing="1" w:after="100" w:afterAutospacing="1"/>
      </w:pPr>
      <w:r>
        <w:rPr>
          <w:rStyle w:val="Strong"/>
        </w:rPr>
        <w:t>Description:</w:t>
      </w:r>
      <w:r>
        <w:t xml:space="preserve"> Summarizes sales data over a specified period.</w:t>
      </w:r>
    </w:p>
    <w:p w14:paraId="6F263D45" w14:textId="77777777" w:rsidR="00354E33" w:rsidRDefault="00354E33" w:rsidP="00354E33">
      <w:pPr>
        <w:numPr>
          <w:ilvl w:val="1"/>
          <w:numId w:val="118"/>
        </w:numPr>
        <w:spacing w:before="100" w:beforeAutospacing="1" w:after="100" w:afterAutospacing="1"/>
      </w:pPr>
      <w:r>
        <w:rPr>
          <w:rStyle w:val="Strong"/>
        </w:rPr>
        <w:t>Content:</w:t>
      </w:r>
      <w:r>
        <w:t xml:space="preserve"> OrderID, OrderDate, Username, TotalAmount.</w:t>
      </w:r>
    </w:p>
    <w:p w14:paraId="2909703C" w14:textId="77777777" w:rsidR="00354E33" w:rsidRDefault="00354E33" w:rsidP="00354E33">
      <w:pPr>
        <w:numPr>
          <w:ilvl w:val="1"/>
          <w:numId w:val="118"/>
        </w:numPr>
        <w:spacing w:before="100" w:beforeAutospacing="1" w:after="100" w:afterAutospacing="1"/>
      </w:pPr>
      <w:r>
        <w:rPr>
          <w:rStyle w:val="Strong"/>
        </w:rPr>
        <w:t>Sort Sequence:</w:t>
      </w:r>
      <w:r>
        <w:t xml:space="preserve"> Sorted by OrderDate.</w:t>
      </w:r>
    </w:p>
    <w:p w14:paraId="6A23847D" w14:textId="77777777" w:rsidR="00354E33" w:rsidRDefault="00354E33" w:rsidP="00354E33">
      <w:pPr>
        <w:numPr>
          <w:ilvl w:val="1"/>
          <w:numId w:val="118"/>
        </w:numPr>
        <w:spacing w:before="100" w:beforeAutospacing="1" w:after="100" w:afterAutospacing="1"/>
      </w:pPr>
      <w:r>
        <w:rPr>
          <w:rStyle w:val="Strong"/>
        </w:rPr>
        <w:t>Totaling Levels:</w:t>
      </w:r>
      <w:r>
        <w:t xml:space="preserve"> Daily, Weekly, Monthly totals.</w:t>
      </w:r>
    </w:p>
    <w:p w14:paraId="6F9E8F51" w14:textId="77777777" w:rsidR="00354E33" w:rsidRDefault="00354E33" w:rsidP="00354E33">
      <w:pPr>
        <w:pStyle w:val="NormalWeb"/>
        <w:numPr>
          <w:ilvl w:val="0"/>
          <w:numId w:val="118"/>
        </w:numPr>
      </w:pPr>
      <w:r>
        <w:rPr>
          <w:rStyle w:val="Strong"/>
        </w:rPr>
        <w:t>Inventory Report:</w:t>
      </w:r>
    </w:p>
    <w:p w14:paraId="30ED0373" w14:textId="77777777" w:rsidR="00354E33" w:rsidRDefault="00354E33" w:rsidP="00354E33">
      <w:pPr>
        <w:numPr>
          <w:ilvl w:val="1"/>
          <w:numId w:val="118"/>
        </w:numPr>
        <w:spacing w:before="100" w:beforeAutospacing="1" w:after="100" w:afterAutospacing="1"/>
      </w:pPr>
      <w:r>
        <w:rPr>
          <w:rStyle w:val="Strong"/>
        </w:rPr>
        <w:t>Description:</w:t>
      </w:r>
      <w:r>
        <w:t xml:space="preserve"> Lists current inventory levels and alerts for low stock items.</w:t>
      </w:r>
    </w:p>
    <w:p w14:paraId="0FAA1159" w14:textId="77777777" w:rsidR="00354E33" w:rsidRDefault="00354E33" w:rsidP="00354E33">
      <w:pPr>
        <w:numPr>
          <w:ilvl w:val="1"/>
          <w:numId w:val="118"/>
        </w:numPr>
        <w:spacing w:before="100" w:beforeAutospacing="1" w:after="100" w:afterAutospacing="1"/>
      </w:pPr>
      <w:r>
        <w:rPr>
          <w:rStyle w:val="Strong"/>
        </w:rPr>
        <w:t>Content:</w:t>
      </w:r>
      <w:r>
        <w:t xml:space="preserve"> ProductID, ProductName, StockQuantity, ReorderLevel.</w:t>
      </w:r>
    </w:p>
    <w:p w14:paraId="0A682A26" w14:textId="77777777" w:rsidR="00354E33" w:rsidRDefault="00354E33" w:rsidP="00354E33">
      <w:pPr>
        <w:numPr>
          <w:ilvl w:val="1"/>
          <w:numId w:val="118"/>
        </w:numPr>
        <w:spacing w:before="100" w:beforeAutospacing="1" w:after="100" w:afterAutospacing="1"/>
      </w:pPr>
      <w:r>
        <w:rPr>
          <w:rStyle w:val="Strong"/>
        </w:rPr>
        <w:t>Sort Sequence:</w:t>
      </w:r>
      <w:r>
        <w:t xml:space="preserve"> Sorted by ProductName.</w:t>
      </w:r>
    </w:p>
    <w:p w14:paraId="5925AABA" w14:textId="77777777" w:rsidR="00354E33" w:rsidRDefault="00354E33" w:rsidP="00354E33">
      <w:pPr>
        <w:numPr>
          <w:ilvl w:val="1"/>
          <w:numId w:val="118"/>
        </w:numPr>
        <w:spacing w:before="100" w:beforeAutospacing="1" w:after="100" w:afterAutospacing="1"/>
      </w:pPr>
      <w:r>
        <w:rPr>
          <w:rStyle w:val="Strong"/>
        </w:rPr>
        <w:t>Totaling Levels:</w:t>
      </w:r>
      <w:r>
        <w:t xml:space="preserve"> Total stock per product category.</w:t>
      </w:r>
    </w:p>
    <w:p w14:paraId="151380E2" w14:textId="77777777" w:rsidR="00354E33" w:rsidRDefault="00354E33" w:rsidP="00354E33">
      <w:pPr>
        <w:pStyle w:val="NormalWeb"/>
        <w:numPr>
          <w:ilvl w:val="0"/>
          <w:numId w:val="118"/>
        </w:numPr>
      </w:pPr>
      <w:r>
        <w:rPr>
          <w:rStyle w:val="Strong"/>
        </w:rPr>
        <w:t>Customer Feedback Report:</w:t>
      </w:r>
    </w:p>
    <w:p w14:paraId="28441361" w14:textId="77777777" w:rsidR="00354E33" w:rsidRDefault="00354E33" w:rsidP="00354E33">
      <w:pPr>
        <w:numPr>
          <w:ilvl w:val="1"/>
          <w:numId w:val="118"/>
        </w:numPr>
        <w:spacing w:before="100" w:beforeAutospacing="1" w:after="100" w:afterAutospacing="1"/>
      </w:pPr>
      <w:r>
        <w:rPr>
          <w:rStyle w:val="Strong"/>
        </w:rPr>
        <w:t>Description:</w:t>
      </w:r>
      <w:r>
        <w:t xml:space="preserve"> Provides details on customer feedback and ratings.</w:t>
      </w:r>
    </w:p>
    <w:p w14:paraId="56A82955" w14:textId="77777777" w:rsidR="00354E33" w:rsidRDefault="00354E33" w:rsidP="00354E33">
      <w:pPr>
        <w:numPr>
          <w:ilvl w:val="1"/>
          <w:numId w:val="118"/>
        </w:numPr>
        <w:spacing w:before="100" w:beforeAutospacing="1" w:after="100" w:afterAutospacing="1"/>
      </w:pPr>
      <w:r>
        <w:rPr>
          <w:rStyle w:val="Strong"/>
        </w:rPr>
        <w:t>Content:</w:t>
      </w:r>
      <w:r>
        <w:t xml:space="preserve"> FeedbackID, OrderID, Username, Rating, Comments.</w:t>
      </w:r>
    </w:p>
    <w:p w14:paraId="0C468B75" w14:textId="77777777" w:rsidR="00354E33" w:rsidRDefault="00354E33" w:rsidP="00354E33">
      <w:pPr>
        <w:numPr>
          <w:ilvl w:val="1"/>
          <w:numId w:val="118"/>
        </w:numPr>
        <w:spacing w:before="100" w:beforeAutospacing="1" w:after="100" w:afterAutospacing="1"/>
      </w:pPr>
      <w:r>
        <w:rPr>
          <w:rStyle w:val="Strong"/>
        </w:rPr>
        <w:t>Sort Sequence:</w:t>
      </w:r>
      <w:r>
        <w:t xml:space="preserve"> Sorted by Rating.</w:t>
      </w:r>
    </w:p>
    <w:p w14:paraId="0960B85C" w14:textId="77777777" w:rsidR="00354E33" w:rsidRDefault="00354E33" w:rsidP="00354E33">
      <w:pPr>
        <w:numPr>
          <w:ilvl w:val="1"/>
          <w:numId w:val="118"/>
        </w:numPr>
        <w:spacing w:before="100" w:beforeAutospacing="1" w:after="100" w:afterAutospacing="1"/>
      </w:pPr>
      <w:r>
        <w:rPr>
          <w:rStyle w:val="Strong"/>
        </w:rPr>
        <w:t>Totaling Levels:</w:t>
      </w:r>
      <w:r>
        <w:t xml:space="preserve"> Average rating per product, user, and overall.</w:t>
      </w:r>
    </w:p>
    <w:p w14:paraId="5E8D6561" w14:textId="77777777" w:rsidR="00354E33" w:rsidRPr="005F23D7" w:rsidRDefault="00354E33" w:rsidP="00354E33">
      <w:pPr>
        <w:pStyle w:val="Heading2"/>
      </w:pPr>
      <w:r w:rsidRPr="005F23D7">
        <w:t>Data Acquisition, Integrity, Retention, and Disposal</w:t>
      </w:r>
      <w:bookmarkEnd w:id="30"/>
    </w:p>
    <w:p w14:paraId="717730C6" w14:textId="77777777" w:rsidR="00354E33" w:rsidRDefault="00354E33" w:rsidP="00354E33">
      <w:pPr>
        <w:pStyle w:val="NormalWeb"/>
      </w:pPr>
      <w:r>
        <w:t>This section describes how data is acquired, maintained, and protected within the Bakery Management System, as well as policies for data retention and disposal.</w:t>
      </w:r>
    </w:p>
    <w:p w14:paraId="04970369" w14:textId="77777777" w:rsidR="00354E33" w:rsidRDefault="00354E33" w:rsidP="00354E33">
      <w:pPr>
        <w:pStyle w:val="Heading4"/>
        <w:numPr>
          <w:ilvl w:val="0"/>
          <w:numId w:val="0"/>
        </w:numPr>
      </w:pPr>
      <w:r>
        <w:t>1.</w:t>
      </w:r>
      <w:r>
        <w:tab/>
        <w:t>Data Acquisition</w:t>
      </w:r>
    </w:p>
    <w:p w14:paraId="306A80C7" w14:textId="77777777" w:rsidR="00354E33" w:rsidRDefault="00354E33" w:rsidP="00354E33">
      <w:pPr>
        <w:numPr>
          <w:ilvl w:val="0"/>
          <w:numId w:val="119"/>
        </w:numPr>
        <w:spacing w:before="100" w:beforeAutospacing="1" w:after="100" w:afterAutospacing="1"/>
      </w:pPr>
      <w:r>
        <w:rPr>
          <w:rStyle w:val="Strong"/>
        </w:rPr>
        <w:t>Source:</w:t>
      </w:r>
      <w:r>
        <w:t xml:space="preserve"> Data will be acquired through user inputs (e.g., order placement, feedback), external data feeds, and system-generated data.</w:t>
      </w:r>
    </w:p>
    <w:p w14:paraId="00DB1D86" w14:textId="77777777" w:rsidR="00354E33" w:rsidRDefault="00354E33" w:rsidP="00354E33">
      <w:pPr>
        <w:numPr>
          <w:ilvl w:val="0"/>
          <w:numId w:val="119"/>
        </w:numPr>
        <w:spacing w:before="100" w:beforeAutospacing="1" w:after="100" w:afterAutospacing="1"/>
      </w:pPr>
      <w:r>
        <w:rPr>
          <w:rStyle w:val="Strong"/>
        </w:rPr>
        <w:t>Method:</w:t>
      </w:r>
      <w:r>
        <w:t xml:space="preserve"> Data entry forms, APIs, and automated processes.</w:t>
      </w:r>
    </w:p>
    <w:p w14:paraId="71085F3D" w14:textId="77777777" w:rsidR="00354E33" w:rsidRDefault="00354E33" w:rsidP="00354E33">
      <w:pPr>
        <w:pStyle w:val="Heading4"/>
        <w:numPr>
          <w:ilvl w:val="0"/>
          <w:numId w:val="0"/>
        </w:numPr>
      </w:pPr>
      <w:r>
        <w:t>2.</w:t>
      </w:r>
      <w:r>
        <w:tab/>
        <w:t>Data Integrity</w:t>
      </w:r>
    </w:p>
    <w:p w14:paraId="693AA4E4" w14:textId="77777777" w:rsidR="00354E33" w:rsidRDefault="00354E33" w:rsidP="00354E33">
      <w:pPr>
        <w:numPr>
          <w:ilvl w:val="0"/>
          <w:numId w:val="120"/>
        </w:numPr>
        <w:spacing w:before="100" w:beforeAutospacing="1" w:after="100" w:afterAutospacing="1"/>
      </w:pPr>
      <w:r>
        <w:rPr>
          <w:rStyle w:val="Strong"/>
        </w:rPr>
        <w:t>Techniques:</w:t>
      </w:r>
      <w:r>
        <w:t xml:space="preserve"> Regular backups, data validation checks, error detection mechanisms, and data encryption.</w:t>
      </w:r>
    </w:p>
    <w:p w14:paraId="09D49C44" w14:textId="77777777" w:rsidR="00354E33" w:rsidRDefault="00354E33" w:rsidP="00354E33">
      <w:pPr>
        <w:numPr>
          <w:ilvl w:val="0"/>
          <w:numId w:val="120"/>
        </w:numPr>
        <w:spacing w:before="100" w:beforeAutospacing="1" w:after="100" w:afterAutospacing="1"/>
      </w:pPr>
      <w:r>
        <w:rPr>
          <w:rStyle w:val="Strong"/>
        </w:rPr>
        <w:t>Policies:</w:t>
      </w:r>
      <w:r>
        <w:t xml:space="preserve"> Ensuring data consistency through ACID (Atomicity, Consistency, Isolation, Durability) principles.</w:t>
      </w:r>
    </w:p>
    <w:p w14:paraId="3C7BA396" w14:textId="77777777" w:rsidR="00354E33" w:rsidRDefault="00354E33" w:rsidP="00354E33">
      <w:pPr>
        <w:pStyle w:val="Heading4"/>
        <w:numPr>
          <w:ilvl w:val="0"/>
          <w:numId w:val="0"/>
        </w:numPr>
      </w:pPr>
      <w:r>
        <w:t>3.</w:t>
      </w:r>
      <w:r>
        <w:tab/>
        <w:t>Data Retention and Disposal</w:t>
      </w:r>
    </w:p>
    <w:p w14:paraId="6E3F84E3" w14:textId="77777777" w:rsidR="00354E33" w:rsidRDefault="00354E33" w:rsidP="00354E33">
      <w:pPr>
        <w:pStyle w:val="NormalWeb"/>
        <w:numPr>
          <w:ilvl w:val="0"/>
          <w:numId w:val="121"/>
        </w:numPr>
      </w:pPr>
      <w:r>
        <w:rPr>
          <w:rStyle w:val="Strong"/>
        </w:rPr>
        <w:t>Retention Policies:</w:t>
      </w:r>
    </w:p>
    <w:p w14:paraId="15D9D8AD" w14:textId="77777777" w:rsidR="00354E33" w:rsidRDefault="00354E33" w:rsidP="00354E33">
      <w:pPr>
        <w:numPr>
          <w:ilvl w:val="1"/>
          <w:numId w:val="121"/>
        </w:numPr>
        <w:spacing w:before="100" w:beforeAutospacing="1" w:after="100" w:afterAutospacing="1"/>
      </w:pPr>
      <w:r>
        <w:t>Transactional data will be retained for a minimum of 5 years.</w:t>
      </w:r>
    </w:p>
    <w:p w14:paraId="615A2103" w14:textId="77777777" w:rsidR="00354E33" w:rsidRDefault="00354E33" w:rsidP="00354E33">
      <w:pPr>
        <w:numPr>
          <w:ilvl w:val="1"/>
          <w:numId w:val="121"/>
        </w:numPr>
        <w:spacing w:before="100" w:beforeAutospacing="1" w:after="100" w:afterAutospacing="1"/>
      </w:pPr>
      <w:r>
        <w:t>Audit logs will be retained for 1 year.</w:t>
      </w:r>
    </w:p>
    <w:p w14:paraId="59B16AD2" w14:textId="77777777" w:rsidR="00354E33" w:rsidRDefault="00354E33" w:rsidP="00354E33">
      <w:pPr>
        <w:numPr>
          <w:ilvl w:val="1"/>
          <w:numId w:val="121"/>
        </w:numPr>
        <w:spacing w:before="100" w:beforeAutospacing="1" w:after="100" w:afterAutospacing="1"/>
      </w:pPr>
      <w:r>
        <w:t>Customer data will be retained as long as the customer is active and for 2 years after account deactivation.</w:t>
      </w:r>
    </w:p>
    <w:p w14:paraId="065BE85D" w14:textId="77777777" w:rsidR="00354E33" w:rsidRDefault="00354E33" w:rsidP="00354E33">
      <w:pPr>
        <w:pStyle w:val="NormalWeb"/>
        <w:numPr>
          <w:ilvl w:val="0"/>
          <w:numId w:val="121"/>
        </w:numPr>
      </w:pPr>
      <w:r>
        <w:rPr>
          <w:rStyle w:val="Strong"/>
        </w:rPr>
        <w:t>Disposal Policies:</w:t>
      </w:r>
    </w:p>
    <w:p w14:paraId="0EEDE4BF" w14:textId="77777777" w:rsidR="00354E33" w:rsidRDefault="00354E33" w:rsidP="00354E33">
      <w:pPr>
        <w:numPr>
          <w:ilvl w:val="1"/>
          <w:numId w:val="121"/>
        </w:numPr>
        <w:spacing w:before="100" w:beforeAutospacing="1" w:after="100" w:afterAutospacing="1"/>
      </w:pPr>
      <w:r>
        <w:t>Secure deletion of data no longer required, using methods like data wiping and shredding for physical media.</w:t>
      </w:r>
    </w:p>
    <w:p w14:paraId="576D2643" w14:textId="77777777" w:rsidR="00354E33" w:rsidRDefault="00354E33" w:rsidP="00354E33">
      <w:pPr>
        <w:numPr>
          <w:ilvl w:val="1"/>
          <w:numId w:val="121"/>
        </w:numPr>
        <w:spacing w:before="100" w:beforeAutospacing="1" w:after="100" w:afterAutospacing="1"/>
      </w:pPr>
      <w:r>
        <w:lastRenderedPageBreak/>
        <w:t>Temporary data and cache will be cleared periodically (e.g., every 30 days).</w:t>
      </w:r>
    </w:p>
    <w:p w14:paraId="1161BEFF" w14:textId="77777777" w:rsidR="00354E33" w:rsidRDefault="00354E33" w:rsidP="00354E33">
      <w:pPr>
        <w:pStyle w:val="NormalWeb"/>
        <w:numPr>
          <w:ilvl w:val="0"/>
          <w:numId w:val="121"/>
        </w:numPr>
      </w:pPr>
      <w:r>
        <w:rPr>
          <w:rStyle w:val="Strong"/>
        </w:rPr>
        <w:t>Backup Policies:</w:t>
      </w:r>
    </w:p>
    <w:p w14:paraId="6DE8EA44" w14:textId="77777777" w:rsidR="00354E33" w:rsidRDefault="00354E33" w:rsidP="00354E33">
      <w:pPr>
        <w:numPr>
          <w:ilvl w:val="1"/>
          <w:numId w:val="121"/>
        </w:numPr>
        <w:spacing w:before="100" w:beforeAutospacing="1" w:after="100" w:afterAutospacing="1"/>
      </w:pPr>
      <w:r>
        <w:t>Daily incremental backups and weekly full backups.</w:t>
      </w:r>
    </w:p>
    <w:p w14:paraId="1B70244C" w14:textId="77777777" w:rsidR="00354E33" w:rsidRDefault="00354E33" w:rsidP="00354E33">
      <w:pPr>
        <w:numPr>
          <w:ilvl w:val="1"/>
          <w:numId w:val="121"/>
        </w:numPr>
        <w:spacing w:before="100" w:beforeAutospacing="1" w:after="100" w:afterAutospacing="1"/>
      </w:pPr>
      <w:r>
        <w:t>Backups will be stored off-site for disaster recovery purposes.</w:t>
      </w:r>
    </w:p>
    <w:p w14:paraId="5B0C5298" w14:textId="77777777" w:rsidR="00354E33" w:rsidRPr="00354E33" w:rsidRDefault="00354E33" w:rsidP="00354E33"/>
    <w:p w14:paraId="29E7FCA3" w14:textId="77777777" w:rsidR="0050513B" w:rsidRDefault="0050513B" w:rsidP="002857AE">
      <w:pPr>
        <w:pStyle w:val="Heading1"/>
      </w:pPr>
      <w:bookmarkStart w:id="31" w:name="_Toc521150216"/>
      <w:bookmarkStart w:id="32" w:name="_Toc160863636"/>
      <w:r w:rsidRPr="00ED4ADE">
        <w:lastRenderedPageBreak/>
        <w:t>Supporting Information</w:t>
      </w:r>
      <w:bookmarkEnd w:id="31"/>
      <w:bookmarkEnd w:id="32"/>
    </w:p>
    <w:p w14:paraId="2D30297D" w14:textId="77777777" w:rsidR="008C522B" w:rsidRDefault="008C522B" w:rsidP="008C522B"/>
    <w:p w14:paraId="4136A64D" w14:textId="77777777" w:rsidR="008C522B" w:rsidRDefault="008C522B" w:rsidP="008C522B"/>
    <w:p w14:paraId="79ABB929" w14:textId="77777777" w:rsidR="008C522B" w:rsidRDefault="008C522B" w:rsidP="008C522B"/>
    <w:p w14:paraId="1DD28F81" w14:textId="77777777" w:rsidR="008C522B" w:rsidRDefault="008C522B" w:rsidP="008C522B"/>
    <w:p w14:paraId="49D43C1C" w14:textId="77777777" w:rsidR="008C522B" w:rsidRDefault="008C522B" w:rsidP="008C522B"/>
    <w:p w14:paraId="3474D888" w14:textId="4A561CE7" w:rsidR="008C522B" w:rsidRDefault="002857AE" w:rsidP="002857AE">
      <w:pPr>
        <w:pStyle w:val="Heading1"/>
      </w:pPr>
      <w:r>
        <w:lastRenderedPageBreak/>
        <w:t>QUALITY ATTRIBUTES</w:t>
      </w:r>
    </w:p>
    <w:p w14:paraId="3217FDB7" w14:textId="77777777" w:rsidR="008C522B" w:rsidRPr="00577E78" w:rsidRDefault="008C522B" w:rsidP="008C522B">
      <w:pPr>
        <w:spacing w:before="100" w:beforeAutospacing="1" w:after="100" w:afterAutospacing="1"/>
        <w:outlineLvl w:val="2"/>
        <w:rPr>
          <w:rFonts w:ascii="Times New Roman" w:hAnsi="Times New Roman" w:cs="Times New Roman"/>
          <w:b/>
          <w:bCs/>
          <w:sz w:val="27"/>
          <w:szCs w:val="27"/>
        </w:rPr>
      </w:pPr>
      <w:r w:rsidRPr="00577E78">
        <w:rPr>
          <w:rFonts w:ascii="Times New Roman" w:hAnsi="Times New Roman" w:cs="Times New Roman"/>
          <w:b/>
          <w:bCs/>
          <w:sz w:val="27"/>
          <w:szCs w:val="27"/>
        </w:rPr>
        <w:t>6. Quality Attributes</w:t>
      </w:r>
    </w:p>
    <w:p w14:paraId="5D6D2A00" w14:textId="77777777" w:rsidR="008C522B" w:rsidRDefault="008C522B" w:rsidP="008C522B">
      <w:pPr>
        <w:spacing w:before="100" w:beforeAutospacing="1" w:after="100" w:afterAutospacing="1"/>
        <w:outlineLvl w:val="3"/>
        <w:rPr>
          <w:rFonts w:ascii="Times New Roman" w:hAnsi="Times New Roman" w:cs="Times New Roman"/>
          <w:b/>
          <w:bCs/>
          <w:sz w:val="24"/>
          <w:szCs w:val="24"/>
        </w:rPr>
      </w:pPr>
      <w:r w:rsidRPr="00577E78">
        <w:rPr>
          <w:rFonts w:ascii="Times New Roman" w:hAnsi="Times New Roman" w:cs="Times New Roman"/>
          <w:b/>
          <w:bCs/>
          <w:sz w:val="24"/>
          <w:szCs w:val="24"/>
        </w:rPr>
        <w:t>6.1 Usability</w:t>
      </w:r>
    </w:p>
    <w:p w14:paraId="3FF117A5" w14:textId="77777777" w:rsidR="008C522B" w:rsidRPr="00577E78" w:rsidRDefault="008C522B" w:rsidP="008C522B">
      <w:pPr>
        <w:spacing w:before="100" w:beforeAutospacing="1" w:after="100" w:afterAutospacing="1"/>
        <w:outlineLvl w:val="2"/>
        <w:rPr>
          <w:rFonts w:ascii="Times New Roman" w:hAnsi="Times New Roman" w:cs="Times New Roman"/>
          <w:b/>
          <w:bCs/>
          <w:sz w:val="27"/>
          <w:szCs w:val="27"/>
        </w:rPr>
      </w:pPr>
      <w:r w:rsidRPr="00577E78">
        <w:rPr>
          <w:rFonts w:ascii="Times New Roman" w:hAnsi="Times New Roman" w:cs="Times New Roman"/>
          <w:b/>
          <w:bCs/>
          <w:sz w:val="27"/>
          <w:szCs w:val="27"/>
        </w:rPr>
        <w:t>&lt;Specify any requirements regarding characteristics that will make the software appear to be “user-friendly.” Usability encompasses ease of use, ease of learning; memorability; error avoidance, handling, and recovery; efficiency of interactions; accessibility; and ergonomics. Sometimes these can conflict with each other, as with ease of use over ease of learning. Indicate any user interface design standards or guidelines to which the application must conform.&gt;</w:t>
      </w:r>
    </w:p>
    <w:p w14:paraId="1F24E006" w14:textId="77777777" w:rsidR="008C522B" w:rsidRPr="00577E78" w:rsidRDefault="008C522B" w:rsidP="008C522B">
      <w:pPr>
        <w:spacing w:before="100" w:beforeAutospacing="1" w:after="100" w:afterAutospacing="1"/>
        <w:outlineLvl w:val="3"/>
        <w:rPr>
          <w:rFonts w:ascii="Times New Roman" w:hAnsi="Times New Roman" w:cs="Times New Roman"/>
          <w:b/>
          <w:bCs/>
          <w:sz w:val="24"/>
          <w:szCs w:val="24"/>
        </w:rPr>
      </w:pPr>
    </w:p>
    <w:p w14:paraId="64B2F9CE" w14:textId="77777777" w:rsidR="008C522B" w:rsidRPr="00577E78" w:rsidRDefault="008C522B" w:rsidP="008C522B">
      <w:pPr>
        <w:spacing w:before="100" w:beforeAutospacing="1" w:after="100" w:afterAutospacing="1"/>
        <w:rPr>
          <w:rFonts w:ascii="Times New Roman" w:hAnsi="Times New Roman" w:cs="Times New Roman"/>
          <w:sz w:val="24"/>
          <w:szCs w:val="24"/>
        </w:rPr>
      </w:pPr>
      <w:r w:rsidRPr="00577E78">
        <w:rPr>
          <w:rFonts w:ascii="Times New Roman" w:hAnsi="Times New Roman" w:cs="Times New Roman"/>
          <w:sz w:val="24"/>
          <w:szCs w:val="24"/>
        </w:rPr>
        <w:t>The bakery shop software must be designed to be highly user-friendly to ensure a seamless user experience for both customers and staff. The following usability requirements must be met:</w:t>
      </w:r>
    </w:p>
    <w:p w14:paraId="41263372" w14:textId="77777777" w:rsidR="008C522B" w:rsidRPr="00577E78" w:rsidRDefault="008C522B" w:rsidP="008C522B">
      <w:pPr>
        <w:numPr>
          <w:ilvl w:val="0"/>
          <w:numId w:val="122"/>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Ease of Use</w:t>
      </w:r>
      <w:r w:rsidRPr="00577E78">
        <w:rPr>
          <w:rFonts w:ascii="Times New Roman" w:hAnsi="Times New Roman" w:cs="Times New Roman"/>
          <w:sz w:val="24"/>
          <w:szCs w:val="24"/>
        </w:rPr>
        <w:t>: The user interface must be intuitive and simple, requiring minimal effort to navigate and perform tasks.</w:t>
      </w:r>
    </w:p>
    <w:p w14:paraId="71906D8F" w14:textId="77777777" w:rsidR="008C522B" w:rsidRPr="00577E78" w:rsidRDefault="008C522B" w:rsidP="008C522B">
      <w:pPr>
        <w:numPr>
          <w:ilvl w:val="0"/>
          <w:numId w:val="122"/>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Ease of Learning</w:t>
      </w:r>
      <w:r w:rsidRPr="00577E78">
        <w:rPr>
          <w:rFonts w:ascii="Times New Roman" w:hAnsi="Times New Roman" w:cs="Times New Roman"/>
          <w:sz w:val="24"/>
          <w:szCs w:val="24"/>
        </w:rPr>
        <w:t>: New users should be able to learn how to use the software with minimal training. A comprehensive user guide and tooltips within the software should be provided.</w:t>
      </w:r>
    </w:p>
    <w:p w14:paraId="4CC7FC49" w14:textId="77777777" w:rsidR="008C522B" w:rsidRPr="00577E78" w:rsidRDefault="008C522B" w:rsidP="008C522B">
      <w:pPr>
        <w:numPr>
          <w:ilvl w:val="0"/>
          <w:numId w:val="122"/>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Memorability</w:t>
      </w:r>
      <w:r w:rsidRPr="00577E78">
        <w:rPr>
          <w:rFonts w:ascii="Times New Roman" w:hAnsi="Times New Roman" w:cs="Times New Roman"/>
          <w:sz w:val="24"/>
          <w:szCs w:val="24"/>
        </w:rPr>
        <w:t>: Users should be able to remember how to use the software effectively after a period of non-use without requiring re-learning.</w:t>
      </w:r>
    </w:p>
    <w:p w14:paraId="2F2667BE" w14:textId="77777777" w:rsidR="008C522B" w:rsidRPr="00577E78" w:rsidRDefault="008C522B" w:rsidP="008C522B">
      <w:pPr>
        <w:numPr>
          <w:ilvl w:val="0"/>
          <w:numId w:val="122"/>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Error Avoidance</w:t>
      </w:r>
      <w:r w:rsidRPr="00577E78">
        <w:rPr>
          <w:rFonts w:ascii="Times New Roman" w:hAnsi="Times New Roman" w:cs="Times New Roman"/>
          <w:sz w:val="24"/>
          <w:szCs w:val="24"/>
        </w:rPr>
        <w:t>: The software should minimize the risk of user errors by providing clear instructions and confirmations for critical actions.</w:t>
      </w:r>
    </w:p>
    <w:p w14:paraId="6F66BB16" w14:textId="77777777" w:rsidR="008C522B" w:rsidRPr="00577E78" w:rsidRDefault="008C522B" w:rsidP="008C522B">
      <w:pPr>
        <w:numPr>
          <w:ilvl w:val="0"/>
          <w:numId w:val="122"/>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Error Handling and Recovery</w:t>
      </w:r>
      <w:r w:rsidRPr="00577E78">
        <w:rPr>
          <w:rFonts w:ascii="Times New Roman" w:hAnsi="Times New Roman" w:cs="Times New Roman"/>
          <w:sz w:val="24"/>
          <w:szCs w:val="24"/>
        </w:rPr>
        <w:t>: In the event of an error, the software must provide clear messages about what went wrong and guide the user on how to correct it.</w:t>
      </w:r>
    </w:p>
    <w:p w14:paraId="53243DBE" w14:textId="77777777" w:rsidR="008C522B" w:rsidRPr="00577E78" w:rsidRDefault="008C522B" w:rsidP="008C522B">
      <w:pPr>
        <w:numPr>
          <w:ilvl w:val="0"/>
          <w:numId w:val="122"/>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Efficiency of Interactions</w:t>
      </w:r>
      <w:r w:rsidRPr="00577E78">
        <w:rPr>
          <w:rFonts w:ascii="Times New Roman" w:hAnsi="Times New Roman" w:cs="Times New Roman"/>
          <w:sz w:val="24"/>
          <w:szCs w:val="24"/>
        </w:rPr>
        <w:t>: The software should allow users to complete tasks quickly and efficiently, minimizing the number of steps required.</w:t>
      </w:r>
    </w:p>
    <w:p w14:paraId="30617A84" w14:textId="77777777" w:rsidR="008C522B" w:rsidRPr="00577E78" w:rsidRDefault="008C522B" w:rsidP="008C522B">
      <w:pPr>
        <w:numPr>
          <w:ilvl w:val="0"/>
          <w:numId w:val="122"/>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Ergonomics</w:t>
      </w:r>
      <w:r w:rsidRPr="00577E78">
        <w:rPr>
          <w:rFonts w:ascii="Times New Roman" w:hAnsi="Times New Roman" w:cs="Times New Roman"/>
          <w:sz w:val="24"/>
          <w:szCs w:val="24"/>
        </w:rPr>
        <w:t>: The software should be designed to reduce strain on users, considering factors such as screen layout and input device usage.</w:t>
      </w:r>
    </w:p>
    <w:p w14:paraId="26A5E149" w14:textId="77777777" w:rsidR="008C522B" w:rsidRDefault="008C522B" w:rsidP="008C522B">
      <w:pPr>
        <w:spacing w:before="100" w:beforeAutospacing="1" w:after="100" w:afterAutospacing="1"/>
        <w:rPr>
          <w:rFonts w:ascii="Times New Roman" w:hAnsi="Times New Roman" w:cs="Times New Roman"/>
          <w:sz w:val="24"/>
          <w:szCs w:val="24"/>
        </w:rPr>
      </w:pPr>
      <w:r w:rsidRPr="00577E78">
        <w:rPr>
          <w:rFonts w:ascii="Times New Roman" w:hAnsi="Times New Roman" w:cs="Times New Roman"/>
          <w:sz w:val="24"/>
          <w:szCs w:val="24"/>
        </w:rPr>
        <w:t>The software must conform to the bakery’s internal user interface design standards, which emphasize clarity, simplicity, and accessibility.</w:t>
      </w:r>
    </w:p>
    <w:p w14:paraId="7C9431D9" w14:textId="77777777" w:rsidR="008C522B" w:rsidRPr="00577E78" w:rsidRDefault="008C522B" w:rsidP="008C522B">
      <w:pPr>
        <w:spacing w:before="100" w:beforeAutospacing="1" w:after="100" w:afterAutospacing="1"/>
        <w:ind w:left="0"/>
        <w:rPr>
          <w:rFonts w:ascii="Times New Roman" w:hAnsi="Times New Roman" w:cs="Times New Roman"/>
          <w:sz w:val="24"/>
          <w:szCs w:val="24"/>
        </w:rPr>
      </w:pPr>
    </w:p>
    <w:p w14:paraId="5C493B7B" w14:textId="77777777" w:rsidR="008C522B" w:rsidRPr="00577E78" w:rsidRDefault="008C522B" w:rsidP="008C522B">
      <w:pPr>
        <w:spacing w:before="100" w:beforeAutospacing="1" w:after="100" w:afterAutospacing="1"/>
        <w:outlineLvl w:val="3"/>
        <w:rPr>
          <w:rFonts w:ascii="Times New Roman" w:hAnsi="Times New Roman" w:cs="Times New Roman"/>
          <w:b/>
          <w:bCs/>
          <w:sz w:val="24"/>
          <w:szCs w:val="24"/>
        </w:rPr>
      </w:pPr>
      <w:r w:rsidRPr="00577E78">
        <w:rPr>
          <w:rFonts w:ascii="Times New Roman" w:hAnsi="Times New Roman" w:cs="Times New Roman"/>
          <w:b/>
          <w:bCs/>
          <w:sz w:val="24"/>
          <w:szCs w:val="24"/>
        </w:rPr>
        <w:t>6.2 Performance</w:t>
      </w:r>
    </w:p>
    <w:p w14:paraId="007BBC06" w14:textId="77777777" w:rsidR="008C522B" w:rsidRPr="00577E78" w:rsidRDefault="008C522B" w:rsidP="008C522B">
      <w:pPr>
        <w:spacing w:before="100" w:beforeAutospacing="1" w:after="100" w:afterAutospacing="1"/>
        <w:rPr>
          <w:rFonts w:ascii="Times New Roman" w:hAnsi="Times New Roman" w:cs="Times New Roman"/>
          <w:sz w:val="24"/>
          <w:szCs w:val="24"/>
        </w:rPr>
      </w:pPr>
      <w:r w:rsidRPr="00577E78">
        <w:rPr>
          <w:rFonts w:ascii="Times New Roman" w:hAnsi="Times New Roman" w:cs="Times New Roman"/>
          <w:sz w:val="24"/>
          <w:szCs w:val="24"/>
        </w:rPr>
        <w:t>The performance requirements for the bakery shop software are as follows:</w:t>
      </w:r>
    </w:p>
    <w:p w14:paraId="25E8D998" w14:textId="77777777" w:rsidR="008C522B" w:rsidRPr="00577E78" w:rsidRDefault="008C522B" w:rsidP="008C522B">
      <w:pPr>
        <w:numPr>
          <w:ilvl w:val="0"/>
          <w:numId w:val="123"/>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lastRenderedPageBreak/>
        <w:t>Response Time</w:t>
      </w:r>
      <w:r w:rsidRPr="00577E78">
        <w:rPr>
          <w:rFonts w:ascii="Times New Roman" w:hAnsi="Times New Roman" w:cs="Times New Roman"/>
          <w:sz w:val="24"/>
          <w:szCs w:val="24"/>
        </w:rPr>
        <w:t>: The system should respond to user inputs within 2 seconds under normal operating conditions.</w:t>
      </w:r>
    </w:p>
    <w:p w14:paraId="70F06486" w14:textId="77777777" w:rsidR="008C522B" w:rsidRPr="00577E78" w:rsidRDefault="008C522B" w:rsidP="008C522B">
      <w:pPr>
        <w:numPr>
          <w:ilvl w:val="0"/>
          <w:numId w:val="123"/>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Transaction Processing</w:t>
      </w:r>
      <w:r w:rsidRPr="00577E78">
        <w:rPr>
          <w:rFonts w:ascii="Times New Roman" w:hAnsi="Times New Roman" w:cs="Times New Roman"/>
          <w:sz w:val="24"/>
          <w:szCs w:val="24"/>
        </w:rPr>
        <w:t>: Transactions, such as sales or inventory updates, should be processed within 3 seconds.</w:t>
      </w:r>
    </w:p>
    <w:p w14:paraId="514D58E2" w14:textId="77777777" w:rsidR="008C522B" w:rsidRPr="00577E78" w:rsidRDefault="008C522B" w:rsidP="008C522B">
      <w:pPr>
        <w:numPr>
          <w:ilvl w:val="0"/>
          <w:numId w:val="123"/>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Load Handling</w:t>
      </w:r>
      <w:r w:rsidRPr="00577E78">
        <w:rPr>
          <w:rFonts w:ascii="Times New Roman" w:hAnsi="Times New Roman" w:cs="Times New Roman"/>
          <w:sz w:val="24"/>
          <w:szCs w:val="24"/>
        </w:rPr>
        <w:t>: The system should be able to handle up to 100 simultaneous users without performance degradation.</w:t>
      </w:r>
    </w:p>
    <w:p w14:paraId="1F57C36D" w14:textId="77777777" w:rsidR="008C522B" w:rsidRPr="00577E78" w:rsidRDefault="008C522B" w:rsidP="008C522B">
      <w:pPr>
        <w:numPr>
          <w:ilvl w:val="0"/>
          <w:numId w:val="123"/>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Scalability</w:t>
      </w:r>
      <w:r w:rsidRPr="00577E78">
        <w:rPr>
          <w:rFonts w:ascii="Times New Roman" w:hAnsi="Times New Roman" w:cs="Times New Roman"/>
          <w:sz w:val="24"/>
          <w:szCs w:val="24"/>
        </w:rPr>
        <w:t>: The system should be scalable to accommodate future growth, supporting up to 500 simultaneous users with proportional performance maintenance.</w:t>
      </w:r>
    </w:p>
    <w:p w14:paraId="04F0E09A" w14:textId="77777777" w:rsidR="008C522B" w:rsidRPr="00577E78" w:rsidRDefault="008C522B" w:rsidP="008C522B">
      <w:pPr>
        <w:numPr>
          <w:ilvl w:val="0"/>
          <w:numId w:val="123"/>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Data Processing</w:t>
      </w:r>
      <w:r w:rsidRPr="00577E78">
        <w:rPr>
          <w:rFonts w:ascii="Times New Roman" w:hAnsi="Times New Roman" w:cs="Times New Roman"/>
          <w:sz w:val="24"/>
          <w:szCs w:val="24"/>
        </w:rPr>
        <w:t>: Daily sales reports and other analytics should be generated within 1 minute.</w:t>
      </w:r>
    </w:p>
    <w:p w14:paraId="27E529AC" w14:textId="77777777" w:rsidR="008C522B" w:rsidRDefault="008C522B" w:rsidP="008C522B">
      <w:pPr>
        <w:spacing w:before="100" w:beforeAutospacing="1" w:after="100" w:afterAutospacing="1"/>
        <w:rPr>
          <w:rFonts w:ascii="Times New Roman" w:hAnsi="Times New Roman" w:cs="Times New Roman"/>
          <w:sz w:val="24"/>
          <w:szCs w:val="24"/>
        </w:rPr>
      </w:pPr>
      <w:r w:rsidRPr="00577E78">
        <w:rPr>
          <w:rFonts w:ascii="Times New Roman" w:hAnsi="Times New Roman" w:cs="Times New Roman"/>
          <w:sz w:val="24"/>
          <w:szCs w:val="24"/>
        </w:rPr>
        <w:t>These performance goals should be integrated with the corresponding functional requirements to ensure clarity and coherence.</w:t>
      </w:r>
    </w:p>
    <w:p w14:paraId="3AD0AAAC" w14:textId="77777777" w:rsidR="008C522B" w:rsidRPr="00577E78" w:rsidRDefault="008C522B" w:rsidP="008C522B">
      <w:pPr>
        <w:spacing w:before="100" w:beforeAutospacing="1" w:after="100" w:afterAutospacing="1"/>
        <w:rPr>
          <w:rFonts w:ascii="Times New Roman" w:hAnsi="Times New Roman" w:cs="Times New Roman"/>
          <w:sz w:val="24"/>
          <w:szCs w:val="24"/>
        </w:rPr>
      </w:pPr>
    </w:p>
    <w:p w14:paraId="72306851" w14:textId="77777777" w:rsidR="008C522B" w:rsidRPr="00577E78" w:rsidRDefault="008C522B" w:rsidP="008C522B">
      <w:pPr>
        <w:spacing w:before="100" w:beforeAutospacing="1" w:after="100" w:afterAutospacing="1"/>
        <w:outlineLvl w:val="3"/>
        <w:rPr>
          <w:rFonts w:ascii="Times New Roman" w:hAnsi="Times New Roman" w:cs="Times New Roman"/>
          <w:b/>
          <w:bCs/>
          <w:sz w:val="24"/>
          <w:szCs w:val="24"/>
        </w:rPr>
      </w:pPr>
      <w:r w:rsidRPr="00577E78">
        <w:rPr>
          <w:rFonts w:ascii="Times New Roman" w:hAnsi="Times New Roman" w:cs="Times New Roman"/>
          <w:b/>
          <w:bCs/>
          <w:sz w:val="24"/>
          <w:szCs w:val="24"/>
        </w:rPr>
        <w:t>6.3 Security</w:t>
      </w:r>
    </w:p>
    <w:p w14:paraId="461EE87B" w14:textId="77777777" w:rsidR="008C522B" w:rsidRPr="00577E78" w:rsidRDefault="008C522B" w:rsidP="008C522B">
      <w:pPr>
        <w:spacing w:before="100" w:beforeAutospacing="1" w:after="100" w:afterAutospacing="1"/>
        <w:rPr>
          <w:rFonts w:ascii="Times New Roman" w:hAnsi="Times New Roman" w:cs="Times New Roman"/>
          <w:sz w:val="24"/>
          <w:szCs w:val="24"/>
        </w:rPr>
      </w:pPr>
      <w:r w:rsidRPr="00577E78">
        <w:rPr>
          <w:rFonts w:ascii="Times New Roman" w:hAnsi="Times New Roman" w:cs="Times New Roman"/>
          <w:sz w:val="24"/>
          <w:szCs w:val="24"/>
        </w:rPr>
        <w:t>Security requirements for the bakery shop software are critical to protect sensitive data and ensure privacy:</w:t>
      </w:r>
    </w:p>
    <w:p w14:paraId="2AC996AB" w14:textId="77777777" w:rsidR="008C522B" w:rsidRPr="00577E78" w:rsidRDefault="008C522B" w:rsidP="008C522B">
      <w:pPr>
        <w:numPr>
          <w:ilvl w:val="0"/>
          <w:numId w:val="124"/>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User Authentication</w:t>
      </w:r>
      <w:r w:rsidRPr="00577E78">
        <w:rPr>
          <w:rFonts w:ascii="Times New Roman" w:hAnsi="Times New Roman" w:cs="Times New Roman"/>
          <w:sz w:val="24"/>
          <w:szCs w:val="24"/>
        </w:rPr>
        <w:t>: The software must support secure login mechanisms, including multi-factor authentication (MFA).</w:t>
      </w:r>
    </w:p>
    <w:p w14:paraId="12A5EBC0" w14:textId="77777777" w:rsidR="008C522B" w:rsidRPr="00577E78" w:rsidRDefault="008C522B" w:rsidP="008C522B">
      <w:pPr>
        <w:numPr>
          <w:ilvl w:val="0"/>
          <w:numId w:val="124"/>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Data Encryption</w:t>
      </w:r>
      <w:r w:rsidRPr="00577E78">
        <w:rPr>
          <w:rFonts w:ascii="Times New Roman" w:hAnsi="Times New Roman" w:cs="Times New Roman"/>
          <w:sz w:val="24"/>
          <w:szCs w:val="24"/>
        </w:rPr>
        <w:t>: All sensitive data, including user information and financial transactions, must be encrypted both in transit and at rest using industry-standard encryption protocols.</w:t>
      </w:r>
    </w:p>
    <w:p w14:paraId="0251DF20" w14:textId="77777777" w:rsidR="008C522B" w:rsidRPr="00577E78" w:rsidRDefault="008C522B" w:rsidP="008C522B">
      <w:pPr>
        <w:numPr>
          <w:ilvl w:val="0"/>
          <w:numId w:val="124"/>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Access Control</w:t>
      </w:r>
      <w:r w:rsidRPr="00577E78">
        <w:rPr>
          <w:rFonts w:ascii="Times New Roman" w:hAnsi="Times New Roman" w:cs="Times New Roman"/>
          <w:sz w:val="24"/>
          <w:szCs w:val="24"/>
        </w:rPr>
        <w:t>: The system must enforce role-based access control (RBAC) to restrict access to sensitive functions and data based on user roles.</w:t>
      </w:r>
    </w:p>
    <w:p w14:paraId="23A14230" w14:textId="77777777" w:rsidR="008C522B" w:rsidRPr="00577E78" w:rsidRDefault="008C522B" w:rsidP="008C522B">
      <w:pPr>
        <w:spacing w:before="100" w:beforeAutospacing="1" w:after="100" w:afterAutospacing="1"/>
        <w:rPr>
          <w:rFonts w:ascii="Times New Roman" w:hAnsi="Times New Roman" w:cs="Times New Roman"/>
          <w:sz w:val="24"/>
          <w:szCs w:val="24"/>
        </w:rPr>
      </w:pPr>
    </w:p>
    <w:p w14:paraId="7C74EF05" w14:textId="77777777" w:rsidR="008C522B" w:rsidRPr="00577E78" w:rsidRDefault="008C522B" w:rsidP="008C522B">
      <w:pPr>
        <w:spacing w:before="100" w:beforeAutospacing="1" w:after="100" w:afterAutospacing="1"/>
        <w:outlineLvl w:val="3"/>
        <w:rPr>
          <w:rFonts w:ascii="Times New Roman" w:hAnsi="Times New Roman" w:cs="Times New Roman"/>
          <w:b/>
          <w:bCs/>
          <w:sz w:val="24"/>
          <w:szCs w:val="24"/>
        </w:rPr>
      </w:pPr>
      <w:r w:rsidRPr="00577E78">
        <w:rPr>
          <w:rFonts w:ascii="Times New Roman" w:hAnsi="Times New Roman" w:cs="Times New Roman"/>
          <w:b/>
          <w:bCs/>
          <w:sz w:val="24"/>
          <w:szCs w:val="24"/>
        </w:rPr>
        <w:t>6.4 Safety</w:t>
      </w:r>
    </w:p>
    <w:p w14:paraId="2D028CE0" w14:textId="77777777" w:rsidR="008C522B" w:rsidRPr="00577E78" w:rsidRDefault="008C522B" w:rsidP="008C522B">
      <w:pPr>
        <w:spacing w:before="100" w:beforeAutospacing="1" w:after="100" w:afterAutospacing="1"/>
        <w:rPr>
          <w:rFonts w:ascii="Times New Roman" w:hAnsi="Times New Roman" w:cs="Times New Roman"/>
          <w:sz w:val="24"/>
          <w:szCs w:val="24"/>
        </w:rPr>
      </w:pPr>
      <w:r w:rsidRPr="00577E78">
        <w:rPr>
          <w:rFonts w:ascii="Times New Roman" w:hAnsi="Times New Roman" w:cs="Times New Roman"/>
          <w:sz w:val="24"/>
          <w:szCs w:val="24"/>
        </w:rPr>
        <w:t>The bakery shop software must address safety concerns to prevent any potential loss, damage, or harm:</w:t>
      </w:r>
    </w:p>
    <w:p w14:paraId="55E3432B" w14:textId="77777777" w:rsidR="008C522B" w:rsidRPr="00577E78" w:rsidRDefault="008C522B" w:rsidP="008C522B">
      <w:pPr>
        <w:numPr>
          <w:ilvl w:val="0"/>
          <w:numId w:val="125"/>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Data Backup</w:t>
      </w:r>
      <w:r w:rsidRPr="00577E78">
        <w:rPr>
          <w:rFonts w:ascii="Times New Roman" w:hAnsi="Times New Roman" w:cs="Times New Roman"/>
          <w:sz w:val="24"/>
          <w:szCs w:val="24"/>
        </w:rPr>
        <w:t>: The system must automatically back up critical data at regular intervals to prevent data loss.</w:t>
      </w:r>
    </w:p>
    <w:p w14:paraId="0A94A1A4" w14:textId="77777777" w:rsidR="008C522B" w:rsidRPr="00577E78" w:rsidRDefault="008C522B" w:rsidP="008C522B">
      <w:pPr>
        <w:numPr>
          <w:ilvl w:val="0"/>
          <w:numId w:val="125"/>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Fail-Safe Mechanisms</w:t>
      </w:r>
      <w:r w:rsidRPr="00577E78">
        <w:rPr>
          <w:rFonts w:ascii="Times New Roman" w:hAnsi="Times New Roman" w:cs="Times New Roman"/>
          <w:sz w:val="24"/>
          <w:szCs w:val="24"/>
        </w:rPr>
        <w:t>: The software should have fail-safe mechanisms in place to handle unexpected failures gracefully, ensuring data integrity and system stability.</w:t>
      </w:r>
    </w:p>
    <w:p w14:paraId="0309BBF7" w14:textId="77777777" w:rsidR="008C522B" w:rsidRPr="00577E78" w:rsidRDefault="008C522B" w:rsidP="008C522B">
      <w:pPr>
        <w:numPr>
          <w:ilvl w:val="0"/>
          <w:numId w:val="125"/>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User Confirmation</w:t>
      </w:r>
      <w:r w:rsidRPr="00577E78">
        <w:rPr>
          <w:rFonts w:ascii="Times New Roman" w:hAnsi="Times New Roman" w:cs="Times New Roman"/>
          <w:sz w:val="24"/>
          <w:szCs w:val="24"/>
        </w:rPr>
        <w:t>: Critical actions, such as deleting data or processing refunds, must require user confirmation to prevent accidental operations.</w:t>
      </w:r>
    </w:p>
    <w:p w14:paraId="60621512" w14:textId="77777777" w:rsidR="008C522B" w:rsidRPr="00577E78" w:rsidRDefault="008C522B" w:rsidP="008C522B">
      <w:pPr>
        <w:spacing w:before="100" w:beforeAutospacing="1" w:after="100" w:afterAutospacing="1"/>
        <w:outlineLvl w:val="3"/>
        <w:rPr>
          <w:rFonts w:ascii="Times New Roman" w:hAnsi="Times New Roman" w:cs="Times New Roman"/>
          <w:b/>
          <w:bCs/>
          <w:sz w:val="24"/>
          <w:szCs w:val="24"/>
        </w:rPr>
      </w:pPr>
      <w:r w:rsidRPr="00577E78">
        <w:rPr>
          <w:rFonts w:ascii="Times New Roman" w:hAnsi="Times New Roman" w:cs="Times New Roman"/>
          <w:b/>
          <w:bCs/>
          <w:sz w:val="24"/>
          <w:szCs w:val="24"/>
        </w:rPr>
        <w:t>6.5 Other Relevant Attributes</w:t>
      </w:r>
    </w:p>
    <w:p w14:paraId="2DCF3758" w14:textId="77777777" w:rsidR="008C522B" w:rsidRPr="00577E78" w:rsidRDefault="008C522B" w:rsidP="008C522B">
      <w:pPr>
        <w:numPr>
          <w:ilvl w:val="0"/>
          <w:numId w:val="126"/>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lastRenderedPageBreak/>
        <w:t>Availability</w:t>
      </w:r>
      <w:r w:rsidRPr="00577E78">
        <w:rPr>
          <w:rFonts w:ascii="Times New Roman" w:hAnsi="Times New Roman" w:cs="Times New Roman"/>
          <w:sz w:val="24"/>
          <w:szCs w:val="24"/>
        </w:rPr>
        <w:t>: The system must have an uptime of 99.9% to ensure it is available for use almost all the time.</w:t>
      </w:r>
    </w:p>
    <w:p w14:paraId="018B02B7" w14:textId="77777777" w:rsidR="008C522B" w:rsidRPr="00577E78" w:rsidRDefault="008C522B" w:rsidP="008C522B">
      <w:pPr>
        <w:numPr>
          <w:ilvl w:val="0"/>
          <w:numId w:val="126"/>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Efficiency</w:t>
      </w:r>
      <w:r w:rsidRPr="00577E78">
        <w:rPr>
          <w:rFonts w:ascii="Times New Roman" w:hAnsi="Times New Roman" w:cs="Times New Roman"/>
          <w:sz w:val="24"/>
          <w:szCs w:val="24"/>
        </w:rPr>
        <w:t>: The software should optimize resource usage to avoid unnecessary consumption of system resources.</w:t>
      </w:r>
    </w:p>
    <w:p w14:paraId="4CF3CE7E" w14:textId="77777777" w:rsidR="008C522B" w:rsidRPr="00577E78" w:rsidRDefault="008C522B" w:rsidP="008C522B">
      <w:pPr>
        <w:numPr>
          <w:ilvl w:val="0"/>
          <w:numId w:val="126"/>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Installability</w:t>
      </w:r>
      <w:r w:rsidRPr="00577E78">
        <w:rPr>
          <w:rFonts w:ascii="Times New Roman" w:hAnsi="Times New Roman" w:cs="Times New Roman"/>
          <w:sz w:val="24"/>
          <w:szCs w:val="24"/>
        </w:rPr>
        <w:t>: The software should be easy to install, with clear instructions and minimal configuration required.</w:t>
      </w:r>
    </w:p>
    <w:p w14:paraId="40459177" w14:textId="77777777" w:rsidR="008C522B" w:rsidRPr="00577E78" w:rsidRDefault="008C522B" w:rsidP="008C522B">
      <w:pPr>
        <w:numPr>
          <w:ilvl w:val="0"/>
          <w:numId w:val="126"/>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Integrity</w:t>
      </w:r>
      <w:r w:rsidRPr="00577E78">
        <w:rPr>
          <w:rFonts w:ascii="Times New Roman" w:hAnsi="Times New Roman" w:cs="Times New Roman"/>
          <w:sz w:val="24"/>
          <w:szCs w:val="24"/>
        </w:rPr>
        <w:t>: The system should ensure data integrity by validating inputs and maintaining consistency across the database.</w:t>
      </w:r>
    </w:p>
    <w:p w14:paraId="47EA516E" w14:textId="77777777" w:rsidR="008C522B" w:rsidRPr="00577E78" w:rsidRDefault="008C522B" w:rsidP="008C522B">
      <w:pPr>
        <w:numPr>
          <w:ilvl w:val="0"/>
          <w:numId w:val="126"/>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Interoperability</w:t>
      </w:r>
      <w:r w:rsidRPr="00577E78">
        <w:rPr>
          <w:rFonts w:ascii="Times New Roman" w:hAnsi="Times New Roman" w:cs="Times New Roman"/>
          <w:sz w:val="24"/>
          <w:szCs w:val="24"/>
        </w:rPr>
        <w:t>: The software should be able to integrate with other systems used by the bakery, such as accounting software and inventory management systems.</w:t>
      </w:r>
    </w:p>
    <w:p w14:paraId="0342C294" w14:textId="77777777" w:rsidR="008C522B" w:rsidRPr="00577E78" w:rsidRDefault="008C522B" w:rsidP="008C522B">
      <w:pPr>
        <w:numPr>
          <w:ilvl w:val="0"/>
          <w:numId w:val="126"/>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Modifiability</w:t>
      </w:r>
      <w:r w:rsidRPr="00577E78">
        <w:rPr>
          <w:rFonts w:ascii="Times New Roman" w:hAnsi="Times New Roman" w:cs="Times New Roman"/>
          <w:sz w:val="24"/>
          <w:szCs w:val="24"/>
        </w:rPr>
        <w:t>: The system should be designed to allow easy modifications and updates to meet changing business needs.</w:t>
      </w:r>
    </w:p>
    <w:p w14:paraId="332F6489" w14:textId="77777777" w:rsidR="008C522B" w:rsidRPr="00577E78" w:rsidRDefault="008C522B" w:rsidP="008C522B">
      <w:pPr>
        <w:numPr>
          <w:ilvl w:val="0"/>
          <w:numId w:val="126"/>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Portability</w:t>
      </w:r>
      <w:r w:rsidRPr="00577E78">
        <w:rPr>
          <w:rFonts w:ascii="Times New Roman" w:hAnsi="Times New Roman" w:cs="Times New Roman"/>
          <w:sz w:val="24"/>
          <w:szCs w:val="24"/>
        </w:rPr>
        <w:t>: The software should be compatible with various operating systems and devices, including Windows, macOS, and mobile platforms.</w:t>
      </w:r>
    </w:p>
    <w:p w14:paraId="3C309B29" w14:textId="77777777" w:rsidR="008C522B" w:rsidRPr="00577E78" w:rsidRDefault="008C522B" w:rsidP="008C522B">
      <w:pPr>
        <w:numPr>
          <w:ilvl w:val="0"/>
          <w:numId w:val="126"/>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Reliability</w:t>
      </w:r>
      <w:r w:rsidRPr="00577E78">
        <w:rPr>
          <w:rFonts w:ascii="Times New Roman" w:hAnsi="Times New Roman" w:cs="Times New Roman"/>
          <w:sz w:val="24"/>
          <w:szCs w:val="24"/>
        </w:rPr>
        <w:t>: The system should be reliable, with minimal downtime and few critical bugs.</w:t>
      </w:r>
    </w:p>
    <w:p w14:paraId="2FBD5800" w14:textId="77777777" w:rsidR="008C522B" w:rsidRPr="00577E78" w:rsidRDefault="008C522B" w:rsidP="008C522B">
      <w:pPr>
        <w:numPr>
          <w:ilvl w:val="0"/>
          <w:numId w:val="126"/>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Reusability</w:t>
      </w:r>
      <w:r w:rsidRPr="00577E78">
        <w:rPr>
          <w:rFonts w:ascii="Times New Roman" w:hAnsi="Times New Roman" w:cs="Times New Roman"/>
          <w:sz w:val="24"/>
          <w:szCs w:val="24"/>
        </w:rPr>
        <w:t>: Code and components should be designed for reuse in other projects or future versions of the software.</w:t>
      </w:r>
    </w:p>
    <w:p w14:paraId="0DE5C541" w14:textId="77777777" w:rsidR="008C522B" w:rsidRPr="00577E78" w:rsidRDefault="008C522B" w:rsidP="008C522B">
      <w:pPr>
        <w:numPr>
          <w:ilvl w:val="0"/>
          <w:numId w:val="126"/>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Robustness</w:t>
      </w:r>
      <w:r w:rsidRPr="00577E78">
        <w:rPr>
          <w:rFonts w:ascii="Times New Roman" w:hAnsi="Times New Roman" w:cs="Times New Roman"/>
          <w:sz w:val="24"/>
          <w:szCs w:val="24"/>
        </w:rPr>
        <w:t>: The software should be robust, capable of handling unexpected inputs and conditions without crashing.</w:t>
      </w:r>
    </w:p>
    <w:p w14:paraId="42CD0C81" w14:textId="77777777" w:rsidR="008C522B" w:rsidRPr="00577E78" w:rsidRDefault="008C522B" w:rsidP="008C522B">
      <w:pPr>
        <w:numPr>
          <w:ilvl w:val="0"/>
          <w:numId w:val="126"/>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Scalability</w:t>
      </w:r>
      <w:r w:rsidRPr="00577E78">
        <w:rPr>
          <w:rFonts w:ascii="Times New Roman" w:hAnsi="Times New Roman" w:cs="Times New Roman"/>
          <w:sz w:val="24"/>
          <w:szCs w:val="24"/>
        </w:rPr>
        <w:t>: The system should support scalability to handle increased load as the business grows.</w:t>
      </w:r>
    </w:p>
    <w:p w14:paraId="4F658C0D" w14:textId="77777777" w:rsidR="008C522B" w:rsidRPr="00577E78" w:rsidRDefault="008C522B" w:rsidP="008C522B">
      <w:pPr>
        <w:numPr>
          <w:ilvl w:val="0"/>
          <w:numId w:val="126"/>
        </w:numPr>
        <w:spacing w:before="100" w:beforeAutospacing="1" w:after="100" w:afterAutospacing="1"/>
        <w:rPr>
          <w:rFonts w:ascii="Times New Roman" w:hAnsi="Times New Roman" w:cs="Times New Roman"/>
          <w:sz w:val="24"/>
          <w:szCs w:val="24"/>
        </w:rPr>
      </w:pPr>
      <w:r w:rsidRPr="00577E78">
        <w:rPr>
          <w:rFonts w:ascii="Times New Roman" w:hAnsi="Times New Roman" w:cs="Times New Roman"/>
          <w:b/>
          <w:bCs/>
          <w:sz w:val="24"/>
          <w:szCs w:val="24"/>
        </w:rPr>
        <w:t>Verifiability</w:t>
      </w:r>
      <w:r w:rsidRPr="00577E78">
        <w:rPr>
          <w:rFonts w:ascii="Times New Roman" w:hAnsi="Times New Roman" w:cs="Times New Roman"/>
          <w:sz w:val="24"/>
          <w:szCs w:val="24"/>
        </w:rPr>
        <w:t>: All requirements should be specific, quantitative, and verifiable through testing and validation procedures.</w:t>
      </w:r>
    </w:p>
    <w:p w14:paraId="05BAAABD" w14:textId="77777777" w:rsidR="008C522B" w:rsidRDefault="008C522B" w:rsidP="008C522B">
      <w:pPr>
        <w:spacing w:before="100" w:beforeAutospacing="1" w:after="100" w:afterAutospacing="1"/>
        <w:rPr>
          <w:rFonts w:ascii="Times New Roman" w:hAnsi="Times New Roman" w:cs="Times New Roman"/>
          <w:sz w:val="24"/>
          <w:szCs w:val="24"/>
        </w:rPr>
      </w:pPr>
      <w:r w:rsidRPr="00577E78">
        <w:rPr>
          <w:rFonts w:ascii="Times New Roman" w:hAnsi="Times New Roman" w:cs="Times New Roman"/>
          <w:sz w:val="24"/>
          <w:szCs w:val="24"/>
        </w:rPr>
        <w:t>These quality attributes should be prioritized appropriately to ensure a balance between usability, performance, security, safety, and other critical factors, aligning with the bakery’s business objectives and user needs.</w:t>
      </w:r>
    </w:p>
    <w:p w14:paraId="008AA4C7" w14:textId="77777777" w:rsidR="008C522B" w:rsidRPr="008C522B" w:rsidRDefault="008C522B" w:rsidP="008C522B">
      <w:pPr>
        <w:ind w:left="0"/>
      </w:pPr>
    </w:p>
    <w:p w14:paraId="1EC3E009" w14:textId="7A782144" w:rsidR="002857AE" w:rsidRDefault="00271133" w:rsidP="002857AE">
      <w:pPr>
        <w:pStyle w:val="Heading1"/>
      </w:pPr>
      <w:r>
        <w:lastRenderedPageBreak/>
        <w:t>OTHER REQUIREMENTS</w:t>
      </w:r>
    </w:p>
    <w:p w14:paraId="459BBA49" w14:textId="1DFE2E40" w:rsidR="00EA6D8E" w:rsidRPr="00DF1178" w:rsidRDefault="00EA6D8E" w:rsidP="00EA6D8E">
      <w:pPr>
        <w:spacing w:before="100" w:beforeAutospacing="1" w:after="100" w:afterAutospacing="1"/>
        <w:outlineLvl w:val="2"/>
        <w:rPr>
          <w:b/>
          <w:bCs/>
          <w:sz w:val="27"/>
          <w:szCs w:val="27"/>
        </w:rPr>
      </w:pPr>
      <w:r>
        <w:rPr>
          <w:b/>
          <w:bCs/>
          <w:sz w:val="27"/>
          <w:szCs w:val="27"/>
        </w:rPr>
        <w:t>7</w:t>
      </w:r>
      <w:r w:rsidRPr="00DF1178">
        <w:rPr>
          <w:b/>
          <w:bCs/>
          <w:sz w:val="27"/>
          <w:szCs w:val="27"/>
        </w:rPr>
        <w:t>.1 Legal and Regulatory Compliance</w:t>
      </w:r>
    </w:p>
    <w:p w14:paraId="0246577E" w14:textId="77777777" w:rsidR="00EA6D8E" w:rsidRPr="00DF1178" w:rsidRDefault="00EA6D8E" w:rsidP="00EA6D8E">
      <w:pPr>
        <w:spacing w:before="100" w:beforeAutospacing="1" w:after="100" w:afterAutospacing="1"/>
      </w:pPr>
      <w:r w:rsidRPr="00DF1178">
        <w:t>The bakery shop software must comply with the following legal and regulatory requirements:</w:t>
      </w:r>
    </w:p>
    <w:p w14:paraId="5F972F80" w14:textId="77777777" w:rsidR="00EA6D8E" w:rsidRPr="00DF1178" w:rsidRDefault="00EA6D8E" w:rsidP="00EA6D8E">
      <w:pPr>
        <w:numPr>
          <w:ilvl w:val="0"/>
          <w:numId w:val="134"/>
        </w:numPr>
        <w:spacing w:before="100" w:beforeAutospacing="1" w:after="100" w:afterAutospacing="1"/>
      </w:pPr>
      <w:r w:rsidRPr="00DF1178">
        <w:rPr>
          <w:b/>
          <w:bCs/>
        </w:rPr>
        <w:t>Data Protection Regulations</w:t>
      </w:r>
      <w:r w:rsidRPr="00DF1178">
        <w:t xml:space="preserve">: The software must comply with regulations to protect customer personal data. In Vietnam, this includes the </w:t>
      </w:r>
      <w:r w:rsidRPr="00DF1178">
        <w:rPr>
          <w:b/>
          <w:bCs/>
        </w:rPr>
        <w:t>Law on Cybersecurity (2018)</w:t>
      </w:r>
      <w:r w:rsidRPr="00DF1178">
        <w:t xml:space="preserve"> and </w:t>
      </w:r>
      <w:r w:rsidRPr="00DF1178">
        <w:rPr>
          <w:b/>
          <w:bCs/>
        </w:rPr>
        <w:t>Decree No. 13/2023/ND-CP on the Protection of Personal Data</w:t>
      </w:r>
      <w:r w:rsidRPr="00DF1178">
        <w:t>.</w:t>
      </w:r>
    </w:p>
    <w:p w14:paraId="46061A38" w14:textId="77777777" w:rsidR="00EA6D8E" w:rsidRPr="00DF1178" w:rsidRDefault="00EA6D8E" w:rsidP="00EA6D8E">
      <w:pPr>
        <w:numPr>
          <w:ilvl w:val="0"/>
          <w:numId w:val="134"/>
        </w:numPr>
        <w:spacing w:before="100" w:beforeAutospacing="1" w:after="100" w:afterAutospacing="1"/>
      </w:pPr>
      <w:r w:rsidRPr="00DF1178">
        <w:rPr>
          <w:b/>
          <w:bCs/>
        </w:rPr>
        <w:t>Financial Compliance</w:t>
      </w:r>
      <w:r w:rsidRPr="00DF1178">
        <w:t>: The software must adhere to current accounting and financial standards, including regulations on data storage and financial reporting.</w:t>
      </w:r>
    </w:p>
    <w:p w14:paraId="7C66CCFE" w14:textId="478C33D4" w:rsidR="00EA6D8E" w:rsidRPr="00DF1178" w:rsidRDefault="00EA6D8E" w:rsidP="00EA6D8E">
      <w:pPr>
        <w:spacing w:before="100" w:beforeAutospacing="1" w:after="100" w:afterAutospacing="1"/>
        <w:outlineLvl w:val="2"/>
        <w:rPr>
          <w:b/>
          <w:bCs/>
          <w:sz w:val="27"/>
          <w:szCs w:val="27"/>
        </w:rPr>
      </w:pPr>
      <w:r>
        <w:rPr>
          <w:b/>
          <w:bCs/>
          <w:sz w:val="27"/>
          <w:szCs w:val="27"/>
        </w:rPr>
        <w:t>7</w:t>
      </w:r>
      <w:r w:rsidRPr="00DF1178">
        <w:rPr>
          <w:b/>
          <w:bCs/>
          <w:sz w:val="27"/>
          <w:szCs w:val="27"/>
        </w:rPr>
        <w:t>.2 Installation and Configuration Requirements</w:t>
      </w:r>
    </w:p>
    <w:p w14:paraId="0ED317CD" w14:textId="77777777" w:rsidR="00EA6D8E" w:rsidRPr="00DF1178" w:rsidRDefault="00EA6D8E" w:rsidP="00EA6D8E">
      <w:pPr>
        <w:numPr>
          <w:ilvl w:val="0"/>
          <w:numId w:val="135"/>
        </w:numPr>
        <w:spacing w:before="100" w:beforeAutospacing="1" w:after="100" w:afterAutospacing="1"/>
      </w:pPr>
      <w:r w:rsidRPr="00DF1178">
        <w:rPr>
          <w:b/>
          <w:bCs/>
        </w:rPr>
        <w:t>Installation</w:t>
      </w:r>
      <w:r w:rsidRPr="00DF1178">
        <w:t>: The software must provide detailed installation instructions, including system requirements and steps to install the software on various platforms.</w:t>
      </w:r>
    </w:p>
    <w:p w14:paraId="5344B9C3" w14:textId="77777777" w:rsidR="00EA6D8E" w:rsidRPr="00DF1178" w:rsidRDefault="00EA6D8E" w:rsidP="00EA6D8E">
      <w:pPr>
        <w:numPr>
          <w:ilvl w:val="0"/>
          <w:numId w:val="135"/>
        </w:numPr>
        <w:spacing w:before="100" w:beforeAutospacing="1" w:after="100" w:afterAutospacing="1"/>
      </w:pPr>
      <w:r w:rsidRPr="00DF1178">
        <w:rPr>
          <w:b/>
          <w:bCs/>
        </w:rPr>
        <w:t>Configuration</w:t>
      </w:r>
      <w:r w:rsidRPr="00DF1178">
        <w:t>: The software must allow easy configuration, including setting up system parameters, user management, and interface customization.</w:t>
      </w:r>
    </w:p>
    <w:p w14:paraId="0E9740B7" w14:textId="77777777" w:rsidR="00EA6D8E" w:rsidRDefault="00EA6D8E" w:rsidP="00EA6D8E">
      <w:pPr>
        <w:numPr>
          <w:ilvl w:val="0"/>
          <w:numId w:val="135"/>
        </w:numPr>
        <w:spacing w:before="100" w:beforeAutospacing="1" w:after="100" w:afterAutospacing="1"/>
      </w:pPr>
      <w:r w:rsidRPr="00DF1178">
        <w:rPr>
          <w:b/>
          <w:bCs/>
        </w:rPr>
        <w:t>Startup and Shutdown</w:t>
      </w:r>
      <w:r w:rsidRPr="00DF1178">
        <w:t>: The software must support clear startup and shutdown procedures, ensuring all data is safely stored and not lost.</w:t>
      </w:r>
    </w:p>
    <w:p w14:paraId="112ACACB" w14:textId="77777777" w:rsidR="00EA6D8E" w:rsidRPr="00DF1178" w:rsidRDefault="00EA6D8E" w:rsidP="00EA6D8E">
      <w:pPr>
        <w:spacing w:before="100" w:beforeAutospacing="1" w:after="100" w:afterAutospacing="1"/>
        <w:ind w:left="720"/>
      </w:pPr>
    </w:p>
    <w:p w14:paraId="31B299E0" w14:textId="565B4B2D" w:rsidR="00EA6D8E" w:rsidRPr="00DF1178" w:rsidRDefault="00EA6D8E" w:rsidP="00EA6D8E">
      <w:pPr>
        <w:spacing w:before="100" w:beforeAutospacing="1" w:after="100" w:afterAutospacing="1"/>
        <w:outlineLvl w:val="2"/>
        <w:rPr>
          <w:b/>
          <w:bCs/>
          <w:sz w:val="27"/>
          <w:szCs w:val="27"/>
        </w:rPr>
      </w:pPr>
      <w:r>
        <w:rPr>
          <w:b/>
          <w:bCs/>
          <w:sz w:val="27"/>
          <w:szCs w:val="27"/>
        </w:rPr>
        <w:t>7</w:t>
      </w:r>
      <w:r w:rsidRPr="00DF1178">
        <w:rPr>
          <w:b/>
          <w:bCs/>
          <w:sz w:val="27"/>
          <w:szCs w:val="27"/>
        </w:rPr>
        <w:t>.3 Logging, Monitoring, and Audit Trail Requirements</w:t>
      </w:r>
    </w:p>
    <w:p w14:paraId="2BC5EED5" w14:textId="77777777" w:rsidR="00EA6D8E" w:rsidRPr="00DF1178" w:rsidRDefault="00EA6D8E" w:rsidP="00EA6D8E">
      <w:pPr>
        <w:numPr>
          <w:ilvl w:val="0"/>
          <w:numId w:val="136"/>
        </w:numPr>
        <w:spacing w:before="100" w:beforeAutospacing="1" w:after="100" w:afterAutospacing="1"/>
      </w:pPr>
      <w:r w:rsidRPr="00DF1178">
        <w:rPr>
          <w:b/>
          <w:bCs/>
        </w:rPr>
        <w:t>Logging</w:t>
      </w:r>
      <w:r w:rsidRPr="00DF1178">
        <w:t>: The software must log all significant activities, including sales transactions, inventory updates, and system configuration changes.</w:t>
      </w:r>
    </w:p>
    <w:p w14:paraId="63682DA7" w14:textId="77777777" w:rsidR="00EA6D8E" w:rsidRPr="00DF1178" w:rsidRDefault="00EA6D8E" w:rsidP="00EA6D8E">
      <w:pPr>
        <w:numPr>
          <w:ilvl w:val="0"/>
          <w:numId w:val="136"/>
        </w:numPr>
        <w:spacing w:before="100" w:beforeAutospacing="1" w:after="100" w:afterAutospacing="1"/>
      </w:pPr>
      <w:r w:rsidRPr="00DF1178">
        <w:rPr>
          <w:b/>
          <w:bCs/>
        </w:rPr>
        <w:t>Monitoring</w:t>
      </w:r>
      <w:r w:rsidRPr="00DF1178">
        <w:t>: The software must provide monitoring tools to track system performance and detect potential issues.</w:t>
      </w:r>
    </w:p>
    <w:p w14:paraId="2EAC5C6D" w14:textId="77777777" w:rsidR="00EA6D8E" w:rsidRDefault="00EA6D8E" w:rsidP="00EA6D8E">
      <w:pPr>
        <w:numPr>
          <w:ilvl w:val="0"/>
          <w:numId w:val="136"/>
        </w:numPr>
        <w:spacing w:before="100" w:beforeAutospacing="1" w:after="100" w:afterAutospacing="1"/>
      </w:pPr>
      <w:r w:rsidRPr="00DF1178">
        <w:rPr>
          <w:b/>
          <w:bCs/>
        </w:rPr>
        <w:t>Audit Trail</w:t>
      </w:r>
      <w:r w:rsidRPr="00DF1178">
        <w:t>: The system must maintain a detailed audit trail of all user activities, including logins, access changes, and significant actions.</w:t>
      </w:r>
    </w:p>
    <w:p w14:paraId="5C176744" w14:textId="77777777" w:rsidR="00271133" w:rsidRPr="00271133" w:rsidRDefault="00271133" w:rsidP="00271133"/>
    <w:p w14:paraId="61E1F4AF" w14:textId="77777777" w:rsidR="008C522B" w:rsidRPr="008C522B" w:rsidRDefault="008C522B" w:rsidP="008C522B"/>
    <w:p w14:paraId="11113AA7" w14:textId="77777777" w:rsidR="008C522B" w:rsidRDefault="008C522B" w:rsidP="008C522B"/>
    <w:p w14:paraId="77D500ED" w14:textId="77777777" w:rsidR="008C522B" w:rsidRDefault="008C522B" w:rsidP="008C522B"/>
    <w:p w14:paraId="7B3587EE" w14:textId="77777777" w:rsidR="008C522B" w:rsidRDefault="008C522B" w:rsidP="008C522B"/>
    <w:p w14:paraId="2B294A77" w14:textId="77777777" w:rsidR="008C522B" w:rsidRDefault="008C522B" w:rsidP="008C522B"/>
    <w:p w14:paraId="208CC197" w14:textId="77777777" w:rsidR="008C522B" w:rsidRDefault="008C522B" w:rsidP="008C522B"/>
    <w:p w14:paraId="477CDCF8" w14:textId="77777777" w:rsidR="008C522B" w:rsidRDefault="008C522B" w:rsidP="008C522B"/>
    <w:p w14:paraId="32F35F23" w14:textId="77777777" w:rsidR="008C522B" w:rsidRPr="008C522B" w:rsidRDefault="008C522B" w:rsidP="008C522B"/>
    <w:bookmarkEnd w:id="2"/>
    <w:bookmarkEnd w:id="3"/>
    <w:bookmarkEnd w:id="4"/>
    <w:bookmarkEnd w:id="5"/>
    <w:bookmarkEnd w:id="6"/>
    <w:bookmarkEnd w:id="7"/>
    <w:bookmarkEnd w:id="10"/>
    <w:bookmarkEnd w:id="11"/>
    <w:p w14:paraId="27136347" w14:textId="71D1B59B" w:rsidR="0050513B" w:rsidRPr="00ED4ADE" w:rsidRDefault="0050513B" w:rsidP="00C42A0F">
      <w:pPr>
        <w:pStyle w:val="InfoBlue"/>
        <w:rPr>
          <w:i w:val="0"/>
        </w:rPr>
      </w:pPr>
    </w:p>
    <w:sectPr w:rsidR="0050513B" w:rsidRPr="00ED4ADE">
      <w:headerReference w:type="default" r:id="rId12"/>
      <w:pgSz w:w="12240" w:h="15840"/>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E2B160" w14:textId="77777777" w:rsidR="00487BD1" w:rsidRDefault="00487BD1" w:rsidP="00C42A0F">
      <w:r>
        <w:separator/>
      </w:r>
    </w:p>
    <w:p w14:paraId="1EBB6899" w14:textId="77777777" w:rsidR="00487BD1" w:rsidRDefault="00487BD1" w:rsidP="00C42A0F"/>
    <w:p w14:paraId="16A87C51" w14:textId="77777777" w:rsidR="00487BD1" w:rsidRDefault="00487BD1" w:rsidP="00C42A0F"/>
    <w:p w14:paraId="58B5F4E2" w14:textId="77777777" w:rsidR="00487BD1" w:rsidRDefault="00487BD1" w:rsidP="00C42A0F"/>
    <w:p w14:paraId="57806A8D" w14:textId="77777777" w:rsidR="00487BD1" w:rsidRDefault="00487BD1" w:rsidP="00C42A0F"/>
    <w:p w14:paraId="74848500" w14:textId="77777777" w:rsidR="00487BD1" w:rsidRDefault="00487BD1"/>
    <w:p w14:paraId="1AEF52C7" w14:textId="77777777" w:rsidR="00487BD1" w:rsidRDefault="00487BD1" w:rsidP="008A728C"/>
    <w:p w14:paraId="6A4766D8" w14:textId="77777777" w:rsidR="00487BD1" w:rsidRDefault="00487BD1" w:rsidP="008A728C"/>
    <w:p w14:paraId="50416268" w14:textId="77777777" w:rsidR="00487BD1" w:rsidRDefault="00487BD1" w:rsidP="008A728C"/>
    <w:p w14:paraId="776905DF" w14:textId="77777777" w:rsidR="00487BD1" w:rsidRDefault="00487BD1" w:rsidP="008A728C"/>
    <w:p w14:paraId="131330E7" w14:textId="77777777" w:rsidR="00487BD1" w:rsidRDefault="00487BD1" w:rsidP="00236C2E"/>
    <w:p w14:paraId="6247CF2E" w14:textId="77777777" w:rsidR="00487BD1" w:rsidRDefault="00487BD1" w:rsidP="00236C2E"/>
    <w:p w14:paraId="77E3F990" w14:textId="77777777" w:rsidR="00487BD1" w:rsidRDefault="00487BD1"/>
    <w:p w14:paraId="7FEA120E" w14:textId="77777777" w:rsidR="00487BD1" w:rsidRDefault="00487BD1" w:rsidP="00E3116E"/>
    <w:p w14:paraId="51C38FF5" w14:textId="77777777" w:rsidR="00487BD1" w:rsidRDefault="00487BD1"/>
    <w:p w14:paraId="567680FF" w14:textId="77777777" w:rsidR="00487BD1" w:rsidRDefault="00487BD1" w:rsidP="00F632F9"/>
    <w:p w14:paraId="1B3F8C0F" w14:textId="77777777" w:rsidR="00487BD1" w:rsidRDefault="00487BD1" w:rsidP="00F632F9"/>
    <w:p w14:paraId="6FECD19F" w14:textId="77777777" w:rsidR="00487BD1" w:rsidRDefault="00487BD1" w:rsidP="00716FBD"/>
    <w:p w14:paraId="6B32A71D" w14:textId="77777777" w:rsidR="00487BD1" w:rsidRDefault="00487BD1"/>
    <w:p w14:paraId="1141E22C" w14:textId="77777777" w:rsidR="00487BD1" w:rsidRDefault="00487BD1" w:rsidP="0024092B"/>
    <w:p w14:paraId="278E7559" w14:textId="77777777" w:rsidR="00487BD1" w:rsidRDefault="00487BD1"/>
    <w:p w14:paraId="1F389620" w14:textId="77777777" w:rsidR="00487BD1" w:rsidRDefault="00487BD1" w:rsidP="00597596"/>
    <w:p w14:paraId="58E40557" w14:textId="77777777" w:rsidR="00487BD1" w:rsidRDefault="00487BD1" w:rsidP="0018699C"/>
    <w:p w14:paraId="3EADD1E4" w14:textId="77777777" w:rsidR="00487BD1" w:rsidRDefault="00487BD1" w:rsidP="00E36393"/>
    <w:p w14:paraId="2D59F843" w14:textId="77777777" w:rsidR="00487BD1" w:rsidRDefault="00487BD1"/>
  </w:endnote>
  <w:endnote w:type="continuationSeparator" w:id="0">
    <w:p w14:paraId="66A7F183" w14:textId="77777777" w:rsidR="00487BD1" w:rsidRDefault="00487BD1" w:rsidP="00C42A0F">
      <w:r>
        <w:continuationSeparator/>
      </w:r>
    </w:p>
    <w:p w14:paraId="53E91DDC" w14:textId="77777777" w:rsidR="00487BD1" w:rsidRDefault="00487BD1" w:rsidP="00C42A0F"/>
    <w:p w14:paraId="312B50A6" w14:textId="77777777" w:rsidR="00487BD1" w:rsidRDefault="00487BD1" w:rsidP="00C42A0F"/>
    <w:p w14:paraId="65C1ADF8" w14:textId="77777777" w:rsidR="00487BD1" w:rsidRDefault="00487BD1" w:rsidP="00C42A0F"/>
    <w:p w14:paraId="523BEFBD" w14:textId="77777777" w:rsidR="00487BD1" w:rsidRDefault="00487BD1" w:rsidP="00C42A0F"/>
    <w:p w14:paraId="60690E09" w14:textId="77777777" w:rsidR="00487BD1" w:rsidRDefault="00487BD1"/>
    <w:p w14:paraId="394C4A15" w14:textId="77777777" w:rsidR="00487BD1" w:rsidRDefault="00487BD1" w:rsidP="008A728C"/>
    <w:p w14:paraId="3EC2E72A" w14:textId="77777777" w:rsidR="00487BD1" w:rsidRDefault="00487BD1" w:rsidP="008A728C"/>
    <w:p w14:paraId="562B0070" w14:textId="77777777" w:rsidR="00487BD1" w:rsidRDefault="00487BD1" w:rsidP="008A728C"/>
    <w:p w14:paraId="4ABC9BC8" w14:textId="77777777" w:rsidR="00487BD1" w:rsidRDefault="00487BD1" w:rsidP="008A728C"/>
    <w:p w14:paraId="40B1325B" w14:textId="77777777" w:rsidR="00487BD1" w:rsidRDefault="00487BD1" w:rsidP="00236C2E"/>
    <w:p w14:paraId="68E599B5" w14:textId="77777777" w:rsidR="00487BD1" w:rsidRDefault="00487BD1" w:rsidP="00236C2E"/>
    <w:p w14:paraId="4B46ADFD" w14:textId="77777777" w:rsidR="00487BD1" w:rsidRDefault="00487BD1"/>
    <w:p w14:paraId="718D98B3" w14:textId="77777777" w:rsidR="00487BD1" w:rsidRDefault="00487BD1" w:rsidP="00E3116E"/>
    <w:p w14:paraId="60280A67" w14:textId="77777777" w:rsidR="00487BD1" w:rsidRDefault="00487BD1"/>
    <w:p w14:paraId="7B240986" w14:textId="77777777" w:rsidR="00487BD1" w:rsidRDefault="00487BD1" w:rsidP="00F632F9"/>
    <w:p w14:paraId="308E6067" w14:textId="77777777" w:rsidR="00487BD1" w:rsidRDefault="00487BD1" w:rsidP="00F632F9"/>
    <w:p w14:paraId="611519AC" w14:textId="77777777" w:rsidR="00487BD1" w:rsidRDefault="00487BD1" w:rsidP="00716FBD"/>
    <w:p w14:paraId="0186B58D" w14:textId="77777777" w:rsidR="00487BD1" w:rsidRDefault="00487BD1"/>
    <w:p w14:paraId="27EFA270" w14:textId="77777777" w:rsidR="00487BD1" w:rsidRDefault="00487BD1" w:rsidP="0024092B"/>
    <w:p w14:paraId="2F376FB7" w14:textId="77777777" w:rsidR="00487BD1" w:rsidRDefault="00487BD1"/>
    <w:p w14:paraId="7CC59A54" w14:textId="77777777" w:rsidR="00487BD1" w:rsidRDefault="00487BD1" w:rsidP="00597596"/>
    <w:p w14:paraId="43BE7EB7" w14:textId="77777777" w:rsidR="00487BD1" w:rsidRDefault="00487BD1" w:rsidP="0018699C"/>
    <w:p w14:paraId="7E100DD1" w14:textId="77777777" w:rsidR="00487BD1" w:rsidRDefault="00487BD1" w:rsidP="00E36393"/>
    <w:p w14:paraId="48EEF4E0" w14:textId="77777777" w:rsidR="00487BD1" w:rsidRDefault="00487B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VnArial">
    <w:altName w:val="Calibri"/>
    <w:charset w:val="00"/>
    <w:family w:val="swiss"/>
    <w:pitch w:val="variable"/>
    <w:sig w:usb0="00000001" w:usb1="00000000" w:usb2="00000000" w:usb3="00000000" w:csb0="00000011" w:csb1="00000000"/>
  </w:font>
  <w:font w:name="Helvetica">
    <w:panose1 w:val="020B0604020202020204"/>
    <w:charset w:val="00"/>
    <w:family w:val="swiss"/>
    <w:pitch w:val="variable"/>
    <w:sig w:usb0="00000003" w:usb1="00000000" w:usb2="00000000" w:usb3="00000000" w:csb0="00000001" w:csb1="00000000"/>
  </w:font>
  <w:font w:name=".VnArialH">
    <w:altName w:val="Calibri"/>
    <w:charset w:val="00"/>
    <w:family w:val="swiss"/>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1FA63" w14:textId="77777777" w:rsidR="0050513B" w:rsidRDefault="0050513B" w:rsidP="00C42A0F">
    <w:pPr>
      <w:pStyle w:val="Footer"/>
    </w:pPr>
    <w:r>
      <w:t>06be-BM/PM/HDCV/FSOFT v1/1</w:t>
    </w:r>
    <w:r>
      <w:tab/>
    </w:r>
    <w:r>
      <w:tab/>
    </w:r>
    <w:r>
      <w:rPr>
        <w:rStyle w:val="PageNumber"/>
      </w:rPr>
      <w:fldChar w:fldCharType="begin"/>
    </w:r>
    <w:r>
      <w:rPr>
        <w:rStyle w:val="PageNumber"/>
      </w:rPr>
      <w:instrText xml:space="preserve"> PAGE </w:instrText>
    </w:r>
    <w:r>
      <w:rPr>
        <w:rStyle w:val="PageNumber"/>
      </w:rPr>
      <w:fldChar w:fldCharType="separate"/>
    </w:r>
    <w:r w:rsidR="00621B68">
      <w:rPr>
        <w:rStyle w:val="PageNumber"/>
        <w:noProof/>
      </w:rPr>
      <w:t>13</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621B68">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4C0BBA" w14:textId="77777777" w:rsidR="00487BD1" w:rsidRDefault="00487BD1" w:rsidP="00C42A0F">
      <w:r>
        <w:separator/>
      </w:r>
    </w:p>
    <w:p w14:paraId="056AA96D" w14:textId="77777777" w:rsidR="00487BD1" w:rsidRDefault="00487BD1" w:rsidP="00C42A0F"/>
    <w:p w14:paraId="67F27FAE" w14:textId="77777777" w:rsidR="00487BD1" w:rsidRDefault="00487BD1" w:rsidP="00C42A0F"/>
    <w:p w14:paraId="5D19222E" w14:textId="77777777" w:rsidR="00487BD1" w:rsidRDefault="00487BD1" w:rsidP="00C42A0F"/>
    <w:p w14:paraId="28413519" w14:textId="77777777" w:rsidR="00487BD1" w:rsidRDefault="00487BD1" w:rsidP="00C42A0F"/>
    <w:p w14:paraId="689ED99F" w14:textId="77777777" w:rsidR="00487BD1" w:rsidRDefault="00487BD1"/>
    <w:p w14:paraId="310F84ED" w14:textId="77777777" w:rsidR="00487BD1" w:rsidRDefault="00487BD1" w:rsidP="008A728C"/>
    <w:p w14:paraId="3B6B3B9C" w14:textId="77777777" w:rsidR="00487BD1" w:rsidRDefault="00487BD1" w:rsidP="008A728C"/>
    <w:p w14:paraId="1BDA9C67" w14:textId="77777777" w:rsidR="00487BD1" w:rsidRDefault="00487BD1" w:rsidP="008A728C"/>
    <w:p w14:paraId="2CAECEE5" w14:textId="77777777" w:rsidR="00487BD1" w:rsidRDefault="00487BD1" w:rsidP="008A728C"/>
    <w:p w14:paraId="4943F8DD" w14:textId="77777777" w:rsidR="00487BD1" w:rsidRDefault="00487BD1" w:rsidP="00236C2E"/>
    <w:p w14:paraId="4FAF0FAD" w14:textId="77777777" w:rsidR="00487BD1" w:rsidRDefault="00487BD1" w:rsidP="00236C2E"/>
    <w:p w14:paraId="09F92E14" w14:textId="77777777" w:rsidR="00487BD1" w:rsidRDefault="00487BD1"/>
    <w:p w14:paraId="37695AA8" w14:textId="77777777" w:rsidR="00487BD1" w:rsidRDefault="00487BD1" w:rsidP="00E3116E"/>
    <w:p w14:paraId="5FC7AB02" w14:textId="77777777" w:rsidR="00487BD1" w:rsidRDefault="00487BD1"/>
    <w:p w14:paraId="09F84C9D" w14:textId="77777777" w:rsidR="00487BD1" w:rsidRDefault="00487BD1" w:rsidP="00F632F9"/>
    <w:p w14:paraId="159FD132" w14:textId="77777777" w:rsidR="00487BD1" w:rsidRDefault="00487BD1" w:rsidP="00F632F9"/>
    <w:p w14:paraId="2F291A72" w14:textId="77777777" w:rsidR="00487BD1" w:rsidRDefault="00487BD1" w:rsidP="00716FBD"/>
    <w:p w14:paraId="56E8527E" w14:textId="77777777" w:rsidR="00487BD1" w:rsidRDefault="00487BD1"/>
    <w:p w14:paraId="29B185C4" w14:textId="77777777" w:rsidR="00487BD1" w:rsidRDefault="00487BD1" w:rsidP="0024092B"/>
    <w:p w14:paraId="1A656973" w14:textId="77777777" w:rsidR="00487BD1" w:rsidRDefault="00487BD1"/>
    <w:p w14:paraId="3F8B31ED" w14:textId="77777777" w:rsidR="00487BD1" w:rsidRDefault="00487BD1" w:rsidP="00597596"/>
    <w:p w14:paraId="5A072012" w14:textId="77777777" w:rsidR="00487BD1" w:rsidRDefault="00487BD1" w:rsidP="0018699C"/>
    <w:p w14:paraId="5E663D9C" w14:textId="77777777" w:rsidR="00487BD1" w:rsidRDefault="00487BD1" w:rsidP="00E36393"/>
    <w:p w14:paraId="1356792B" w14:textId="77777777" w:rsidR="00487BD1" w:rsidRDefault="00487BD1"/>
  </w:footnote>
  <w:footnote w:type="continuationSeparator" w:id="0">
    <w:p w14:paraId="175AF022" w14:textId="77777777" w:rsidR="00487BD1" w:rsidRDefault="00487BD1" w:rsidP="00C42A0F">
      <w:r>
        <w:continuationSeparator/>
      </w:r>
    </w:p>
    <w:p w14:paraId="16BB0FE9" w14:textId="77777777" w:rsidR="00487BD1" w:rsidRDefault="00487BD1" w:rsidP="00C42A0F"/>
    <w:p w14:paraId="215E2308" w14:textId="77777777" w:rsidR="00487BD1" w:rsidRDefault="00487BD1" w:rsidP="00C42A0F"/>
    <w:p w14:paraId="3372A507" w14:textId="77777777" w:rsidR="00487BD1" w:rsidRDefault="00487BD1" w:rsidP="00C42A0F"/>
    <w:p w14:paraId="5031BD15" w14:textId="77777777" w:rsidR="00487BD1" w:rsidRDefault="00487BD1" w:rsidP="00C42A0F"/>
    <w:p w14:paraId="1F2FA9AB" w14:textId="77777777" w:rsidR="00487BD1" w:rsidRDefault="00487BD1"/>
    <w:p w14:paraId="028CD333" w14:textId="77777777" w:rsidR="00487BD1" w:rsidRDefault="00487BD1" w:rsidP="008A728C"/>
    <w:p w14:paraId="6F8F0957" w14:textId="77777777" w:rsidR="00487BD1" w:rsidRDefault="00487BD1" w:rsidP="008A728C"/>
    <w:p w14:paraId="5D664930" w14:textId="77777777" w:rsidR="00487BD1" w:rsidRDefault="00487BD1" w:rsidP="008A728C"/>
    <w:p w14:paraId="3812ADA6" w14:textId="77777777" w:rsidR="00487BD1" w:rsidRDefault="00487BD1" w:rsidP="008A728C"/>
    <w:p w14:paraId="3F9C92C5" w14:textId="77777777" w:rsidR="00487BD1" w:rsidRDefault="00487BD1" w:rsidP="00236C2E"/>
    <w:p w14:paraId="74B764C2" w14:textId="77777777" w:rsidR="00487BD1" w:rsidRDefault="00487BD1" w:rsidP="00236C2E"/>
    <w:p w14:paraId="3AA15479" w14:textId="77777777" w:rsidR="00487BD1" w:rsidRDefault="00487BD1"/>
    <w:p w14:paraId="5A32724F" w14:textId="77777777" w:rsidR="00487BD1" w:rsidRDefault="00487BD1" w:rsidP="00E3116E"/>
    <w:p w14:paraId="5C581E0F" w14:textId="77777777" w:rsidR="00487BD1" w:rsidRDefault="00487BD1"/>
    <w:p w14:paraId="3B860BBA" w14:textId="77777777" w:rsidR="00487BD1" w:rsidRDefault="00487BD1" w:rsidP="00F632F9"/>
    <w:p w14:paraId="207CB617" w14:textId="77777777" w:rsidR="00487BD1" w:rsidRDefault="00487BD1" w:rsidP="00F632F9"/>
    <w:p w14:paraId="6B6249D3" w14:textId="77777777" w:rsidR="00487BD1" w:rsidRDefault="00487BD1" w:rsidP="00716FBD"/>
    <w:p w14:paraId="34B709B5" w14:textId="77777777" w:rsidR="00487BD1" w:rsidRDefault="00487BD1"/>
    <w:p w14:paraId="6CFC2783" w14:textId="77777777" w:rsidR="00487BD1" w:rsidRDefault="00487BD1" w:rsidP="0024092B"/>
    <w:p w14:paraId="2084C6BA" w14:textId="77777777" w:rsidR="00487BD1" w:rsidRDefault="00487BD1"/>
    <w:p w14:paraId="20C8840C" w14:textId="77777777" w:rsidR="00487BD1" w:rsidRDefault="00487BD1" w:rsidP="00597596"/>
    <w:p w14:paraId="477E75DC" w14:textId="77777777" w:rsidR="00487BD1" w:rsidRDefault="00487BD1" w:rsidP="0018699C"/>
    <w:p w14:paraId="597C46EC" w14:textId="77777777" w:rsidR="00487BD1" w:rsidRDefault="00487BD1" w:rsidP="00E36393"/>
    <w:p w14:paraId="0FB9A8F3" w14:textId="77777777" w:rsidR="00487BD1" w:rsidRDefault="00487B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7E1BBC" w14:textId="77777777" w:rsidR="0050513B" w:rsidRDefault="0050513B" w:rsidP="00C42A0F">
    <w:pPr>
      <w:pStyle w:val="Header"/>
    </w:pPr>
    <w:r>
      <w:t>&lt;Project code&gt; - Software Requirement Specification</w:t>
    </w:r>
    <w:r>
      <w:tab/>
      <w:t>v.xx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8A55C" w14:textId="77777777" w:rsidR="0050513B" w:rsidRDefault="0050513B" w:rsidP="00C42A0F">
    <w:pPr>
      <w:pStyle w:val="Header"/>
    </w:pPr>
    <w:r>
      <w:t>&lt;Project code&gt; - Software Requirement Specification</w:t>
    </w:r>
    <w:r>
      <w:tab/>
      <w:t>v.xx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2216F"/>
    <w:multiLevelType w:val="multilevel"/>
    <w:tmpl w:val="983E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01B25"/>
    <w:multiLevelType w:val="multilevel"/>
    <w:tmpl w:val="1220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03632"/>
    <w:multiLevelType w:val="hybridMultilevel"/>
    <w:tmpl w:val="9CAE6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B553D"/>
    <w:multiLevelType w:val="multilevel"/>
    <w:tmpl w:val="9062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5" w15:restartNumberingAfterBreak="0">
    <w:nsid w:val="072A00A9"/>
    <w:multiLevelType w:val="hybridMultilevel"/>
    <w:tmpl w:val="5FCEB70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0744680E"/>
    <w:multiLevelType w:val="multilevel"/>
    <w:tmpl w:val="39E2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6F67DA"/>
    <w:multiLevelType w:val="multilevel"/>
    <w:tmpl w:val="A8AA0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cs="Times New Roman" w:hint="default"/>
      </w:rPr>
    </w:lvl>
  </w:abstractNum>
  <w:abstractNum w:abstractNumId="9" w15:restartNumberingAfterBreak="0">
    <w:nsid w:val="0ACF4A53"/>
    <w:multiLevelType w:val="multilevel"/>
    <w:tmpl w:val="4AD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11" w15:restartNumberingAfterBreak="0">
    <w:nsid w:val="0BEB7763"/>
    <w:multiLevelType w:val="multilevel"/>
    <w:tmpl w:val="D8EC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3E013F"/>
    <w:multiLevelType w:val="multilevel"/>
    <w:tmpl w:val="09E03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1453DE"/>
    <w:multiLevelType w:val="hybridMultilevel"/>
    <w:tmpl w:val="888A96A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4" w15:restartNumberingAfterBreak="0">
    <w:nsid w:val="131B3422"/>
    <w:multiLevelType w:val="multilevel"/>
    <w:tmpl w:val="8572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6F48D5"/>
    <w:multiLevelType w:val="multilevel"/>
    <w:tmpl w:val="A5A0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C633F5"/>
    <w:multiLevelType w:val="multilevel"/>
    <w:tmpl w:val="080C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C64BC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19"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20" w15:restartNumberingAfterBreak="0">
    <w:nsid w:val="1BA135D6"/>
    <w:multiLevelType w:val="multilevel"/>
    <w:tmpl w:val="3696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BDD3258"/>
    <w:multiLevelType w:val="multilevel"/>
    <w:tmpl w:val="1592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701E9B"/>
    <w:multiLevelType w:val="multilevel"/>
    <w:tmpl w:val="C6844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813FEC"/>
    <w:multiLevelType w:val="multilevel"/>
    <w:tmpl w:val="01F0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A93A85"/>
    <w:multiLevelType w:val="multilevel"/>
    <w:tmpl w:val="978A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6E35DE"/>
    <w:multiLevelType w:val="multilevel"/>
    <w:tmpl w:val="8CD6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E7F1E89"/>
    <w:multiLevelType w:val="multilevel"/>
    <w:tmpl w:val="4F34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28" w15:restartNumberingAfterBreak="0">
    <w:nsid w:val="1F221C2C"/>
    <w:multiLevelType w:val="multilevel"/>
    <w:tmpl w:val="E93E8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B6520C"/>
    <w:multiLevelType w:val="multilevel"/>
    <w:tmpl w:val="D93E9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1526FBB"/>
    <w:multiLevelType w:val="multilevel"/>
    <w:tmpl w:val="6B32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21651D4"/>
    <w:multiLevelType w:val="multilevel"/>
    <w:tmpl w:val="0762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873E68"/>
    <w:multiLevelType w:val="multilevel"/>
    <w:tmpl w:val="DF38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1754EC"/>
    <w:multiLevelType w:val="multilevel"/>
    <w:tmpl w:val="3704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35"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36" w15:restartNumberingAfterBreak="0">
    <w:nsid w:val="25927FBC"/>
    <w:multiLevelType w:val="multilevel"/>
    <w:tmpl w:val="33C2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20627F"/>
    <w:multiLevelType w:val="multilevel"/>
    <w:tmpl w:val="E1FE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B35A0A"/>
    <w:multiLevelType w:val="multilevel"/>
    <w:tmpl w:val="E7FA1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035627"/>
    <w:multiLevelType w:val="multilevel"/>
    <w:tmpl w:val="98D21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4B178C"/>
    <w:multiLevelType w:val="multilevel"/>
    <w:tmpl w:val="1158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7547DAB"/>
    <w:multiLevelType w:val="multilevel"/>
    <w:tmpl w:val="A9A6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4769FA"/>
    <w:multiLevelType w:val="multilevel"/>
    <w:tmpl w:val="CEF4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9A54D0"/>
    <w:multiLevelType w:val="multilevel"/>
    <w:tmpl w:val="EC54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FF3577"/>
    <w:multiLevelType w:val="multilevel"/>
    <w:tmpl w:val="BF66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834F87"/>
    <w:multiLevelType w:val="multilevel"/>
    <w:tmpl w:val="4C88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CA16943"/>
    <w:multiLevelType w:val="multilevel"/>
    <w:tmpl w:val="FDE4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E04D56"/>
    <w:multiLevelType w:val="multilevel"/>
    <w:tmpl w:val="6772D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193C66"/>
    <w:multiLevelType w:val="multilevel"/>
    <w:tmpl w:val="CE02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B34BFA"/>
    <w:multiLevelType w:val="multilevel"/>
    <w:tmpl w:val="DBB08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EBE7628"/>
    <w:multiLevelType w:val="multilevel"/>
    <w:tmpl w:val="7FD2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02C4BE7"/>
    <w:multiLevelType w:val="multilevel"/>
    <w:tmpl w:val="4292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1DF0095"/>
    <w:multiLevelType w:val="multilevel"/>
    <w:tmpl w:val="0512C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3241977"/>
    <w:multiLevelType w:val="hybridMultilevel"/>
    <w:tmpl w:val="3CB07866"/>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54" w15:restartNumberingAfterBreak="0">
    <w:nsid w:val="33433EF7"/>
    <w:multiLevelType w:val="multilevel"/>
    <w:tmpl w:val="079AF9DE"/>
    <w:lvl w:ilvl="0">
      <w:start w:val="3"/>
      <w:numFmt w:val="decimal"/>
      <w:lvlText w:val="%1."/>
      <w:lvlJc w:val="left"/>
      <w:pPr>
        <w:tabs>
          <w:tab w:val="num" w:pos="495"/>
        </w:tabs>
        <w:ind w:left="495" w:hanging="495"/>
      </w:pPr>
      <w:rPr>
        <w:rFonts w:hint="default"/>
      </w:rPr>
    </w:lvl>
    <w:lvl w:ilvl="1">
      <w:start w:val="9"/>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5" w15:restartNumberingAfterBreak="0">
    <w:nsid w:val="3545516A"/>
    <w:multiLevelType w:val="multilevel"/>
    <w:tmpl w:val="260E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1750A2"/>
    <w:multiLevelType w:val="multilevel"/>
    <w:tmpl w:val="2180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7A5382"/>
    <w:multiLevelType w:val="hybridMultilevel"/>
    <w:tmpl w:val="AE1CF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8A00117"/>
    <w:multiLevelType w:val="multilevel"/>
    <w:tmpl w:val="F00C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A6B5B0B"/>
    <w:multiLevelType w:val="multilevel"/>
    <w:tmpl w:val="0CE2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61" w15:restartNumberingAfterBreak="0">
    <w:nsid w:val="3AE05C73"/>
    <w:multiLevelType w:val="multilevel"/>
    <w:tmpl w:val="E9006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63"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64" w15:restartNumberingAfterBreak="0">
    <w:nsid w:val="3D6173A4"/>
    <w:multiLevelType w:val="hybridMultilevel"/>
    <w:tmpl w:val="6E308B38"/>
    <w:lvl w:ilvl="0" w:tplc="04090001">
      <w:start w:val="1"/>
      <w:numFmt w:val="bullet"/>
      <w:lvlText w:val=""/>
      <w:lvlJc w:val="left"/>
      <w:pPr>
        <w:tabs>
          <w:tab w:val="num" w:pos="1483"/>
        </w:tabs>
        <w:ind w:left="1483" w:hanging="360"/>
      </w:pPr>
      <w:rPr>
        <w:rFonts w:ascii="Symbol" w:hAnsi="Symbol" w:hint="default"/>
      </w:rPr>
    </w:lvl>
    <w:lvl w:ilvl="1" w:tplc="04090003" w:tentative="1">
      <w:start w:val="1"/>
      <w:numFmt w:val="bullet"/>
      <w:lvlText w:val="o"/>
      <w:lvlJc w:val="left"/>
      <w:pPr>
        <w:tabs>
          <w:tab w:val="num" w:pos="2203"/>
        </w:tabs>
        <w:ind w:left="2203" w:hanging="360"/>
      </w:pPr>
      <w:rPr>
        <w:rFonts w:ascii="Courier New" w:hAnsi="Courier New" w:hint="default"/>
      </w:rPr>
    </w:lvl>
    <w:lvl w:ilvl="2" w:tplc="04090005" w:tentative="1">
      <w:start w:val="1"/>
      <w:numFmt w:val="bullet"/>
      <w:lvlText w:val=""/>
      <w:lvlJc w:val="left"/>
      <w:pPr>
        <w:tabs>
          <w:tab w:val="num" w:pos="2923"/>
        </w:tabs>
        <w:ind w:left="2923" w:hanging="360"/>
      </w:pPr>
      <w:rPr>
        <w:rFonts w:ascii="Wingdings" w:hAnsi="Wingdings" w:hint="default"/>
      </w:rPr>
    </w:lvl>
    <w:lvl w:ilvl="3" w:tplc="04090001" w:tentative="1">
      <w:start w:val="1"/>
      <w:numFmt w:val="bullet"/>
      <w:lvlText w:val=""/>
      <w:lvlJc w:val="left"/>
      <w:pPr>
        <w:tabs>
          <w:tab w:val="num" w:pos="3643"/>
        </w:tabs>
        <w:ind w:left="3643" w:hanging="360"/>
      </w:pPr>
      <w:rPr>
        <w:rFonts w:ascii="Symbol" w:hAnsi="Symbol" w:hint="default"/>
      </w:rPr>
    </w:lvl>
    <w:lvl w:ilvl="4" w:tplc="04090003" w:tentative="1">
      <w:start w:val="1"/>
      <w:numFmt w:val="bullet"/>
      <w:lvlText w:val="o"/>
      <w:lvlJc w:val="left"/>
      <w:pPr>
        <w:tabs>
          <w:tab w:val="num" w:pos="4363"/>
        </w:tabs>
        <w:ind w:left="4363" w:hanging="360"/>
      </w:pPr>
      <w:rPr>
        <w:rFonts w:ascii="Courier New" w:hAnsi="Courier New" w:hint="default"/>
      </w:rPr>
    </w:lvl>
    <w:lvl w:ilvl="5" w:tplc="04090005" w:tentative="1">
      <w:start w:val="1"/>
      <w:numFmt w:val="bullet"/>
      <w:lvlText w:val=""/>
      <w:lvlJc w:val="left"/>
      <w:pPr>
        <w:tabs>
          <w:tab w:val="num" w:pos="5083"/>
        </w:tabs>
        <w:ind w:left="5083" w:hanging="360"/>
      </w:pPr>
      <w:rPr>
        <w:rFonts w:ascii="Wingdings" w:hAnsi="Wingdings" w:hint="default"/>
      </w:rPr>
    </w:lvl>
    <w:lvl w:ilvl="6" w:tplc="04090001" w:tentative="1">
      <w:start w:val="1"/>
      <w:numFmt w:val="bullet"/>
      <w:lvlText w:val=""/>
      <w:lvlJc w:val="left"/>
      <w:pPr>
        <w:tabs>
          <w:tab w:val="num" w:pos="5803"/>
        </w:tabs>
        <w:ind w:left="5803" w:hanging="360"/>
      </w:pPr>
      <w:rPr>
        <w:rFonts w:ascii="Symbol" w:hAnsi="Symbol" w:hint="default"/>
      </w:rPr>
    </w:lvl>
    <w:lvl w:ilvl="7" w:tplc="04090003" w:tentative="1">
      <w:start w:val="1"/>
      <w:numFmt w:val="bullet"/>
      <w:lvlText w:val="o"/>
      <w:lvlJc w:val="left"/>
      <w:pPr>
        <w:tabs>
          <w:tab w:val="num" w:pos="6523"/>
        </w:tabs>
        <w:ind w:left="6523" w:hanging="360"/>
      </w:pPr>
      <w:rPr>
        <w:rFonts w:ascii="Courier New" w:hAnsi="Courier New" w:hint="default"/>
      </w:rPr>
    </w:lvl>
    <w:lvl w:ilvl="8" w:tplc="04090005" w:tentative="1">
      <w:start w:val="1"/>
      <w:numFmt w:val="bullet"/>
      <w:lvlText w:val=""/>
      <w:lvlJc w:val="left"/>
      <w:pPr>
        <w:tabs>
          <w:tab w:val="num" w:pos="7243"/>
        </w:tabs>
        <w:ind w:left="7243" w:hanging="360"/>
      </w:pPr>
      <w:rPr>
        <w:rFonts w:ascii="Wingdings" w:hAnsi="Wingdings" w:hint="default"/>
      </w:rPr>
    </w:lvl>
  </w:abstractNum>
  <w:abstractNum w:abstractNumId="65" w15:restartNumberingAfterBreak="0">
    <w:nsid w:val="3F276DAE"/>
    <w:multiLevelType w:val="multilevel"/>
    <w:tmpl w:val="05A2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F8051AC"/>
    <w:multiLevelType w:val="hybridMultilevel"/>
    <w:tmpl w:val="674C6ED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3FE45AB4"/>
    <w:multiLevelType w:val="multilevel"/>
    <w:tmpl w:val="CB1C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02761AA"/>
    <w:multiLevelType w:val="multilevel"/>
    <w:tmpl w:val="E1669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04C6709"/>
    <w:multiLevelType w:val="multilevel"/>
    <w:tmpl w:val="3AB8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0E132DD"/>
    <w:multiLevelType w:val="multilevel"/>
    <w:tmpl w:val="F304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13E3BB8"/>
    <w:multiLevelType w:val="multilevel"/>
    <w:tmpl w:val="89C61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1551567"/>
    <w:multiLevelType w:val="multilevel"/>
    <w:tmpl w:val="682E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1DE1472"/>
    <w:multiLevelType w:val="multilevel"/>
    <w:tmpl w:val="FF5C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2D64526"/>
    <w:multiLevelType w:val="multilevel"/>
    <w:tmpl w:val="249CE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4E00578"/>
    <w:multiLevelType w:val="multilevel"/>
    <w:tmpl w:val="0070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52862DC"/>
    <w:multiLevelType w:val="multilevel"/>
    <w:tmpl w:val="9EBC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54821E1"/>
    <w:multiLevelType w:val="multilevel"/>
    <w:tmpl w:val="8C1ED0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2.%1.%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numFmt w:val="none"/>
      <w:pStyle w:val="Heading8"/>
      <w:lvlText w:val=""/>
      <w:lvlJc w:val="left"/>
      <w:pPr>
        <w:tabs>
          <w:tab w:val="num" w:pos="360"/>
        </w:tabs>
      </w:pPr>
    </w:lvl>
    <w:lvl w:ilvl="8">
      <w:start w:val="1"/>
      <w:numFmt w:val="decimal"/>
      <w:pStyle w:val="Heading9"/>
      <w:lvlText w:val="%1.%2.%3.%4.%5.%6.%7.%8.%9"/>
      <w:lvlJc w:val="left"/>
      <w:pPr>
        <w:tabs>
          <w:tab w:val="num" w:pos="1584"/>
        </w:tabs>
        <w:ind w:left="1584" w:hanging="1584"/>
      </w:pPr>
      <w:rPr>
        <w:rFonts w:hint="default"/>
      </w:rPr>
    </w:lvl>
  </w:abstractNum>
  <w:abstractNum w:abstractNumId="78"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79"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80" w15:restartNumberingAfterBreak="0">
    <w:nsid w:val="4783311F"/>
    <w:multiLevelType w:val="multilevel"/>
    <w:tmpl w:val="442E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82" w15:restartNumberingAfterBreak="0">
    <w:nsid w:val="47BA7D94"/>
    <w:multiLevelType w:val="multilevel"/>
    <w:tmpl w:val="F728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8413177"/>
    <w:multiLevelType w:val="multilevel"/>
    <w:tmpl w:val="BDC8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97E396E"/>
    <w:multiLevelType w:val="multilevel"/>
    <w:tmpl w:val="03FC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A2B0CF7"/>
    <w:multiLevelType w:val="hybridMultilevel"/>
    <w:tmpl w:val="0B622A0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6" w15:restartNumberingAfterBreak="0">
    <w:nsid w:val="4A50110B"/>
    <w:multiLevelType w:val="multilevel"/>
    <w:tmpl w:val="F63C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B634C42"/>
    <w:multiLevelType w:val="multilevel"/>
    <w:tmpl w:val="9FBC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C052A7A"/>
    <w:multiLevelType w:val="multilevel"/>
    <w:tmpl w:val="6B84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CE47B41"/>
    <w:multiLevelType w:val="multilevel"/>
    <w:tmpl w:val="924E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D574947"/>
    <w:multiLevelType w:val="multilevel"/>
    <w:tmpl w:val="D2742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D61442B"/>
    <w:multiLevelType w:val="multilevel"/>
    <w:tmpl w:val="E724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E067634"/>
    <w:multiLevelType w:val="multilevel"/>
    <w:tmpl w:val="E096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E18473A"/>
    <w:multiLevelType w:val="hybridMultilevel"/>
    <w:tmpl w:val="718C8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15:restartNumberingAfterBreak="0">
    <w:nsid w:val="50812096"/>
    <w:multiLevelType w:val="multilevel"/>
    <w:tmpl w:val="B78C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1EF7D10"/>
    <w:multiLevelType w:val="multilevel"/>
    <w:tmpl w:val="3BF2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3E071DF"/>
    <w:multiLevelType w:val="multilevel"/>
    <w:tmpl w:val="9FA4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443441B"/>
    <w:multiLevelType w:val="multilevel"/>
    <w:tmpl w:val="15FC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7F9418D"/>
    <w:multiLevelType w:val="multilevel"/>
    <w:tmpl w:val="02C0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82E3189"/>
    <w:multiLevelType w:val="hybridMultilevel"/>
    <w:tmpl w:val="3370998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0" w15:restartNumberingAfterBreak="0">
    <w:nsid w:val="58685E0D"/>
    <w:multiLevelType w:val="multilevel"/>
    <w:tmpl w:val="C208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9276D39"/>
    <w:multiLevelType w:val="multilevel"/>
    <w:tmpl w:val="FDBA5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A1947AE"/>
    <w:multiLevelType w:val="multilevel"/>
    <w:tmpl w:val="61F8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CCA044A"/>
    <w:multiLevelType w:val="multilevel"/>
    <w:tmpl w:val="99A2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D3A5341"/>
    <w:multiLevelType w:val="multilevel"/>
    <w:tmpl w:val="6DF0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06" w15:restartNumberingAfterBreak="0">
    <w:nsid w:val="5F614F5E"/>
    <w:multiLevelType w:val="multilevel"/>
    <w:tmpl w:val="0F78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13C7F62"/>
    <w:multiLevelType w:val="hybridMultilevel"/>
    <w:tmpl w:val="473C160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8" w15:restartNumberingAfterBreak="0">
    <w:nsid w:val="61915516"/>
    <w:multiLevelType w:val="multilevel"/>
    <w:tmpl w:val="E0F6003E"/>
    <w:lvl w:ilvl="0">
      <w:start w:val="1"/>
      <w:numFmt w:val="decimal"/>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9" w15:restartNumberingAfterBreak="0">
    <w:nsid w:val="63E92C7B"/>
    <w:multiLevelType w:val="multilevel"/>
    <w:tmpl w:val="66EC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4C2349B"/>
    <w:multiLevelType w:val="multilevel"/>
    <w:tmpl w:val="DDE2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50122B7"/>
    <w:multiLevelType w:val="hybridMultilevel"/>
    <w:tmpl w:val="14C4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65B40321"/>
    <w:multiLevelType w:val="hybridMultilevel"/>
    <w:tmpl w:val="0B3E91CC"/>
    <w:lvl w:ilvl="0" w:tplc="9EC201B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65C506F3"/>
    <w:multiLevelType w:val="multilevel"/>
    <w:tmpl w:val="0409001F"/>
    <w:numStyleLink w:val="111111"/>
  </w:abstractNum>
  <w:abstractNum w:abstractNumId="114" w15:restartNumberingAfterBreak="0">
    <w:nsid w:val="65DC6A6E"/>
    <w:multiLevelType w:val="multilevel"/>
    <w:tmpl w:val="820A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116" w15:restartNumberingAfterBreak="0">
    <w:nsid w:val="662D11B0"/>
    <w:multiLevelType w:val="hybridMultilevel"/>
    <w:tmpl w:val="868069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7"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118" w15:restartNumberingAfterBreak="0">
    <w:nsid w:val="67811169"/>
    <w:multiLevelType w:val="hybridMultilevel"/>
    <w:tmpl w:val="4F0AA5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15:restartNumberingAfterBreak="0">
    <w:nsid w:val="6794688C"/>
    <w:multiLevelType w:val="multilevel"/>
    <w:tmpl w:val="1F7E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80558FF"/>
    <w:multiLevelType w:val="multilevel"/>
    <w:tmpl w:val="DA929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93432A1"/>
    <w:multiLevelType w:val="multilevel"/>
    <w:tmpl w:val="0572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123" w15:restartNumberingAfterBreak="0">
    <w:nsid w:val="69F0578F"/>
    <w:multiLevelType w:val="multilevel"/>
    <w:tmpl w:val="BEE29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9FA7907"/>
    <w:multiLevelType w:val="multilevel"/>
    <w:tmpl w:val="C5BEB21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B4E5533"/>
    <w:multiLevelType w:val="multilevel"/>
    <w:tmpl w:val="8CD40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127"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128" w15:restartNumberingAfterBreak="0">
    <w:nsid w:val="6E532A8D"/>
    <w:multiLevelType w:val="multilevel"/>
    <w:tmpl w:val="5852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130" w15:restartNumberingAfterBreak="0">
    <w:nsid w:val="6F665C20"/>
    <w:multiLevelType w:val="multilevel"/>
    <w:tmpl w:val="E5B00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FF02255"/>
    <w:multiLevelType w:val="multilevel"/>
    <w:tmpl w:val="C226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133"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134" w15:restartNumberingAfterBreak="0">
    <w:nsid w:val="72351B2E"/>
    <w:multiLevelType w:val="multilevel"/>
    <w:tmpl w:val="E75C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23E7DD1"/>
    <w:multiLevelType w:val="multilevel"/>
    <w:tmpl w:val="2006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2E92C3E"/>
    <w:multiLevelType w:val="hybridMultilevel"/>
    <w:tmpl w:val="15E2D7B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7" w15:restartNumberingAfterBreak="0">
    <w:nsid w:val="73C64C34"/>
    <w:multiLevelType w:val="multilevel"/>
    <w:tmpl w:val="6D606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4B17862"/>
    <w:multiLevelType w:val="multilevel"/>
    <w:tmpl w:val="2186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140" w15:restartNumberingAfterBreak="0">
    <w:nsid w:val="799360BB"/>
    <w:multiLevelType w:val="multilevel"/>
    <w:tmpl w:val="718C7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A736F37"/>
    <w:multiLevelType w:val="multilevel"/>
    <w:tmpl w:val="A3AA5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B42788D"/>
    <w:multiLevelType w:val="multilevel"/>
    <w:tmpl w:val="01D6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abstractNum w:abstractNumId="144" w15:restartNumberingAfterBreak="0">
    <w:nsid w:val="7C354130"/>
    <w:multiLevelType w:val="multilevel"/>
    <w:tmpl w:val="19AE6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CF460FA"/>
    <w:multiLevelType w:val="multilevel"/>
    <w:tmpl w:val="46B8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E607BD8"/>
    <w:multiLevelType w:val="multilevel"/>
    <w:tmpl w:val="C4D6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4805692">
    <w:abstractNumId w:val="143"/>
  </w:num>
  <w:num w:numId="2" w16cid:durableId="1194416286">
    <w:abstractNumId w:val="62"/>
  </w:num>
  <w:num w:numId="3" w16cid:durableId="54815365">
    <w:abstractNumId w:val="105"/>
  </w:num>
  <w:num w:numId="4" w16cid:durableId="1092048244">
    <w:abstractNumId w:val="35"/>
  </w:num>
  <w:num w:numId="5" w16cid:durableId="636450525">
    <w:abstractNumId w:val="77"/>
  </w:num>
  <w:num w:numId="6" w16cid:durableId="402945536">
    <w:abstractNumId w:val="133"/>
  </w:num>
  <w:num w:numId="7" w16cid:durableId="43917754">
    <w:abstractNumId w:val="64"/>
  </w:num>
  <w:num w:numId="8" w16cid:durableId="1756314661">
    <w:abstractNumId w:val="54"/>
  </w:num>
  <w:num w:numId="9" w16cid:durableId="2122803086">
    <w:abstractNumId w:val="17"/>
  </w:num>
  <w:num w:numId="10" w16cid:durableId="559363637">
    <w:abstractNumId w:val="113"/>
    <w:lvlOverride w:ilvl="0">
      <w:lvl w:ilvl="0">
        <w:start w:val="1"/>
        <w:numFmt w:val="decimal"/>
        <w:lvlText w:val="%1)"/>
        <w:lvlJc w:val="left"/>
        <w:pPr>
          <w:tabs>
            <w:tab w:val="num" w:pos="360"/>
          </w:tabs>
          <w:ind w:left="360" w:hanging="360"/>
        </w:pPr>
      </w:lvl>
    </w:lvlOverride>
    <w:lvlOverride w:ilvl="1">
      <w:lvl w:ilvl="1">
        <w:start w:val="1"/>
        <w:numFmt w:val="lowerLetter"/>
        <w:lvlText w:val="%2)"/>
        <w:lvlJc w:val="left"/>
        <w:pPr>
          <w:tabs>
            <w:tab w:val="num" w:pos="720"/>
          </w:tabs>
          <w:ind w:left="720" w:hanging="360"/>
        </w:pPr>
      </w:lvl>
    </w:lvlOverride>
    <w:lvlOverride w:ilvl="2">
      <w:lvl w:ilvl="2">
        <w:start w:val="1"/>
        <w:numFmt w:val="lowerRoman"/>
        <w:lvlText w:val="%3)"/>
        <w:lvlJc w:val="left"/>
        <w:pPr>
          <w:tabs>
            <w:tab w:val="num" w:pos="1080"/>
          </w:tabs>
          <w:ind w:left="1080" w:hanging="360"/>
        </w:pPr>
      </w:lvl>
    </w:lvlOverride>
    <w:lvlOverride w:ilvl="3">
      <w:lvl w:ilvl="3">
        <w:start w:val="1"/>
        <w:numFmt w:val="decimal"/>
        <w:lvlText w:val="(%4)"/>
        <w:lvlJc w:val="left"/>
        <w:pPr>
          <w:tabs>
            <w:tab w:val="num" w:pos="1440"/>
          </w:tabs>
          <w:ind w:left="1440" w:hanging="360"/>
        </w:pPr>
      </w:lvl>
    </w:lvlOverride>
    <w:lvlOverride w:ilvl="4">
      <w:lvl w:ilvl="4">
        <w:start w:val="1"/>
        <w:numFmt w:val="lowerLetter"/>
        <w:lvlText w:val="(%5)"/>
        <w:lvlJc w:val="left"/>
        <w:pPr>
          <w:tabs>
            <w:tab w:val="num" w:pos="1800"/>
          </w:tabs>
          <w:ind w:left="1800" w:hanging="360"/>
        </w:pPr>
      </w:lvl>
    </w:lvlOverride>
    <w:lvlOverride w:ilvl="5">
      <w:lvl w:ilvl="5">
        <w:start w:val="1"/>
        <w:numFmt w:val="lowerRoman"/>
        <w:lvlText w:val="(%6)"/>
        <w:lvlJc w:val="left"/>
        <w:pPr>
          <w:tabs>
            <w:tab w:val="num" w:pos="2160"/>
          </w:tabs>
          <w:ind w:left="2160" w:hanging="360"/>
        </w:pPr>
      </w:lvl>
    </w:lvlOverride>
    <w:lvlOverride w:ilvl="6">
      <w:lvl w:ilvl="6">
        <w:start w:val="1"/>
        <w:numFmt w:val="decimal"/>
        <w:lvlText w:val="%7."/>
        <w:lvlJc w:val="left"/>
        <w:pPr>
          <w:tabs>
            <w:tab w:val="num" w:pos="2520"/>
          </w:tabs>
          <w:ind w:left="2520" w:hanging="360"/>
        </w:pPr>
      </w:lvl>
    </w:lvlOverride>
    <w:lvlOverride w:ilvl="7">
      <w:lvl w:ilvl="7">
        <w:start w:val="1"/>
        <w:numFmt w:val="lowerLetter"/>
        <w:lvlText w:val="%8."/>
        <w:lvlJc w:val="left"/>
        <w:pPr>
          <w:tabs>
            <w:tab w:val="num" w:pos="2880"/>
          </w:tabs>
          <w:ind w:left="2880" w:hanging="360"/>
        </w:pPr>
      </w:lvl>
    </w:lvlOverride>
    <w:lvlOverride w:ilvl="8">
      <w:lvl w:ilvl="8">
        <w:start w:val="1"/>
        <w:numFmt w:val="lowerRoman"/>
        <w:lvlText w:val="%9."/>
        <w:lvlJc w:val="left"/>
        <w:pPr>
          <w:tabs>
            <w:tab w:val="num" w:pos="3240"/>
          </w:tabs>
          <w:ind w:left="3240" w:hanging="360"/>
        </w:pPr>
      </w:lvl>
    </w:lvlOverride>
  </w:num>
  <w:num w:numId="11" w16cid:durableId="1937979753">
    <w:abstractNumId w:val="77"/>
  </w:num>
  <w:num w:numId="12" w16cid:durableId="121383993">
    <w:abstractNumId w:val="77"/>
  </w:num>
  <w:num w:numId="13" w16cid:durableId="1190216932">
    <w:abstractNumId w:val="77"/>
  </w:num>
  <w:num w:numId="14" w16cid:durableId="10646158">
    <w:abstractNumId w:val="77"/>
  </w:num>
  <w:num w:numId="15" w16cid:durableId="1265960604">
    <w:abstractNumId w:val="77"/>
  </w:num>
  <w:num w:numId="16" w16cid:durableId="1048918330">
    <w:abstractNumId w:val="77"/>
  </w:num>
  <w:num w:numId="17" w16cid:durableId="1692414725">
    <w:abstractNumId w:val="77"/>
  </w:num>
  <w:num w:numId="18" w16cid:durableId="1560703432">
    <w:abstractNumId w:val="77"/>
  </w:num>
  <w:num w:numId="19" w16cid:durableId="1000886248">
    <w:abstractNumId w:val="108"/>
  </w:num>
  <w:num w:numId="20" w16cid:durableId="395400528">
    <w:abstractNumId w:val="77"/>
  </w:num>
  <w:num w:numId="21" w16cid:durableId="193423678">
    <w:abstractNumId w:val="112"/>
  </w:num>
  <w:num w:numId="22" w16cid:durableId="455946844">
    <w:abstractNumId w:val="103"/>
  </w:num>
  <w:num w:numId="23" w16cid:durableId="1677883740">
    <w:abstractNumId w:val="75"/>
  </w:num>
  <w:num w:numId="24" w16cid:durableId="1151554187">
    <w:abstractNumId w:val="1"/>
  </w:num>
  <w:num w:numId="25" w16cid:durableId="1736971936">
    <w:abstractNumId w:val="66"/>
  </w:num>
  <w:num w:numId="26" w16cid:durableId="1052268657">
    <w:abstractNumId w:val="57"/>
  </w:num>
  <w:num w:numId="27" w16cid:durableId="1474761595">
    <w:abstractNumId w:val="2"/>
  </w:num>
  <w:num w:numId="28" w16cid:durableId="1913927877">
    <w:abstractNumId w:val="36"/>
  </w:num>
  <w:num w:numId="29" w16cid:durableId="633876512">
    <w:abstractNumId w:val="116"/>
  </w:num>
  <w:num w:numId="30" w16cid:durableId="50010225">
    <w:abstractNumId w:val="85"/>
  </w:num>
  <w:num w:numId="31" w16cid:durableId="564610043">
    <w:abstractNumId w:val="53"/>
  </w:num>
  <w:num w:numId="32" w16cid:durableId="2017730954">
    <w:abstractNumId w:val="118"/>
  </w:num>
  <w:num w:numId="33" w16cid:durableId="1086877171">
    <w:abstractNumId w:val="93"/>
  </w:num>
  <w:num w:numId="34" w16cid:durableId="1907377492">
    <w:abstractNumId w:val="111"/>
  </w:num>
  <w:num w:numId="35" w16cid:durableId="966356435">
    <w:abstractNumId w:val="13"/>
  </w:num>
  <w:num w:numId="36" w16cid:durableId="1700931635">
    <w:abstractNumId w:val="107"/>
  </w:num>
  <w:num w:numId="37" w16cid:durableId="978925003">
    <w:abstractNumId w:val="136"/>
  </w:num>
  <w:num w:numId="38" w16cid:durableId="266891765">
    <w:abstractNumId w:val="5"/>
  </w:num>
  <w:num w:numId="39" w16cid:durableId="1495878065">
    <w:abstractNumId w:val="99"/>
  </w:num>
  <w:num w:numId="40" w16cid:durableId="1389232575">
    <w:abstractNumId w:val="28"/>
  </w:num>
  <w:num w:numId="41" w16cid:durableId="240913505">
    <w:abstractNumId w:val="52"/>
  </w:num>
  <w:num w:numId="42" w16cid:durableId="25840623">
    <w:abstractNumId w:val="16"/>
  </w:num>
  <w:num w:numId="43" w16cid:durableId="1868366643">
    <w:abstractNumId w:val="83"/>
  </w:num>
  <w:num w:numId="44" w16cid:durableId="201022458">
    <w:abstractNumId w:val="142"/>
  </w:num>
  <w:num w:numId="45" w16cid:durableId="71586196">
    <w:abstractNumId w:val="95"/>
  </w:num>
  <w:num w:numId="46" w16cid:durableId="1653558080">
    <w:abstractNumId w:val="96"/>
  </w:num>
  <w:num w:numId="47" w16cid:durableId="1697925232">
    <w:abstractNumId w:val="40"/>
  </w:num>
  <w:num w:numId="48" w16cid:durableId="839850121">
    <w:abstractNumId w:val="46"/>
  </w:num>
  <w:num w:numId="49" w16cid:durableId="1410035389">
    <w:abstractNumId w:val="125"/>
  </w:num>
  <w:num w:numId="50" w16cid:durableId="1581864872">
    <w:abstractNumId w:val="22"/>
  </w:num>
  <w:num w:numId="51" w16cid:durableId="1217620255">
    <w:abstractNumId w:val="14"/>
  </w:num>
  <w:num w:numId="52" w16cid:durableId="1127353843">
    <w:abstractNumId w:val="29"/>
  </w:num>
  <w:num w:numId="53" w16cid:durableId="629553076">
    <w:abstractNumId w:val="88"/>
  </w:num>
  <w:num w:numId="54" w16cid:durableId="1956213516">
    <w:abstractNumId w:val="43"/>
  </w:num>
  <w:num w:numId="55" w16cid:durableId="1547789222">
    <w:abstractNumId w:val="119"/>
  </w:num>
  <w:num w:numId="56" w16cid:durableId="1866553523">
    <w:abstractNumId w:val="56"/>
  </w:num>
  <w:num w:numId="57" w16cid:durableId="1317302717">
    <w:abstractNumId w:val="9"/>
  </w:num>
  <w:num w:numId="58" w16cid:durableId="1384141268">
    <w:abstractNumId w:val="25"/>
  </w:num>
  <w:num w:numId="59" w16cid:durableId="717634191">
    <w:abstractNumId w:val="6"/>
  </w:num>
  <w:num w:numId="60" w16cid:durableId="1342394234">
    <w:abstractNumId w:val="91"/>
  </w:num>
  <w:num w:numId="61" w16cid:durableId="127207302">
    <w:abstractNumId w:val="74"/>
  </w:num>
  <w:num w:numId="62" w16cid:durableId="2097096478">
    <w:abstractNumId w:val="70"/>
  </w:num>
  <w:num w:numId="63" w16cid:durableId="164976008">
    <w:abstractNumId w:val="138"/>
  </w:num>
  <w:num w:numId="64" w16cid:durableId="1685593955">
    <w:abstractNumId w:val="146"/>
  </w:num>
  <w:num w:numId="65" w16cid:durableId="1141193195">
    <w:abstractNumId w:val="104"/>
  </w:num>
  <w:num w:numId="66" w16cid:durableId="437989596">
    <w:abstractNumId w:val="50"/>
  </w:num>
  <w:num w:numId="67" w16cid:durableId="1585265979">
    <w:abstractNumId w:val="47"/>
  </w:num>
  <w:num w:numId="68" w16cid:durableId="2106489155">
    <w:abstractNumId w:val="89"/>
  </w:num>
  <w:num w:numId="69" w16cid:durableId="372920550">
    <w:abstractNumId w:val="71"/>
  </w:num>
  <w:num w:numId="70" w16cid:durableId="1433553383">
    <w:abstractNumId w:val="92"/>
  </w:num>
  <w:num w:numId="71" w16cid:durableId="285965910">
    <w:abstractNumId w:val="135"/>
  </w:num>
  <w:num w:numId="72" w16cid:durableId="83696302">
    <w:abstractNumId w:val="11"/>
  </w:num>
  <w:num w:numId="73" w16cid:durableId="454183692">
    <w:abstractNumId w:val="94"/>
  </w:num>
  <w:num w:numId="74" w16cid:durableId="1242258766">
    <w:abstractNumId w:val="76"/>
  </w:num>
  <w:num w:numId="75" w16cid:durableId="792598918">
    <w:abstractNumId w:val="72"/>
  </w:num>
  <w:num w:numId="76" w16cid:durableId="1615676850">
    <w:abstractNumId w:val="42"/>
  </w:num>
  <w:num w:numId="77" w16cid:durableId="673844265">
    <w:abstractNumId w:val="0"/>
  </w:num>
  <w:num w:numId="78" w16cid:durableId="98912022">
    <w:abstractNumId w:val="84"/>
  </w:num>
  <w:num w:numId="79" w16cid:durableId="1434936483">
    <w:abstractNumId w:val="102"/>
  </w:num>
  <w:num w:numId="80" w16cid:durableId="2074311408">
    <w:abstractNumId w:val="24"/>
  </w:num>
  <w:num w:numId="81" w16cid:durableId="1636639816">
    <w:abstractNumId w:val="31"/>
  </w:num>
  <w:num w:numId="82" w16cid:durableId="1103377155">
    <w:abstractNumId w:val="21"/>
  </w:num>
  <w:num w:numId="83" w16cid:durableId="2018383091">
    <w:abstractNumId w:val="49"/>
  </w:num>
  <w:num w:numId="84" w16cid:durableId="1546990946">
    <w:abstractNumId w:val="123"/>
  </w:num>
  <w:num w:numId="85" w16cid:durableId="831218445">
    <w:abstractNumId w:val="45"/>
  </w:num>
  <w:num w:numId="86" w16cid:durableId="715466859">
    <w:abstractNumId w:val="58"/>
  </w:num>
  <w:num w:numId="87" w16cid:durableId="1235969795">
    <w:abstractNumId w:val="80"/>
  </w:num>
  <w:num w:numId="88" w16cid:durableId="719406613">
    <w:abstractNumId w:val="51"/>
  </w:num>
  <w:num w:numId="89" w16cid:durableId="569972644">
    <w:abstractNumId w:val="87"/>
  </w:num>
  <w:num w:numId="90" w16cid:durableId="501051099">
    <w:abstractNumId w:val="55"/>
  </w:num>
  <w:num w:numId="91" w16cid:durableId="785122972">
    <w:abstractNumId w:val="20"/>
  </w:num>
  <w:num w:numId="92" w16cid:durableId="1388063312">
    <w:abstractNumId w:val="73"/>
  </w:num>
  <w:num w:numId="93" w16cid:durableId="1641227666">
    <w:abstractNumId w:val="137"/>
  </w:num>
  <w:num w:numId="94" w16cid:durableId="365059316">
    <w:abstractNumId w:val="144"/>
  </w:num>
  <w:num w:numId="95" w16cid:durableId="926839243">
    <w:abstractNumId w:val="65"/>
  </w:num>
  <w:num w:numId="96" w16cid:durableId="937524164">
    <w:abstractNumId w:val="86"/>
  </w:num>
  <w:num w:numId="97" w16cid:durableId="1669404405">
    <w:abstractNumId w:val="131"/>
  </w:num>
  <w:num w:numId="98" w16cid:durableId="1798798927">
    <w:abstractNumId w:val="145"/>
  </w:num>
  <w:num w:numId="99" w16cid:durableId="1232036853">
    <w:abstractNumId w:val="110"/>
  </w:num>
  <w:num w:numId="100" w16cid:durableId="2012415327">
    <w:abstractNumId w:val="121"/>
  </w:num>
  <w:num w:numId="101" w16cid:durableId="1424842708">
    <w:abstractNumId w:val="59"/>
  </w:num>
  <w:num w:numId="102" w16cid:durableId="448016966">
    <w:abstractNumId w:val="15"/>
  </w:num>
  <w:num w:numId="103" w16cid:durableId="2061979818">
    <w:abstractNumId w:val="114"/>
  </w:num>
  <w:num w:numId="104" w16cid:durableId="1840926776">
    <w:abstractNumId w:val="82"/>
  </w:num>
  <w:num w:numId="105" w16cid:durableId="1331832436">
    <w:abstractNumId w:val="44"/>
  </w:num>
  <w:num w:numId="106" w16cid:durableId="208567331">
    <w:abstractNumId w:val="134"/>
  </w:num>
  <w:num w:numId="107" w16cid:durableId="775909824">
    <w:abstractNumId w:val="41"/>
  </w:num>
  <w:num w:numId="108" w16cid:durableId="442502526">
    <w:abstractNumId w:val="30"/>
  </w:num>
  <w:num w:numId="109" w16cid:durableId="884830020">
    <w:abstractNumId w:val="101"/>
  </w:num>
  <w:num w:numId="110" w16cid:durableId="675111143">
    <w:abstractNumId w:val="109"/>
  </w:num>
  <w:num w:numId="111" w16cid:durableId="401877071">
    <w:abstractNumId w:val="100"/>
  </w:num>
  <w:num w:numId="112" w16cid:durableId="1037897016">
    <w:abstractNumId w:val="23"/>
  </w:num>
  <w:num w:numId="113" w16cid:durableId="907686259">
    <w:abstractNumId w:val="67"/>
  </w:num>
  <w:num w:numId="114" w16cid:durableId="1613123407">
    <w:abstractNumId w:val="69"/>
  </w:num>
  <w:num w:numId="115" w16cid:durableId="242379210">
    <w:abstractNumId w:val="97"/>
  </w:num>
  <w:num w:numId="116" w16cid:durableId="1928420444">
    <w:abstractNumId w:val="61"/>
  </w:num>
  <w:num w:numId="117" w16cid:durableId="1144737990">
    <w:abstractNumId w:val="128"/>
  </w:num>
  <w:num w:numId="118" w16cid:durableId="892425954">
    <w:abstractNumId w:val="38"/>
  </w:num>
  <w:num w:numId="119" w16cid:durableId="358824395">
    <w:abstractNumId w:val="32"/>
  </w:num>
  <w:num w:numId="120" w16cid:durableId="848640456">
    <w:abstractNumId w:val="124"/>
  </w:num>
  <w:num w:numId="121" w16cid:durableId="293143096">
    <w:abstractNumId w:val="130"/>
  </w:num>
  <w:num w:numId="122" w16cid:durableId="545339829">
    <w:abstractNumId w:val="37"/>
  </w:num>
  <w:num w:numId="123" w16cid:durableId="295915451">
    <w:abstractNumId w:val="120"/>
  </w:num>
  <w:num w:numId="124" w16cid:durableId="1793786655">
    <w:abstractNumId w:val="98"/>
  </w:num>
  <w:num w:numId="125" w16cid:durableId="1221021227">
    <w:abstractNumId w:val="33"/>
  </w:num>
  <w:num w:numId="126" w16cid:durableId="1456288412">
    <w:abstractNumId w:val="3"/>
  </w:num>
  <w:num w:numId="127" w16cid:durableId="2121218865">
    <w:abstractNumId w:val="68"/>
  </w:num>
  <w:num w:numId="128" w16cid:durableId="1907838538">
    <w:abstractNumId w:val="106"/>
  </w:num>
  <w:num w:numId="129" w16cid:durableId="842665962">
    <w:abstractNumId w:val="26"/>
  </w:num>
  <w:num w:numId="130" w16cid:durableId="738866377">
    <w:abstractNumId w:val="12"/>
  </w:num>
  <w:num w:numId="131" w16cid:durableId="306472743">
    <w:abstractNumId w:val="39"/>
  </w:num>
  <w:num w:numId="132" w16cid:durableId="920603377">
    <w:abstractNumId w:val="48"/>
  </w:num>
  <w:num w:numId="133" w16cid:durableId="291444660">
    <w:abstractNumId w:val="141"/>
  </w:num>
  <w:num w:numId="134" w16cid:durableId="1826433904">
    <w:abstractNumId w:val="7"/>
  </w:num>
  <w:num w:numId="135" w16cid:durableId="574125351">
    <w:abstractNumId w:val="140"/>
  </w:num>
  <w:num w:numId="136" w16cid:durableId="2112119295">
    <w:abstractNumId w:val="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4DE"/>
    <w:rsid w:val="00010E1B"/>
    <w:rsid w:val="00015ECF"/>
    <w:rsid w:val="000178FB"/>
    <w:rsid w:val="00024B1D"/>
    <w:rsid w:val="00040F87"/>
    <w:rsid w:val="00042626"/>
    <w:rsid w:val="00042D86"/>
    <w:rsid w:val="0005292E"/>
    <w:rsid w:val="000538F5"/>
    <w:rsid w:val="000560B7"/>
    <w:rsid w:val="00057BF3"/>
    <w:rsid w:val="00057C89"/>
    <w:rsid w:val="00060540"/>
    <w:rsid w:val="0007046A"/>
    <w:rsid w:val="00073B29"/>
    <w:rsid w:val="00073C92"/>
    <w:rsid w:val="000742C4"/>
    <w:rsid w:val="00075221"/>
    <w:rsid w:val="00077F3F"/>
    <w:rsid w:val="0008172E"/>
    <w:rsid w:val="000818C2"/>
    <w:rsid w:val="00084882"/>
    <w:rsid w:val="00086D69"/>
    <w:rsid w:val="00087CED"/>
    <w:rsid w:val="0009191B"/>
    <w:rsid w:val="00092D43"/>
    <w:rsid w:val="00094000"/>
    <w:rsid w:val="0009776C"/>
    <w:rsid w:val="000A0DC3"/>
    <w:rsid w:val="000A4997"/>
    <w:rsid w:val="000B012F"/>
    <w:rsid w:val="000B2738"/>
    <w:rsid w:val="000B6C2A"/>
    <w:rsid w:val="000B6EA6"/>
    <w:rsid w:val="000C58EF"/>
    <w:rsid w:val="000C5D9C"/>
    <w:rsid w:val="000C6426"/>
    <w:rsid w:val="000D17DB"/>
    <w:rsid w:val="000D1E0D"/>
    <w:rsid w:val="000D2B04"/>
    <w:rsid w:val="000D4457"/>
    <w:rsid w:val="000E23CE"/>
    <w:rsid w:val="000F3695"/>
    <w:rsid w:val="000F70D1"/>
    <w:rsid w:val="00100679"/>
    <w:rsid w:val="0010242E"/>
    <w:rsid w:val="00111C45"/>
    <w:rsid w:val="00114DEB"/>
    <w:rsid w:val="00134ED3"/>
    <w:rsid w:val="00140A6C"/>
    <w:rsid w:val="001467C7"/>
    <w:rsid w:val="001523FA"/>
    <w:rsid w:val="0016184E"/>
    <w:rsid w:val="00161F55"/>
    <w:rsid w:val="00166618"/>
    <w:rsid w:val="00171F02"/>
    <w:rsid w:val="00180287"/>
    <w:rsid w:val="00184349"/>
    <w:rsid w:val="00185272"/>
    <w:rsid w:val="0018539A"/>
    <w:rsid w:val="0018699C"/>
    <w:rsid w:val="0019327A"/>
    <w:rsid w:val="00195C22"/>
    <w:rsid w:val="001A1AB8"/>
    <w:rsid w:val="001A5D60"/>
    <w:rsid w:val="001A7997"/>
    <w:rsid w:val="001A7C9C"/>
    <w:rsid w:val="001B2C47"/>
    <w:rsid w:val="001B3258"/>
    <w:rsid w:val="001B4F43"/>
    <w:rsid w:val="001B5D93"/>
    <w:rsid w:val="001C2DFE"/>
    <w:rsid w:val="001C3A2D"/>
    <w:rsid w:val="001C6C88"/>
    <w:rsid w:val="001C793D"/>
    <w:rsid w:val="001D1EE5"/>
    <w:rsid w:val="001D42E4"/>
    <w:rsid w:val="001D6D51"/>
    <w:rsid w:val="001E2BA9"/>
    <w:rsid w:val="001E3AF1"/>
    <w:rsid w:val="001E3DAA"/>
    <w:rsid w:val="001F0780"/>
    <w:rsid w:val="001F1B92"/>
    <w:rsid w:val="001F2C8E"/>
    <w:rsid w:val="001F547C"/>
    <w:rsid w:val="001F5A7D"/>
    <w:rsid w:val="002017A5"/>
    <w:rsid w:val="00221B34"/>
    <w:rsid w:val="00223CA2"/>
    <w:rsid w:val="00224BC3"/>
    <w:rsid w:val="002307B4"/>
    <w:rsid w:val="002325E0"/>
    <w:rsid w:val="002326FB"/>
    <w:rsid w:val="00233B4B"/>
    <w:rsid w:val="0023609F"/>
    <w:rsid w:val="00236C2E"/>
    <w:rsid w:val="0024092B"/>
    <w:rsid w:val="00240E23"/>
    <w:rsid w:val="00241064"/>
    <w:rsid w:val="00242242"/>
    <w:rsid w:val="0024758A"/>
    <w:rsid w:val="00266978"/>
    <w:rsid w:val="002710C9"/>
    <w:rsid w:val="00271133"/>
    <w:rsid w:val="00273BEB"/>
    <w:rsid w:val="002761E4"/>
    <w:rsid w:val="00277BFA"/>
    <w:rsid w:val="00284DC5"/>
    <w:rsid w:val="002857AE"/>
    <w:rsid w:val="00286251"/>
    <w:rsid w:val="00286C31"/>
    <w:rsid w:val="002961BE"/>
    <w:rsid w:val="002A23E5"/>
    <w:rsid w:val="002A3992"/>
    <w:rsid w:val="002A60E2"/>
    <w:rsid w:val="002B1F1B"/>
    <w:rsid w:val="002B7D82"/>
    <w:rsid w:val="002C3C2C"/>
    <w:rsid w:val="002D3DEC"/>
    <w:rsid w:val="002E0492"/>
    <w:rsid w:val="002E374B"/>
    <w:rsid w:val="002E6F50"/>
    <w:rsid w:val="002F2B24"/>
    <w:rsid w:val="00302274"/>
    <w:rsid w:val="003124CB"/>
    <w:rsid w:val="00321FA1"/>
    <w:rsid w:val="00327D1E"/>
    <w:rsid w:val="003330F4"/>
    <w:rsid w:val="00334369"/>
    <w:rsid w:val="003466DB"/>
    <w:rsid w:val="003526DF"/>
    <w:rsid w:val="00354E33"/>
    <w:rsid w:val="003620B3"/>
    <w:rsid w:val="00363381"/>
    <w:rsid w:val="003671C8"/>
    <w:rsid w:val="003724FB"/>
    <w:rsid w:val="00374332"/>
    <w:rsid w:val="00376509"/>
    <w:rsid w:val="00377798"/>
    <w:rsid w:val="00383A4D"/>
    <w:rsid w:val="003915A4"/>
    <w:rsid w:val="003921D2"/>
    <w:rsid w:val="003A037D"/>
    <w:rsid w:val="003A7ECF"/>
    <w:rsid w:val="003B0AA3"/>
    <w:rsid w:val="003B1C64"/>
    <w:rsid w:val="003B2941"/>
    <w:rsid w:val="003B7FE1"/>
    <w:rsid w:val="003C06C9"/>
    <w:rsid w:val="003C0710"/>
    <w:rsid w:val="003C0F9F"/>
    <w:rsid w:val="003C1283"/>
    <w:rsid w:val="003C3F58"/>
    <w:rsid w:val="003E024F"/>
    <w:rsid w:val="003E41E3"/>
    <w:rsid w:val="003E6FBB"/>
    <w:rsid w:val="003F299F"/>
    <w:rsid w:val="003F3BC5"/>
    <w:rsid w:val="003F5182"/>
    <w:rsid w:val="004008DC"/>
    <w:rsid w:val="00401A70"/>
    <w:rsid w:val="00410721"/>
    <w:rsid w:val="00423FD9"/>
    <w:rsid w:val="00427930"/>
    <w:rsid w:val="00427A99"/>
    <w:rsid w:val="00431347"/>
    <w:rsid w:val="00434B6F"/>
    <w:rsid w:val="004374A3"/>
    <w:rsid w:val="004421C4"/>
    <w:rsid w:val="004449FC"/>
    <w:rsid w:val="004469E1"/>
    <w:rsid w:val="00451C46"/>
    <w:rsid w:val="004527E1"/>
    <w:rsid w:val="004621A1"/>
    <w:rsid w:val="00466E88"/>
    <w:rsid w:val="004707B3"/>
    <w:rsid w:val="0047317B"/>
    <w:rsid w:val="00473950"/>
    <w:rsid w:val="00476420"/>
    <w:rsid w:val="00481961"/>
    <w:rsid w:val="0048416C"/>
    <w:rsid w:val="00487BD1"/>
    <w:rsid w:val="00490386"/>
    <w:rsid w:val="00494094"/>
    <w:rsid w:val="00494410"/>
    <w:rsid w:val="00494DE2"/>
    <w:rsid w:val="00496CD6"/>
    <w:rsid w:val="004A2DF1"/>
    <w:rsid w:val="004A4B3B"/>
    <w:rsid w:val="004A5914"/>
    <w:rsid w:val="004A5E6F"/>
    <w:rsid w:val="004C0B22"/>
    <w:rsid w:val="004C3B63"/>
    <w:rsid w:val="004C73B8"/>
    <w:rsid w:val="004D313E"/>
    <w:rsid w:val="004D53DF"/>
    <w:rsid w:val="004D5860"/>
    <w:rsid w:val="004E3AC0"/>
    <w:rsid w:val="004E3F7C"/>
    <w:rsid w:val="004F400F"/>
    <w:rsid w:val="00500D69"/>
    <w:rsid w:val="00504459"/>
    <w:rsid w:val="0050513B"/>
    <w:rsid w:val="00513EDF"/>
    <w:rsid w:val="0051524F"/>
    <w:rsid w:val="00515AD1"/>
    <w:rsid w:val="00516A1E"/>
    <w:rsid w:val="005171A5"/>
    <w:rsid w:val="005218A2"/>
    <w:rsid w:val="00521C9B"/>
    <w:rsid w:val="0052201E"/>
    <w:rsid w:val="0052286C"/>
    <w:rsid w:val="0052332E"/>
    <w:rsid w:val="0053210E"/>
    <w:rsid w:val="00534A7A"/>
    <w:rsid w:val="00534E38"/>
    <w:rsid w:val="005404AB"/>
    <w:rsid w:val="00541BC5"/>
    <w:rsid w:val="00546A63"/>
    <w:rsid w:val="00546FC6"/>
    <w:rsid w:val="00563EED"/>
    <w:rsid w:val="00565F6A"/>
    <w:rsid w:val="00566126"/>
    <w:rsid w:val="00567068"/>
    <w:rsid w:val="00567C8C"/>
    <w:rsid w:val="00571B45"/>
    <w:rsid w:val="00571C21"/>
    <w:rsid w:val="00571E44"/>
    <w:rsid w:val="00574025"/>
    <w:rsid w:val="00574BB5"/>
    <w:rsid w:val="00575A4C"/>
    <w:rsid w:val="00576DB3"/>
    <w:rsid w:val="00580A33"/>
    <w:rsid w:val="00581B55"/>
    <w:rsid w:val="00593F09"/>
    <w:rsid w:val="00596F15"/>
    <w:rsid w:val="005973F9"/>
    <w:rsid w:val="00597596"/>
    <w:rsid w:val="005A0C59"/>
    <w:rsid w:val="005A25D3"/>
    <w:rsid w:val="005A2BF0"/>
    <w:rsid w:val="005A3896"/>
    <w:rsid w:val="005A5CDA"/>
    <w:rsid w:val="005B1AA0"/>
    <w:rsid w:val="005B275E"/>
    <w:rsid w:val="005B4EDC"/>
    <w:rsid w:val="005D2F19"/>
    <w:rsid w:val="005D393C"/>
    <w:rsid w:val="005D5049"/>
    <w:rsid w:val="005D75E6"/>
    <w:rsid w:val="005F3244"/>
    <w:rsid w:val="005F3E40"/>
    <w:rsid w:val="005F4FA3"/>
    <w:rsid w:val="005F668B"/>
    <w:rsid w:val="0060052A"/>
    <w:rsid w:val="006031EC"/>
    <w:rsid w:val="0061159E"/>
    <w:rsid w:val="006134CA"/>
    <w:rsid w:val="006136DD"/>
    <w:rsid w:val="00621B68"/>
    <w:rsid w:val="00621ECD"/>
    <w:rsid w:val="00631B78"/>
    <w:rsid w:val="00646042"/>
    <w:rsid w:val="00653284"/>
    <w:rsid w:val="0066762A"/>
    <w:rsid w:val="00670E0C"/>
    <w:rsid w:val="00671335"/>
    <w:rsid w:val="00674E25"/>
    <w:rsid w:val="00680959"/>
    <w:rsid w:val="0069080C"/>
    <w:rsid w:val="00693044"/>
    <w:rsid w:val="006A19C6"/>
    <w:rsid w:val="006A442B"/>
    <w:rsid w:val="006C64F5"/>
    <w:rsid w:val="006D2786"/>
    <w:rsid w:val="006D5798"/>
    <w:rsid w:val="006E15DB"/>
    <w:rsid w:val="006F0753"/>
    <w:rsid w:val="006F2D2F"/>
    <w:rsid w:val="006F34C8"/>
    <w:rsid w:val="006F4331"/>
    <w:rsid w:val="00705050"/>
    <w:rsid w:val="00710195"/>
    <w:rsid w:val="00716FBD"/>
    <w:rsid w:val="007264C5"/>
    <w:rsid w:val="00726754"/>
    <w:rsid w:val="0072761A"/>
    <w:rsid w:val="00737B7F"/>
    <w:rsid w:val="00737E39"/>
    <w:rsid w:val="0074256E"/>
    <w:rsid w:val="00745CD2"/>
    <w:rsid w:val="00763A8B"/>
    <w:rsid w:val="00773B9C"/>
    <w:rsid w:val="0078147E"/>
    <w:rsid w:val="00781AB7"/>
    <w:rsid w:val="0078390F"/>
    <w:rsid w:val="007872D9"/>
    <w:rsid w:val="00791DFE"/>
    <w:rsid w:val="0079436F"/>
    <w:rsid w:val="007B3FE0"/>
    <w:rsid w:val="007B4CE3"/>
    <w:rsid w:val="007D0E79"/>
    <w:rsid w:val="007D1025"/>
    <w:rsid w:val="007D1D11"/>
    <w:rsid w:val="007D3F3C"/>
    <w:rsid w:val="007D4B0A"/>
    <w:rsid w:val="007E12ED"/>
    <w:rsid w:val="007E18F8"/>
    <w:rsid w:val="007E28BC"/>
    <w:rsid w:val="007E3103"/>
    <w:rsid w:val="007F33CF"/>
    <w:rsid w:val="007F3C37"/>
    <w:rsid w:val="0081016D"/>
    <w:rsid w:val="008118D9"/>
    <w:rsid w:val="008135FC"/>
    <w:rsid w:val="0082641C"/>
    <w:rsid w:val="008423FD"/>
    <w:rsid w:val="00842DA1"/>
    <w:rsid w:val="00846941"/>
    <w:rsid w:val="00851D31"/>
    <w:rsid w:val="0085311B"/>
    <w:rsid w:val="008557AA"/>
    <w:rsid w:val="00856B2F"/>
    <w:rsid w:val="0086231F"/>
    <w:rsid w:val="00874AF2"/>
    <w:rsid w:val="00881283"/>
    <w:rsid w:val="00885162"/>
    <w:rsid w:val="008936E5"/>
    <w:rsid w:val="008A0412"/>
    <w:rsid w:val="008A0A2A"/>
    <w:rsid w:val="008A254A"/>
    <w:rsid w:val="008A728C"/>
    <w:rsid w:val="008B128B"/>
    <w:rsid w:val="008B44D2"/>
    <w:rsid w:val="008C0FF0"/>
    <w:rsid w:val="008C522B"/>
    <w:rsid w:val="008C617E"/>
    <w:rsid w:val="008C7CB7"/>
    <w:rsid w:val="008E1C60"/>
    <w:rsid w:val="008E1D37"/>
    <w:rsid w:val="008E4F30"/>
    <w:rsid w:val="008F2301"/>
    <w:rsid w:val="008F3B67"/>
    <w:rsid w:val="008F5F0C"/>
    <w:rsid w:val="0090063F"/>
    <w:rsid w:val="0091462E"/>
    <w:rsid w:val="009153E4"/>
    <w:rsid w:val="00916507"/>
    <w:rsid w:val="00924499"/>
    <w:rsid w:val="009244BA"/>
    <w:rsid w:val="00924B05"/>
    <w:rsid w:val="00925301"/>
    <w:rsid w:val="00934A7E"/>
    <w:rsid w:val="00942CAA"/>
    <w:rsid w:val="0094344D"/>
    <w:rsid w:val="00946CB1"/>
    <w:rsid w:val="00957B1E"/>
    <w:rsid w:val="00960334"/>
    <w:rsid w:val="00965245"/>
    <w:rsid w:val="00977F04"/>
    <w:rsid w:val="00981C2E"/>
    <w:rsid w:val="00984EDE"/>
    <w:rsid w:val="00985DE4"/>
    <w:rsid w:val="00987DD3"/>
    <w:rsid w:val="00987EF4"/>
    <w:rsid w:val="009918B1"/>
    <w:rsid w:val="00992FC8"/>
    <w:rsid w:val="00995C20"/>
    <w:rsid w:val="009A2C67"/>
    <w:rsid w:val="009A31F7"/>
    <w:rsid w:val="009A3343"/>
    <w:rsid w:val="009B2BA5"/>
    <w:rsid w:val="009B33AB"/>
    <w:rsid w:val="009B3D7F"/>
    <w:rsid w:val="009C11CF"/>
    <w:rsid w:val="009C51C7"/>
    <w:rsid w:val="009C6A8D"/>
    <w:rsid w:val="009D44D4"/>
    <w:rsid w:val="009E0E21"/>
    <w:rsid w:val="009E2903"/>
    <w:rsid w:val="009F1134"/>
    <w:rsid w:val="009F17A6"/>
    <w:rsid w:val="009F48F7"/>
    <w:rsid w:val="009F5D06"/>
    <w:rsid w:val="00A0033E"/>
    <w:rsid w:val="00A0263F"/>
    <w:rsid w:val="00A066CD"/>
    <w:rsid w:val="00A14894"/>
    <w:rsid w:val="00A17523"/>
    <w:rsid w:val="00A31B41"/>
    <w:rsid w:val="00A3573B"/>
    <w:rsid w:val="00A35E0C"/>
    <w:rsid w:val="00A366E4"/>
    <w:rsid w:val="00A42F07"/>
    <w:rsid w:val="00A439BF"/>
    <w:rsid w:val="00A43EC0"/>
    <w:rsid w:val="00A500FE"/>
    <w:rsid w:val="00A50319"/>
    <w:rsid w:val="00A51BC9"/>
    <w:rsid w:val="00A51FA4"/>
    <w:rsid w:val="00A521D9"/>
    <w:rsid w:val="00A5534B"/>
    <w:rsid w:val="00A648D2"/>
    <w:rsid w:val="00A66ED8"/>
    <w:rsid w:val="00A757AF"/>
    <w:rsid w:val="00A80178"/>
    <w:rsid w:val="00A81BFA"/>
    <w:rsid w:val="00A83056"/>
    <w:rsid w:val="00A84A6A"/>
    <w:rsid w:val="00A84D54"/>
    <w:rsid w:val="00A851EA"/>
    <w:rsid w:val="00A946BF"/>
    <w:rsid w:val="00AA3C3D"/>
    <w:rsid w:val="00AB4822"/>
    <w:rsid w:val="00AB554C"/>
    <w:rsid w:val="00AC324F"/>
    <w:rsid w:val="00AC57B8"/>
    <w:rsid w:val="00AC776B"/>
    <w:rsid w:val="00AD13A9"/>
    <w:rsid w:val="00AD21B8"/>
    <w:rsid w:val="00AD7E7B"/>
    <w:rsid w:val="00AE21E1"/>
    <w:rsid w:val="00AE27BF"/>
    <w:rsid w:val="00AF485B"/>
    <w:rsid w:val="00AF4BBA"/>
    <w:rsid w:val="00AF5496"/>
    <w:rsid w:val="00AF54CB"/>
    <w:rsid w:val="00AF6589"/>
    <w:rsid w:val="00AF72D3"/>
    <w:rsid w:val="00B02DCE"/>
    <w:rsid w:val="00B03ED3"/>
    <w:rsid w:val="00B061E8"/>
    <w:rsid w:val="00B1061E"/>
    <w:rsid w:val="00B1565D"/>
    <w:rsid w:val="00B158E9"/>
    <w:rsid w:val="00B23F61"/>
    <w:rsid w:val="00B251C1"/>
    <w:rsid w:val="00B36872"/>
    <w:rsid w:val="00B37D11"/>
    <w:rsid w:val="00B40543"/>
    <w:rsid w:val="00B4249A"/>
    <w:rsid w:val="00B535E6"/>
    <w:rsid w:val="00B539FE"/>
    <w:rsid w:val="00B57021"/>
    <w:rsid w:val="00B62447"/>
    <w:rsid w:val="00B7482B"/>
    <w:rsid w:val="00B81D36"/>
    <w:rsid w:val="00B83A2D"/>
    <w:rsid w:val="00B86326"/>
    <w:rsid w:val="00B9036D"/>
    <w:rsid w:val="00B9052D"/>
    <w:rsid w:val="00B92D76"/>
    <w:rsid w:val="00B95928"/>
    <w:rsid w:val="00B96B17"/>
    <w:rsid w:val="00BA1D1E"/>
    <w:rsid w:val="00BA40C1"/>
    <w:rsid w:val="00BA5DF8"/>
    <w:rsid w:val="00BA6B2E"/>
    <w:rsid w:val="00BA7623"/>
    <w:rsid w:val="00BB2702"/>
    <w:rsid w:val="00BB3306"/>
    <w:rsid w:val="00BB3734"/>
    <w:rsid w:val="00BB549B"/>
    <w:rsid w:val="00BB6F7B"/>
    <w:rsid w:val="00BC0AD1"/>
    <w:rsid w:val="00BC3512"/>
    <w:rsid w:val="00BC60B2"/>
    <w:rsid w:val="00BD3623"/>
    <w:rsid w:val="00BD4875"/>
    <w:rsid w:val="00BE3A8C"/>
    <w:rsid w:val="00BE3D87"/>
    <w:rsid w:val="00BE3EA0"/>
    <w:rsid w:val="00BF10F6"/>
    <w:rsid w:val="00BF25E3"/>
    <w:rsid w:val="00BF473F"/>
    <w:rsid w:val="00BF47D3"/>
    <w:rsid w:val="00BF4CD1"/>
    <w:rsid w:val="00BF50F4"/>
    <w:rsid w:val="00BF7FBC"/>
    <w:rsid w:val="00C02176"/>
    <w:rsid w:val="00C03DB0"/>
    <w:rsid w:val="00C1093D"/>
    <w:rsid w:val="00C17851"/>
    <w:rsid w:val="00C20103"/>
    <w:rsid w:val="00C214CE"/>
    <w:rsid w:val="00C31289"/>
    <w:rsid w:val="00C357EC"/>
    <w:rsid w:val="00C42A0F"/>
    <w:rsid w:val="00C44603"/>
    <w:rsid w:val="00C5015E"/>
    <w:rsid w:val="00C50972"/>
    <w:rsid w:val="00C5216D"/>
    <w:rsid w:val="00C60284"/>
    <w:rsid w:val="00C66930"/>
    <w:rsid w:val="00C66D34"/>
    <w:rsid w:val="00C8495B"/>
    <w:rsid w:val="00C84AE1"/>
    <w:rsid w:val="00C91BD4"/>
    <w:rsid w:val="00C91DC8"/>
    <w:rsid w:val="00C968FB"/>
    <w:rsid w:val="00C979FC"/>
    <w:rsid w:val="00CA133C"/>
    <w:rsid w:val="00CA26BA"/>
    <w:rsid w:val="00CA6F85"/>
    <w:rsid w:val="00CA7FF7"/>
    <w:rsid w:val="00CB10D1"/>
    <w:rsid w:val="00CB170E"/>
    <w:rsid w:val="00CB2B64"/>
    <w:rsid w:val="00CB352D"/>
    <w:rsid w:val="00CB3EA1"/>
    <w:rsid w:val="00CC1AFA"/>
    <w:rsid w:val="00CD1825"/>
    <w:rsid w:val="00CD4CD0"/>
    <w:rsid w:val="00CD6098"/>
    <w:rsid w:val="00CE153E"/>
    <w:rsid w:val="00CE415C"/>
    <w:rsid w:val="00CE4D99"/>
    <w:rsid w:val="00CE50DB"/>
    <w:rsid w:val="00CE5BCE"/>
    <w:rsid w:val="00CF014D"/>
    <w:rsid w:val="00CF0C72"/>
    <w:rsid w:val="00CF53B8"/>
    <w:rsid w:val="00CF6475"/>
    <w:rsid w:val="00CF7059"/>
    <w:rsid w:val="00D04296"/>
    <w:rsid w:val="00D04EB3"/>
    <w:rsid w:val="00D05D27"/>
    <w:rsid w:val="00D10829"/>
    <w:rsid w:val="00D11719"/>
    <w:rsid w:val="00D14B48"/>
    <w:rsid w:val="00D15A5A"/>
    <w:rsid w:val="00D20730"/>
    <w:rsid w:val="00D21319"/>
    <w:rsid w:val="00D267CC"/>
    <w:rsid w:val="00D26BE5"/>
    <w:rsid w:val="00D33786"/>
    <w:rsid w:val="00D417C9"/>
    <w:rsid w:val="00D43102"/>
    <w:rsid w:val="00D44BA9"/>
    <w:rsid w:val="00D45726"/>
    <w:rsid w:val="00D56C44"/>
    <w:rsid w:val="00D57C21"/>
    <w:rsid w:val="00D613D0"/>
    <w:rsid w:val="00D65EC8"/>
    <w:rsid w:val="00D70264"/>
    <w:rsid w:val="00D80992"/>
    <w:rsid w:val="00D84180"/>
    <w:rsid w:val="00D86778"/>
    <w:rsid w:val="00D9054E"/>
    <w:rsid w:val="00DA3D0C"/>
    <w:rsid w:val="00DA7708"/>
    <w:rsid w:val="00DA79E1"/>
    <w:rsid w:val="00DB1064"/>
    <w:rsid w:val="00DB726A"/>
    <w:rsid w:val="00DC26E8"/>
    <w:rsid w:val="00DC67DA"/>
    <w:rsid w:val="00DD14DE"/>
    <w:rsid w:val="00DD1869"/>
    <w:rsid w:val="00DD20B7"/>
    <w:rsid w:val="00DD62E9"/>
    <w:rsid w:val="00DE62C9"/>
    <w:rsid w:val="00DE7E67"/>
    <w:rsid w:val="00DF3FFD"/>
    <w:rsid w:val="00DF6339"/>
    <w:rsid w:val="00DF7769"/>
    <w:rsid w:val="00E02A29"/>
    <w:rsid w:val="00E037F6"/>
    <w:rsid w:val="00E12CDB"/>
    <w:rsid w:val="00E17EF8"/>
    <w:rsid w:val="00E21F41"/>
    <w:rsid w:val="00E27019"/>
    <w:rsid w:val="00E27594"/>
    <w:rsid w:val="00E308C9"/>
    <w:rsid w:val="00E3116E"/>
    <w:rsid w:val="00E333D6"/>
    <w:rsid w:val="00E338D6"/>
    <w:rsid w:val="00E35144"/>
    <w:rsid w:val="00E358CE"/>
    <w:rsid w:val="00E36393"/>
    <w:rsid w:val="00E3760D"/>
    <w:rsid w:val="00E40DCC"/>
    <w:rsid w:val="00E50596"/>
    <w:rsid w:val="00E6487D"/>
    <w:rsid w:val="00E64970"/>
    <w:rsid w:val="00E6721E"/>
    <w:rsid w:val="00E7633F"/>
    <w:rsid w:val="00E84850"/>
    <w:rsid w:val="00E85445"/>
    <w:rsid w:val="00E857C0"/>
    <w:rsid w:val="00E93C8E"/>
    <w:rsid w:val="00E94184"/>
    <w:rsid w:val="00E96001"/>
    <w:rsid w:val="00E9662D"/>
    <w:rsid w:val="00E96872"/>
    <w:rsid w:val="00EA1304"/>
    <w:rsid w:val="00EA2F7C"/>
    <w:rsid w:val="00EA48FE"/>
    <w:rsid w:val="00EA4AD3"/>
    <w:rsid w:val="00EA6D8E"/>
    <w:rsid w:val="00EB6116"/>
    <w:rsid w:val="00EB6DF1"/>
    <w:rsid w:val="00EC3215"/>
    <w:rsid w:val="00EC43AF"/>
    <w:rsid w:val="00EC469D"/>
    <w:rsid w:val="00EC543B"/>
    <w:rsid w:val="00EC57E8"/>
    <w:rsid w:val="00ED4ADE"/>
    <w:rsid w:val="00ED661D"/>
    <w:rsid w:val="00EE040B"/>
    <w:rsid w:val="00EE3B71"/>
    <w:rsid w:val="00EF47BA"/>
    <w:rsid w:val="00F142D8"/>
    <w:rsid w:val="00F16571"/>
    <w:rsid w:val="00F219F7"/>
    <w:rsid w:val="00F32950"/>
    <w:rsid w:val="00F41CF0"/>
    <w:rsid w:val="00F424C4"/>
    <w:rsid w:val="00F453AC"/>
    <w:rsid w:val="00F46A5A"/>
    <w:rsid w:val="00F46F18"/>
    <w:rsid w:val="00F61B0D"/>
    <w:rsid w:val="00F632F9"/>
    <w:rsid w:val="00F64492"/>
    <w:rsid w:val="00F64591"/>
    <w:rsid w:val="00F6552D"/>
    <w:rsid w:val="00F657FD"/>
    <w:rsid w:val="00F722C4"/>
    <w:rsid w:val="00F72845"/>
    <w:rsid w:val="00F74151"/>
    <w:rsid w:val="00F74992"/>
    <w:rsid w:val="00F764A2"/>
    <w:rsid w:val="00F824F7"/>
    <w:rsid w:val="00F83CB2"/>
    <w:rsid w:val="00F90428"/>
    <w:rsid w:val="00F94757"/>
    <w:rsid w:val="00FA281C"/>
    <w:rsid w:val="00FA433B"/>
    <w:rsid w:val="00FA5B90"/>
    <w:rsid w:val="00FA6998"/>
    <w:rsid w:val="00FB07D9"/>
    <w:rsid w:val="00FB2DBD"/>
    <w:rsid w:val="00FB4200"/>
    <w:rsid w:val="00FB47E9"/>
    <w:rsid w:val="00FB5D01"/>
    <w:rsid w:val="00FC2DFC"/>
    <w:rsid w:val="00FC4C4B"/>
    <w:rsid w:val="00FD517F"/>
    <w:rsid w:val="00FD69B7"/>
    <w:rsid w:val="00FE11D7"/>
    <w:rsid w:val="00FE274C"/>
    <w:rsid w:val="00FE4FD3"/>
    <w:rsid w:val="00FE7A61"/>
    <w:rsid w:val="00FE7AAC"/>
    <w:rsid w:val="00FF140D"/>
    <w:rsid w:val="00FF4F3C"/>
    <w:rsid w:val="00FF649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43E8DFD2"/>
  <w15:chartTrackingRefBased/>
  <w15:docId w15:val="{AE95F6F9-F24F-4FC7-B3A4-E8BB3469D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B02DCE"/>
    <w:pPr>
      <w:spacing w:before="120" w:after="60"/>
      <w:ind w:left="180"/>
    </w:pPr>
    <w:rPr>
      <w:rFonts w:ascii="Tahoma" w:hAnsi="Tahoma" w:cs="Arial"/>
    </w:rPr>
  </w:style>
  <w:style w:type="paragraph" w:styleId="Heading1">
    <w:name w:val="heading 1"/>
    <w:aliases w:val="H1"/>
    <w:basedOn w:val="Normal"/>
    <w:next w:val="Normal"/>
    <w:autoRedefine/>
    <w:qFormat/>
    <w:rsid w:val="002857AE"/>
    <w:pPr>
      <w:keepNext/>
      <w:pageBreakBefore/>
      <w:widowControl w:val="0"/>
      <w:numPr>
        <w:numId w:val="5"/>
      </w:numPr>
      <w:tabs>
        <w:tab w:val="clear" w:pos="432"/>
        <w:tab w:val="num" w:pos="540"/>
      </w:tabs>
      <w:spacing w:before="360" w:after="240" w:line="360" w:lineRule="auto"/>
      <w:ind w:left="547" w:hanging="547"/>
      <w:outlineLvl w:val="0"/>
    </w:pPr>
    <w:rPr>
      <w:rFonts w:ascii="Verdana" w:hAnsi="Verdana" w:cs="Times New Roman"/>
      <w:b/>
      <w:bCs/>
      <w:caps/>
      <w:snapToGrid w:val="0"/>
      <w:color w:val="6E2500"/>
      <w:kern w:val="28"/>
      <w:sz w:val="24"/>
      <w:szCs w:val="24"/>
    </w:rPr>
  </w:style>
  <w:style w:type="paragraph" w:styleId="Heading2">
    <w:name w:val="heading 2"/>
    <w:aliases w:val="l2,H2"/>
    <w:basedOn w:val="Normal"/>
    <w:next w:val="Normal"/>
    <w:link w:val="Heading2Char"/>
    <w:autoRedefine/>
    <w:qFormat/>
    <w:pPr>
      <w:keepNext/>
      <w:numPr>
        <w:ilvl w:val="1"/>
        <w:numId w:val="5"/>
      </w:numPr>
      <w:spacing w:before="480" w:after="240"/>
      <w:jc w:val="both"/>
      <w:outlineLvl w:val="1"/>
    </w:pPr>
    <w:rPr>
      <w:rFonts w:ascii="Verdana" w:hAnsi="Verdana" w:cs="Tahoma"/>
      <w:b/>
      <w:i/>
      <w:iCs/>
      <w:snapToGrid w:val="0"/>
      <w:color w:val="003400"/>
      <w:sz w:val="22"/>
      <w:szCs w:val="22"/>
    </w:rPr>
  </w:style>
  <w:style w:type="paragraph" w:styleId="Heading30">
    <w:name w:val="heading 3"/>
    <w:basedOn w:val="Normal"/>
    <w:next w:val="Normal"/>
    <w:link w:val="Heading3Char"/>
    <w:autoRedefine/>
    <w:qFormat/>
    <w:rsid w:val="00563EED"/>
    <w:pPr>
      <w:keepNext/>
      <w:spacing w:before="360" w:after="240"/>
      <w:ind w:left="0"/>
      <w:outlineLvl w:val="2"/>
    </w:pPr>
    <w:rPr>
      <w:rFonts w:cs="Tahoma"/>
      <w:b/>
      <w:bCs/>
      <w:szCs w:val="18"/>
    </w:rPr>
  </w:style>
  <w:style w:type="paragraph" w:styleId="Heading4">
    <w:name w:val="heading 4"/>
    <w:basedOn w:val="Normal"/>
    <w:next w:val="Normal"/>
    <w:link w:val="Heading4Char"/>
    <w:qFormat/>
    <w:pPr>
      <w:keepNext/>
      <w:numPr>
        <w:ilvl w:val="3"/>
        <w:numId w:val="5"/>
      </w:numPr>
      <w:spacing w:before="240"/>
      <w:jc w:val="both"/>
      <w:outlineLvl w:val="3"/>
    </w:pPr>
    <w:rPr>
      <w:b/>
      <w:bCs/>
    </w:rPr>
  </w:style>
  <w:style w:type="paragraph" w:styleId="Heading5">
    <w:name w:val="heading 5"/>
    <w:basedOn w:val="Normal"/>
    <w:next w:val="Normal"/>
    <w:qFormat/>
    <w:pPr>
      <w:numPr>
        <w:ilvl w:val="4"/>
        <w:numId w:val="5"/>
      </w:numPr>
      <w:spacing w:before="240"/>
      <w:jc w:val="both"/>
      <w:outlineLvl w:val="4"/>
    </w:pPr>
    <w:rPr>
      <w:rFonts w:ascii=".VnArial" w:hAnsi=".VnArial" w:cs="Times New Roman"/>
    </w:rPr>
  </w:style>
  <w:style w:type="paragraph" w:styleId="Heading6">
    <w:name w:val="heading 6"/>
    <w:basedOn w:val="Normal"/>
    <w:next w:val="Normal"/>
    <w:qFormat/>
    <w:pPr>
      <w:numPr>
        <w:ilvl w:val="5"/>
        <w:numId w:val="5"/>
      </w:numPr>
      <w:tabs>
        <w:tab w:val="left" w:pos="702"/>
        <w:tab w:val="left" w:pos="1080"/>
      </w:tabs>
      <w:spacing w:before="240" w:line="288" w:lineRule="auto"/>
      <w:jc w:val="both"/>
      <w:outlineLvl w:val="5"/>
    </w:pPr>
    <w:rPr>
      <w:rFonts w:ascii="Helvetica" w:hAnsi="Helvetica" w:cs="Times New Roman"/>
      <w:i/>
      <w:iCs/>
      <w:color w:val="000000"/>
      <w:sz w:val="22"/>
      <w:szCs w:val="22"/>
    </w:rPr>
  </w:style>
  <w:style w:type="paragraph" w:styleId="Heading7">
    <w:name w:val="heading 7"/>
    <w:basedOn w:val="Normal"/>
    <w:next w:val="Normal"/>
    <w:qFormat/>
    <w:pPr>
      <w:numPr>
        <w:ilvl w:val="6"/>
        <w:numId w:val="5"/>
      </w:numPr>
      <w:tabs>
        <w:tab w:val="left" w:pos="702"/>
        <w:tab w:val="left" w:pos="1080"/>
      </w:tabs>
      <w:spacing w:before="240" w:line="288" w:lineRule="auto"/>
      <w:jc w:val="both"/>
      <w:outlineLvl w:val="6"/>
    </w:pPr>
    <w:rPr>
      <w:rFonts w:ascii="Helvetica" w:hAnsi="Helvetica" w:cs="Times New Roman"/>
      <w:color w:val="000000"/>
    </w:rPr>
  </w:style>
  <w:style w:type="paragraph" w:styleId="Heading8">
    <w:name w:val="heading 8"/>
    <w:basedOn w:val="Normal"/>
    <w:next w:val="Normal"/>
    <w:qFormat/>
    <w:pPr>
      <w:numPr>
        <w:ilvl w:val="7"/>
        <w:numId w:val="5"/>
      </w:numPr>
      <w:tabs>
        <w:tab w:val="left" w:pos="702"/>
        <w:tab w:val="left" w:pos="1080"/>
      </w:tabs>
      <w:spacing w:before="240" w:line="288" w:lineRule="auto"/>
      <w:jc w:val="both"/>
      <w:outlineLvl w:val="7"/>
    </w:pPr>
    <w:rPr>
      <w:rFonts w:ascii="Helvetica" w:hAnsi="Helvetica" w:cs="Times New Roman"/>
      <w:i/>
      <w:iCs/>
      <w:color w:val="000000"/>
    </w:rPr>
  </w:style>
  <w:style w:type="paragraph" w:styleId="Heading9">
    <w:name w:val="heading 9"/>
    <w:basedOn w:val="Normal"/>
    <w:next w:val="Normal"/>
    <w:qFormat/>
    <w:pPr>
      <w:numPr>
        <w:ilvl w:val="8"/>
        <w:numId w:val="5"/>
      </w:numPr>
      <w:tabs>
        <w:tab w:val="left" w:pos="702"/>
        <w:tab w:val="left" w:pos="1080"/>
      </w:tabs>
      <w:spacing w:before="240" w:line="288" w:lineRule="auto"/>
      <w:jc w:val="both"/>
      <w:outlineLvl w:val="8"/>
    </w:pPr>
    <w:rPr>
      <w:rFonts w:ascii="Helvetica" w:hAnsi="Helvetica" w:cs="Times New Roman"/>
      <w:i/>
      <w:iCs/>
      <w:color w:val="00000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tabs>
        <w:tab w:val="left" w:pos="360"/>
        <w:tab w:val="left" w:pos="540"/>
        <w:tab w:val="right" w:leader="dot" w:pos="8630"/>
      </w:tabs>
      <w:spacing w:before="240" w:after="120" w:line="360" w:lineRule="auto"/>
      <w:ind w:left="0"/>
    </w:pPr>
    <w:rPr>
      <w:rFonts w:cs="Tahoma"/>
      <w:b/>
      <w:bCs/>
      <w:caps/>
      <w:noProof/>
      <w:sz w:val="22"/>
    </w:rPr>
  </w:style>
  <w:style w:type="paragraph" w:styleId="NormalIndent">
    <w:name w:val="Normal Indent"/>
    <w:basedOn w:val="Normal"/>
    <w:pPr>
      <w:tabs>
        <w:tab w:val="left" w:pos="702"/>
        <w:tab w:val="left" w:pos="1080"/>
      </w:tabs>
      <w:spacing w:line="288" w:lineRule="auto"/>
      <w:jc w:val="both"/>
    </w:pPr>
  </w:style>
  <w:style w:type="paragraph" w:customStyle="1" w:styleId="Example">
    <w:name w:val="Example"/>
    <w:basedOn w:val="NormalIndent"/>
    <w:autoRedefine/>
    <w:pPr>
      <w:spacing w:before="60"/>
      <w:ind w:left="1440"/>
    </w:pPr>
    <w:rPr>
      <w:i/>
      <w:iCs/>
      <w:sz w:val="18"/>
      <w:szCs w:val="18"/>
    </w:rPr>
  </w:style>
  <w:style w:type="paragraph" w:customStyle="1" w:styleId="Heading10">
    <w:name w:val="Heading 10"/>
    <w:basedOn w:val="Heading4"/>
    <w:pPr>
      <w:numPr>
        <w:ilvl w:val="0"/>
        <w:numId w:val="0"/>
      </w:numPr>
      <w:ind w:left="720"/>
    </w:pPr>
    <w:rPr>
      <w:rFonts w:ascii=".VnTime" w:hAnsi=".VnTime" w:cs="Times New Roman"/>
      <w:i/>
      <w:iCs/>
      <w:sz w:val="22"/>
      <w:szCs w:val="22"/>
    </w:rPr>
  </w:style>
  <w:style w:type="paragraph" w:customStyle="1" w:styleId="Vidu">
    <w:name w:val="Vidu"/>
    <w:basedOn w:val="Normal"/>
    <w:pPr>
      <w:numPr>
        <w:numId w:val="1"/>
      </w:numPr>
      <w:jc w:val="both"/>
    </w:pPr>
  </w:style>
  <w:style w:type="paragraph" w:customStyle="1" w:styleId="Mucvidu">
    <w:name w:val="Mucvidu"/>
    <w:basedOn w:val="Vidu"/>
    <w:pPr>
      <w:numPr>
        <w:numId w:val="2"/>
      </w:numPr>
      <w:tabs>
        <w:tab w:val="clear" w:pos="360"/>
      </w:tabs>
      <w:ind w:left="1080"/>
    </w:pPr>
  </w:style>
  <w:style w:type="paragraph" w:customStyle="1" w:styleId="Tailieu">
    <w:name w:val="Tailieu"/>
    <w:basedOn w:val="Refer"/>
    <w:pPr>
      <w:numPr>
        <w:numId w:val="3"/>
      </w:numPr>
    </w:pPr>
    <w:rPr>
      <w:sz w:val="28"/>
      <w:szCs w:val="28"/>
    </w:rPr>
  </w:style>
  <w:style w:type="paragraph" w:customStyle="1" w:styleId="Refer">
    <w:name w:val="Refer"/>
    <w:basedOn w:val="Normal"/>
    <w:pPr>
      <w:spacing w:after="120"/>
      <w:ind w:left="709" w:firstLine="720"/>
      <w:jc w:val="both"/>
    </w:pPr>
  </w:style>
  <w:style w:type="paragraph" w:customStyle="1" w:styleId="Point">
    <w:name w:val="Point"/>
    <w:basedOn w:val="Header"/>
    <w:pPr>
      <w:numPr>
        <w:numId w:val="4"/>
      </w:numPr>
      <w:spacing w:before="0"/>
    </w:pPr>
    <w:rPr>
      <w:rFonts w:ascii="Arial" w:hAnsi="Arial" w:cs="Arial"/>
    </w:rPr>
  </w:style>
  <w:style w:type="paragraph" w:styleId="Header">
    <w:name w:val="header"/>
    <w:basedOn w:val="Normal"/>
    <w:autoRedefine/>
    <w:pPr>
      <w:pBdr>
        <w:bottom w:val="single" w:sz="4" w:space="1" w:color="auto"/>
      </w:pBdr>
      <w:tabs>
        <w:tab w:val="right" w:pos="9000"/>
      </w:tabs>
      <w:ind w:left="0" w:right="8"/>
      <w:jc w:val="both"/>
    </w:pPr>
    <w:rPr>
      <w:rFonts w:ascii="Verdana" w:hAnsi="Verdana" w:cs="Tahoma"/>
    </w:rPr>
  </w:style>
  <w:style w:type="paragraph" w:styleId="TOC2">
    <w:name w:val="toc 2"/>
    <w:basedOn w:val="Normal"/>
    <w:next w:val="Normal"/>
    <w:autoRedefine/>
    <w:uiPriority w:val="39"/>
    <w:pPr>
      <w:tabs>
        <w:tab w:val="left" w:pos="1080"/>
        <w:tab w:val="right" w:leader="dot" w:pos="8630"/>
      </w:tabs>
      <w:ind w:left="360"/>
    </w:pPr>
    <w:rPr>
      <w:rFonts w:cs="Tahoma"/>
      <w:noProof/>
      <w:szCs w:val="24"/>
    </w:rPr>
  </w:style>
  <w:style w:type="paragraph" w:styleId="TOC3">
    <w:name w:val="toc 3"/>
    <w:basedOn w:val="Normal"/>
    <w:next w:val="Normal"/>
    <w:autoRedefine/>
    <w:semiHidden/>
    <w:pPr>
      <w:tabs>
        <w:tab w:val="left" w:pos="1200"/>
        <w:tab w:val="right" w:leader="dot" w:pos="8630"/>
      </w:tabs>
      <w:ind w:left="540"/>
    </w:pPr>
    <w:rPr>
      <w:noProof/>
      <w:sz w:val="18"/>
      <w:szCs w:val="18"/>
    </w:rPr>
  </w:style>
  <w:style w:type="paragraph" w:styleId="TOC4">
    <w:name w:val="toc 4"/>
    <w:basedOn w:val="Normal"/>
    <w:next w:val="Normal"/>
    <w:autoRedefine/>
    <w:semiHidden/>
    <w:pPr>
      <w:ind w:left="600"/>
    </w:pPr>
    <w:rPr>
      <w:sz w:val="18"/>
      <w:szCs w:val="18"/>
    </w:rPr>
  </w:style>
  <w:style w:type="paragraph" w:styleId="TOC5">
    <w:name w:val="toc 5"/>
    <w:basedOn w:val="Normal"/>
    <w:next w:val="Normal"/>
    <w:autoRedefine/>
    <w:semiHidden/>
    <w:pPr>
      <w:ind w:left="800"/>
    </w:pPr>
    <w:rPr>
      <w:sz w:val="18"/>
      <w:szCs w:val="18"/>
    </w:rPr>
  </w:style>
  <w:style w:type="paragraph" w:styleId="TOC6">
    <w:name w:val="toc 6"/>
    <w:basedOn w:val="Normal"/>
    <w:next w:val="Normal"/>
    <w:autoRedefine/>
    <w:semiHidden/>
    <w:pPr>
      <w:ind w:left="1000"/>
    </w:pPr>
    <w:rPr>
      <w:sz w:val="18"/>
      <w:szCs w:val="18"/>
    </w:rPr>
  </w:style>
  <w:style w:type="paragraph" w:styleId="TOC7">
    <w:name w:val="toc 7"/>
    <w:basedOn w:val="Normal"/>
    <w:next w:val="Normal"/>
    <w:autoRedefine/>
    <w:semiHidden/>
    <w:pPr>
      <w:ind w:left="1200"/>
    </w:pPr>
    <w:rPr>
      <w:sz w:val="18"/>
      <w:szCs w:val="18"/>
    </w:rPr>
  </w:style>
  <w:style w:type="paragraph" w:styleId="TOC8">
    <w:name w:val="toc 8"/>
    <w:basedOn w:val="Normal"/>
    <w:next w:val="Normal"/>
    <w:autoRedefine/>
    <w:semiHidden/>
    <w:pPr>
      <w:ind w:left="1400"/>
    </w:pPr>
    <w:rPr>
      <w:sz w:val="18"/>
      <w:szCs w:val="18"/>
    </w:rPr>
  </w:style>
  <w:style w:type="paragraph" w:styleId="TOC9">
    <w:name w:val="toc 9"/>
    <w:basedOn w:val="Normal"/>
    <w:next w:val="Normal"/>
    <w:autoRedefine/>
    <w:semiHidden/>
    <w:pPr>
      <w:ind w:left="1600"/>
    </w:pPr>
    <w:rPr>
      <w:sz w:val="18"/>
      <w:szCs w:val="18"/>
    </w:rPr>
  </w:style>
  <w:style w:type="paragraph" w:styleId="Title">
    <w:name w:val="Title"/>
    <w:basedOn w:val="Normal"/>
    <w:qFormat/>
    <w:pPr>
      <w:spacing w:before="240"/>
      <w:jc w:val="center"/>
    </w:pPr>
    <w:rPr>
      <w:rFonts w:ascii=".VnArialH" w:hAnsi=".VnArialH" w:cs="Times New Roman"/>
      <w:b/>
      <w:bCs/>
    </w:rPr>
  </w:style>
  <w:style w:type="paragraph" w:customStyle="1" w:styleId="NormalTB">
    <w:name w:val="NormalTB"/>
    <w:pPr>
      <w:jc w:val="center"/>
    </w:pPr>
    <w:rPr>
      <w:rFonts w:ascii=".VnTime" w:hAnsi=".VnTime"/>
      <w:lang w:val="en-GB"/>
    </w:rPr>
  </w:style>
  <w:style w:type="paragraph" w:styleId="Footer">
    <w:name w:val="footer"/>
    <w:basedOn w:val="Normal"/>
    <w:autoRedefine/>
    <w:pPr>
      <w:pBdr>
        <w:top w:val="single" w:sz="4" w:space="1" w:color="auto"/>
      </w:pBdr>
      <w:tabs>
        <w:tab w:val="center" w:pos="4320"/>
        <w:tab w:val="right" w:pos="9000"/>
      </w:tabs>
      <w:ind w:left="0"/>
      <w:jc w:val="both"/>
    </w:pPr>
    <w:rPr>
      <w:rFonts w:cs="Tahoma"/>
    </w:rPr>
  </w:style>
  <w:style w:type="paragraph" w:customStyle="1" w:styleId="NormalH">
    <w:name w:val="NormalH"/>
    <w:basedOn w:val="Normal"/>
    <w:autoRedefine/>
    <w:rsid w:val="005A25D3"/>
    <w:pPr>
      <w:pageBreakBefore/>
      <w:tabs>
        <w:tab w:val="left" w:pos="2160"/>
        <w:tab w:val="right" w:pos="5040"/>
        <w:tab w:val="left" w:pos="5760"/>
        <w:tab w:val="right" w:pos="8640"/>
      </w:tabs>
      <w:spacing w:before="360" w:after="240"/>
      <w:ind w:left="0" w:firstLine="90"/>
    </w:pPr>
    <w:rPr>
      <w:rFonts w:ascii="Verdana" w:hAnsi="Verdana" w:cs="Times New Roman"/>
      <w:b/>
      <w:caps/>
      <w:color w:val="033103"/>
      <w:sz w:val="24"/>
      <w:szCs w:val="32"/>
      <w:lang w:val="en-GB"/>
    </w:rPr>
  </w:style>
  <w:style w:type="character" w:styleId="PageNumber">
    <w:name w:val="page number"/>
    <w:basedOn w:val="DefaultParagraphFont"/>
  </w:style>
  <w:style w:type="paragraph" w:customStyle="1" w:styleId="Bang">
    <w:name w:val="Bang"/>
    <w:basedOn w:val="Normal"/>
    <w:autoRedefine/>
    <w:pPr>
      <w:spacing w:before="80" w:after="80"/>
      <w:ind w:left="0"/>
    </w:pPr>
    <w:rPr>
      <w:rFonts w:cs="Tahoma"/>
      <w:sz w:val="18"/>
      <w:szCs w:val="18"/>
    </w:rPr>
  </w:style>
  <w:style w:type="paragraph" w:customStyle="1" w:styleId="Heading3">
    <w:name w:val="Heading3"/>
    <w:basedOn w:val="NormalIndent"/>
    <w:pPr>
      <w:numPr>
        <w:ilvl w:val="1"/>
        <w:numId w:val="19"/>
      </w:numPr>
    </w:pPr>
    <w:rPr>
      <w:rFonts w:ascii=".VnArial" w:hAnsi=".VnArial" w:cs="Times New Roman"/>
      <w:sz w:val="22"/>
      <w:szCs w:val="22"/>
    </w:rPr>
  </w:style>
  <w:style w:type="paragraph" w:styleId="BodyTextIndent3">
    <w:name w:val="Body Text Indent 3"/>
    <w:basedOn w:val="Normal"/>
    <w:pPr>
      <w:ind w:left="540"/>
      <w:jc w:val="both"/>
    </w:pPr>
    <w:rPr>
      <w:lang w:val="en-AU"/>
    </w:rPr>
  </w:style>
  <w:style w:type="paragraph" w:styleId="BodyText">
    <w:name w:val="Body Text"/>
    <w:basedOn w:val="Normal"/>
    <w:pPr>
      <w:spacing w:before="0"/>
      <w:ind w:left="0"/>
      <w:jc w:val="both"/>
    </w:pPr>
    <w:rPr>
      <w:rFonts w:ascii="Times New Roman" w:hAnsi="Times New Roman" w:cs="Times New Roman"/>
      <w:sz w:val="24"/>
      <w:szCs w:val="24"/>
      <w:lang w:val="en-AU"/>
    </w:rPr>
  </w:style>
  <w:style w:type="paragraph" w:customStyle="1" w:styleId="Heading1H1">
    <w:name w:val="Heading 1.H1"/>
    <w:basedOn w:val="Normal"/>
    <w:next w:val="Normal"/>
    <w:pPr>
      <w:keepNext/>
      <w:tabs>
        <w:tab w:val="left" w:pos="432"/>
      </w:tabs>
      <w:spacing w:before="240" w:after="240"/>
      <w:ind w:left="432" w:hanging="432"/>
      <w:jc w:val="both"/>
    </w:pPr>
    <w:rPr>
      <w:rFonts w:ascii="Times New Roman" w:hAnsi="Times New Roman" w:cs="Times New Roman"/>
      <w:b/>
      <w:bCs/>
      <w:caps/>
      <w:kern w:val="28"/>
      <w:sz w:val="24"/>
      <w:szCs w:val="24"/>
      <w:lang w:val="en-AU"/>
    </w:rPr>
  </w:style>
  <w:style w:type="paragraph" w:customStyle="1" w:styleId="Heading2H2">
    <w:name w:val="Heading 2.H2"/>
    <w:basedOn w:val="Normal"/>
    <w:next w:val="Normal"/>
    <w:pPr>
      <w:keepNext/>
      <w:tabs>
        <w:tab w:val="left" w:pos="576"/>
      </w:tabs>
      <w:spacing w:before="240" w:after="200"/>
      <w:ind w:left="576" w:hanging="576"/>
      <w:jc w:val="both"/>
    </w:pPr>
    <w:rPr>
      <w:rFonts w:ascii="Times New Roman" w:hAnsi="Times New Roman" w:cs="Times New Roman"/>
      <w:b/>
      <w:bCs/>
      <w:lang w:val="en-AU"/>
    </w:rPr>
  </w:style>
  <w:style w:type="paragraph" w:customStyle="1" w:styleId="APP2">
    <w:name w:val="APP2"/>
    <w:basedOn w:val="Normal"/>
    <w:pPr>
      <w:tabs>
        <w:tab w:val="left" w:pos="-720"/>
        <w:tab w:val="left" w:pos="0"/>
      </w:tabs>
      <w:spacing w:before="0"/>
      <w:ind w:hanging="720"/>
      <w:jc w:val="both"/>
    </w:pPr>
    <w:rPr>
      <w:rFonts w:ascii="Times New Roman" w:hAnsi="Times New Roman" w:cs="Times New Roman"/>
      <w:b/>
      <w:bCs/>
      <w:lang w:val="en-AU"/>
    </w:rPr>
  </w:style>
  <w:style w:type="paragraph" w:customStyle="1" w:styleId="App1">
    <w:name w:val="App1"/>
    <w:basedOn w:val="Heading1H1"/>
    <w:pPr>
      <w:tabs>
        <w:tab w:val="left" w:pos="-720"/>
        <w:tab w:val="left" w:pos="0"/>
      </w:tabs>
      <w:spacing w:before="0" w:after="0"/>
      <w:ind w:left="1440" w:hanging="1440"/>
    </w:pPr>
    <w:rPr>
      <w:caps w:val="0"/>
      <w:sz w:val="32"/>
      <w:szCs w:val="32"/>
    </w:rPr>
  </w:style>
  <w:style w:type="paragraph" w:customStyle="1" w:styleId="PARA1">
    <w:name w:val="PARA1"/>
    <w:basedOn w:val="Normal"/>
    <w:pPr>
      <w:tabs>
        <w:tab w:val="left" w:pos="-720"/>
        <w:tab w:val="left" w:pos="-576"/>
        <w:tab w:val="left" w:pos="0"/>
      </w:tabs>
      <w:spacing w:before="0"/>
      <w:jc w:val="both"/>
    </w:pPr>
    <w:rPr>
      <w:rFonts w:ascii="Times New Roman" w:hAnsi="Times New Roman" w:cs="Times New Roman"/>
      <w:lang w:val="en-GB"/>
    </w:rPr>
  </w:style>
  <w:style w:type="paragraph" w:customStyle="1" w:styleId="chklvl2">
    <w:name w:val="chklvl2"/>
    <w:basedOn w:val="Normal"/>
    <w:pPr>
      <w:spacing w:before="0"/>
      <w:ind w:left="0" w:firstLine="720"/>
      <w:jc w:val="both"/>
    </w:pPr>
    <w:rPr>
      <w:rFonts w:ascii="Times New Roman" w:hAnsi="Times New Roman" w:cs="Times New Roman"/>
      <w:sz w:val="22"/>
      <w:szCs w:val="22"/>
      <w:lang w:val="en-AU"/>
    </w:rPr>
  </w:style>
  <w:style w:type="paragraph" w:customStyle="1" w:styleId="chklvl1">
    <w:name w:val="chklvl1"/>
    <w:basedOn w:val="Normal"/>
    <w:pPr>
      <w:spacing w:before="0"/>
      <w:ind w:left="0" w:firstLine="360"/>
      <w:jc w:val="both"/>
    </w:pPr>
    <w:rPr>
      <w:rFonts w:ascii="Times New Roman" w:hAnsi="Times New Roman" w:cs="Times New Roman"/>
      <w:sz w:val="24"/>
      <w:szCs w:val="24"/>
      <w:lang w:val="en-AU"/>
    </w:rPr>
  </w:style>
  <w:style w:type="paragraph" w:customStyle="1" w:styleId="chklvl3">
    <w:name w:val="chklvl3"/>
    <w:basedOn w:val="Normal"/>
    <w:pPr>
      <w:spacing w:before="0"/>
      <w:ind w:left="0" w:firstLine="1080"/>
      <w:jc w:val="both"/>
    </w:pPr>
    <w:rPr>
      <w:rFonts w:ascii="Times New Roman" w:hAnsi="Times New Roman" w:cs="Times New Roman"/>
      <w:lang w:val="en-AU"/>
    </w:rPr>
  </w:style>
  <w:style w:type="paragraph" w:customStyle="1" w:styleId="CHKLVL4">
    <w:name w:val="CHKLVL4"/>
    <w:basedOn w:val="Normal"/>
    <w:pPr>
      <w:spacing w:before="0"/>
      <w:ind w:left="1440"/>
      <w:jc w:val="both"/>
    </w:pPr>
    <w:rPr>
      <w:rFonts w:ascii="Times New Roman" w:hAnsi="Times New Roman" w:cs="Times New Roman"/>
      <w:i/>
      <w:iCs/>
      <w:lang w:val="en-AU"/>
    </w:rPr>
  </w:style>
  <w:style w:type="paragraph" w:customStyle="1" w:styleId="GLOSSARY1">
    <w:name w:val="GLOSSARY1"/>
    <w:basedOn w:val="Normal"/>
    <w:pPr>
      <w:spacing w:before="0"/>
      <w:ind w:left="274" w:hanging="274"/>
      <w:jc w:val="both"/>
    </w:pPr>
    <w:rPr>
      <w:rFonts w:ascii="Times New Roman" w:hAnsi="Times New Roman" w:cs="Times New Roman"/>
      <w:b/>
      <w:bCs/>
      <w:lang w:val="en-AU"/>
    </w:rPr>
  </w:style>
  <w:style w:type="paragraph" w:customStyle="1" w:styleId="h1para">
    <w:name w:val="h1para"/>
    <w:basedOn w:val="Normal"/>
    <w:pPr>
      <w:spacing w:before="0"/>
      <w:ind w:left="450"/>
      <w:jc w:val="both"/>
    </w:pPr>
    <w:rPr>
      <w:rFonts w:ascii="Times New Roman" w:hAnsi="Times New Roman" w:cs="Times New Roman"/>
      <w:lang w:val="en-AU"/>
    </w:rPr>
  </w:style>
  <w:style w:type="paragraph" w:customStyle="1" w:styleId="h2level">
    <w:name w:val="h2level"/>
    <w:basedOn w:val="Normal"/>
    <w:pPr>
      <w:spacing w:before="0"/>
      <w:ind w:left="1170"/>
      <w:jc w:val="both"/>
    </w:pPr>
    <w:rPr>
      <w:rFonts w:ascii="Times New Roman" w:hAnsi="Times New Roman" w:cs="Times New Roman"/>
      <w:lang w:val="en-AU"/>
    </w:rPr>
  </w:style>
  <w:style w:type="paragraph" w:customStyle="1" w:styleId="Titlechklst">
    <w:name w:val="Title_chklst"/>
    <w:basedOn w:val="Normal"/>
    <w:pPr>
      <w:spacing w:before="0"/>
      <w:ind w:left="0"/>
      <w:jc w:val="center"/>
    </w:pPr>
    <w:rPr>
      <w:rFonts w:ascii="Times New Roman" w:hAnsi="Times New Roman" w:cs="Times New Roman"/>
      <w:b/>
      <w:bCs/>
      <w:caps/>
      <w:sz w:val="28"/>
      <w:szCs w:val="28"/>
      <w:lang w:val="en-AU"/>
    </w:rPr>
  </w:style>
  <w:style w:type="paragraph" w:customStyle="1" w:styleId="CHAPTER">
    <w:name w:val="CHAPTER"/>
    <w:basedOn w:val="Normal"/>
    <w:pPr>
      <w:spacing w:before="0"/>
      <w:ind w:left="360" w:hanging="360"/>
      <w:jc w:val="center"/>
    </w:pPr>
    <w:rPr>
      <w:rFonts w:ascii="Times New Roman" w:hAnsi="Times New Roman" w:cs="Times New Roman"/>
      <w:b/>
      <w:bCs/>
      <w:sz w:val="36"/>
      <w:szCs w:val="36"/>
      <w:lang w:val="en-AU"/>
    </w:rPr>
  </w:style>
  <w:style w:type="paragraph" w:customStyle="1" w:styleId="Sub-heading1">
    <w:name w:val="Sub-heading 1"/>
    <w:basedOn w:val="CHAPTER"/>
    <w:pPr>
      <w:jc w:val="left"/>
    </w:pPr>
    <w:rPr>
      <w:caps/>
      <w:sz w:val="28"/>
      <w:szCs w:val="28"/>
    </w:rPr>
  </w:style>
  <w:style w:type="paragraph" w:customStyle="1" w:styleId="Para">
    <w:name w:val="Para"/>
    <w:basedOn w:val="Normal"/>
    <w:pPr>
      <w:spacing w:before="0"/>
      <w:ind w:left="432"/>
      <w:jc w:val="both"/>
    </w:pPr>
    <w:rPr>
      <w:rFonts w:ascii="Times New Roman" w:hAnsi="Times New Roman" w:cs="Times New Roman"/>
      <w:lang w:val="en-AU"/>
    </w:rPr>
  </w:style>
  <w:style w:type="paragraph" w:customStyle="1" w:styleId="Level4">
    <w:name w:val="Level_4"/>
    <w:basedOn w:val="Normal"/>
    <w:pPr>
      <w:spacing w:before="0"/>
      <w:ind w:left="1080"/>
      <w:jc w:val="both"/>
    </w:pPr>
    <w:rPr>
      <w:rFonts w:ascii="Times New Roman" w:hAnsi="Times New Roman" w:cs="Times New Roman"/>
      <w:lang w:val="en-AU"/>
    </w:rPr>
  </w:style>
  <w:style w:type="paragraph" w:customStyle="1" w:styleId="Level1">
    <w:name w:val="Level_1"/>
    <w:basedOn w:val="Normal"/>
    <w:pPr>
      <w:spacing w:before="0"/>
      <w:ind w:left="0"/>
      <w:jc w:val="both"/>
    </w:pPr>
    <w:rPr>
      <w:rFonts w:ascii="Times New Roman" w:hAnsi="Times New Roman" w:cs="Times New Roman"/>
      <w:b/>
      <w:bCs/>
      <w:lang w:val="en-AU"/>
    </w:rPr>
  </w:style>
  <w:style w:type="paragraph" w:customStyle="1" w:styleId="Level3">
    <w:name w:val="Level_3"/>
    <w:basedOn w:val="Level1"/>
    <w:pPr>
      <w:ind w:left="720"/>
    </w:pPr>
    <w:rPr>
      <w:b w:val="0"/>
      <w:bCs w:val="0"/>
    </w:rPr>
  </w:style>
  <w:style w:type="paragraph" w:customStyle="1" w:styleId="Level2">
    <w:name w:val="Level_2"/>
    <w:basedOn w:val="Level3"/>
    <w:pPr>
      <w:ind w:left="432"/>
    </w:pPr>
  </w:style>
  <w:style w:type="paragraph" w:customStyle="1" w:styleId="Level5">
    <w:name w:val="Level_5"/>
    <w:basedOn w:val="Normal"/>
    <w:pPr>
      <w:spacing w:before="0"/>
      <w:ind w:left="1440"/>
      <w:jc w:val="both"/>
    </w:pPr>
    <w:rPr>
      <w:rFonts w:ascii="Times New Roman" w:hAnsi="Times New Roman" w:cs="Times New Roman"/>
      <w:lang w:val="en-AU"/>
    </w:rPr>
  </w:style>
  <w:style w:type="paragraph" w:customStyle="1" w:styleId="level6">
    <w:name w:val="level_6"/>
    <w:basedOn w:val="Normal"/>
    <w:pPr>
      <w:spacing w:before="0"/>
      <w:ind w:left="1800"/>
      <w:jc w:val="both"/>
    </w:pPr>
    <w:rPr>
      <w:rFonts w:ascii="Times New Roman" w:hAnsi="Times New Roman" w:cs="Times New Roman"/>
      <w:lang w:val="en-AU"/>
    </w:rPr>
  </w:style>
  <w:style w:type="paragraph" w:customStyle="1" w:styleId="Appendix">
    <w:name w:val="Appendix"/>
    <w:basedOn w:val="Normal"/>
    <w:pPr>
      <w:spacing w:before="0"/>
      <w:ind w:left="0"/>
      <w:jc w:val="both"/>
    </w:pPr>
    <w:rPr>
      <w:rFonts w:ascii="Times New Roman" w:hAnsi="Times New Roman" w:cs="Times New Roman"/>
      <w:b/>
      <w:bCs/>
      <w:caps/>
      <w:sz w:val="24"/>
      <w:szCs w:val="24"/>
      <w:lang w:val="en-AU"/>
    </w:rPr>
  </w:style>
  <w:style w:type="paragraph" w:customStyle="1" w:styleId="Applevel2">
    <w:name w:val="App_level2"/>
    <w:basedOn w:val="Normal"/>
    <w:pPr>
      <w:spacing w:before="0"/>
      <w:ind w:left="0"/>
      <w:jc w:val="both"/>
    </w:pPr>
    <w:rPr>
      <w:rFonts w:ascii="Times New Roman" w:hAnsi="Times New Roman" w:cs="Times New Roman"/>
      <w:b/>
      <w:bCs/>
      <w:caps/>
      <w:lang w:val="en-AU"/>
    </w:rPr>
  </w:style>
  <w:style w:type="paragraph" w:styleId="FootnoteText">
    <w:name w:val="footnote text"/>
    <w:basedOn w:val="Normal"/>
    <w:semiHidden/>
    <w:pPr>
      <w:spacing w:before="0"/>
      <w:ind w:left="0"/>
    </w:pPr>
    <w:rPr>
      <w:rFonts w:ascii="Times New Roman" w:hAnsi="Times New Roman" w:cs="Times New Roman"/>
    </w:rPr>
  </w:style>
  <w:style w:type="paragraph" w:customStyle="1" w:styleId="Standaard">
    <w:name w:val="Standaard"/>
    <w:rPr>
      <w:rFonts w:ascii="CG Times" w:hAnsi="CG Times"/>
      <w:sz w:val="24"/>
      <w:szCs w:val="24"/>
      <w:lang w:val="en-GB"/>
    </w:rPr>
  </w:style>
  <w:style w:type="paragraph" w:styleId="CommentText">
    <w:name w:val="annotation text"/>
    <w:basedOn w:val="Normal"/>
    <w:semiHidden/>
    <w:pPr>
      <w:spacing w:before="0"/>
      <w:ind w:left="0"/>
    </w:pPr>
    <w:rPr>
      <w:rFonts w:ascii="Times New Roman" w:hAnsi="Times New Roman" w:cs="Times New Roman"/>
      <w:lang w:val="en-GB"/>
    </w:rPr>
  </w:style>
  <w:style w:type="paragraph" w:styleId="BodyTextIndent">
    <w:name w:val="Body Text Indent"/>
    <w:basedOn w:val="Normal"/>
    <w:pPr>
      <w:spacing w:before="0"/>
      <w:ind w:left="0"/>
      <w:jc w:val="both"/>
    </w:pPr>
    <w:rPr>
      <w:rFonts w:ascii="Times New Roman" w:hAnsi="Times New Roman" w:cs="Times New Roman"/>
      <w:sz w:val="24"/>
      <w:szCs w:val="24"/>
      <w:lang w:val="en-AU"/>
    </w:rPr>
  </w:style>
  <w:style w:type="paragraph" w:customStyle="1" w:styleId="Starbullet">
    <w:name w:val="Starbullet"/>
    <w:basedOn w:val="Normal"/>
    <w:pPr>
      <w:spacing w:before="0" w:after="240"/>
      <w:ind w:left="360" w:hanging="360"/>
      <w:jc w:val="both"/>
    </w:pPr>
    <w:rPr>
      <w:rFonts w:ascii="Times New Roman" w:hAnsi="Times New Roman" w:cs="Times New Roman"/>
      <w:color w:val="000000"/>
      <w:sz w:val="24"/>
      <w:szCs w:val="24"/>
      <w:lang w:val="en-GB"/>
    </w:rPr>
  </w:style>
  <w:style w:type="paragraph" w:customStyle="1" w:styleId="textnotindented">
    <w:name w:val="text not indented"/>
    <w:basedOn w:val="Normal"/>
    <w:pPr>
      <w:spacing w:before="240"/>
      <w:ind w:left="0"/>
      <w:jc w:val="both"/>
    </w:pPr>
    <w:rPr>
      <w:rFonts w:ascii="Times New Roman" w:hAnsi="Times New Roman" w:cs="Times New Roman"/>
      <w:color w:val="000000"/>
      <w:sz w:val="24"/>
      <w:szCs w:val="24"/>
      <w:lang w:val="en-GB"/>
    </w:rPr>
  </w:style>
  <w:style w:type="paragraph" w:styleId="Caption">
    <w:name w:val="caption"/>
    <w:basedOn w:val="Normal"/>
    <w:next w:val="Normal"/>
    <w:qFormat/>
    <w:pPr>
      <w:spacing w:before="0"/>
      <w:ind w:left="0"/>
      <w:jc w:val="center"/>
    </w:pPr>
    <w:rPr>
      <w:rFonts w:ascii="Times New Roman" w:hAnsi="Times New Roman" w:cs="Times New Roman"/>
      <w:color w:val="000000"/>
      <w:sz w:val="24"/>
      <w:szCs w:val="24"/>
      <w:lang w:val="en-GB"/>
    </w:rPr>
  </w:style>
  <w:style w:type="paragraph" w:customStyle="1" w:styleId="table">
    <w:name w:val="table"/>
    <w:basedOn w:val="Normal"/>
    <w:pPr>
      <w:spacing w:after="120"/>
      <w:ind w:left="0"/>
    </w:pPr>
    <w:rPr>
      <w:rFonts w:ascii="Times New Roman" w:hAnsi="Times New Roman" w:cs="Times New Roman"/>
      <w:color w:val="000000"/>
      <w:sz w:val="24"/>
      <w:szCs w:val="24"/>
      <w:lang w:val="en-GB"/>
    </w:rPr>
  </w:style>
  <w:style w:type="character" w:styleId="FootnoteReference">
    <w:name w:val="footnote reference"/>
    <w:semiHidden/>
    <w:rPr>
      <w:vertAlign w:val="superscript"/>
    </w:rPr>
  </w:style>
  <w:style w:type="paragraph" w:customStyle="1" w:styleId="Bullet">
    <w:name w:val="Bullet"/>
    <w:basedOn w:val="Normal"/>
    <w:pPr>
      <w:tabs>
        <w:tab w:val="left" w:pos="-720"/>
        <w:tab w:val="left" w:pos="0"/>
      </w:tabs>
      <w:spacing w:before="40" w:after="80"/>
      <w:ind w:left="1440" w:hanging="720"/>
      <w:jc w:val="both"/>
    </w:pPr>
    <w:rPr>
      <w:rFonts w:ascii="Times New Roman" w:hAnsi="Times New Roman" w:cs="Times New Roman"/>
      <w:sz w:val="24"/>
      <w:szCs w:val="24"/>
      <w:lang w:val="en-AU"/>
    </w:rPr>
  </w:style>
  <w:style w:type="paragraph" w:customStyle="1" w:styleId="screentable">
    <w:name w:val="screen table"/>
    <w:pPr>
      <w:widowControl w:val="0"/>
    </w:pPr>
  </w:style>
  <w:style w:type="paragraph" w:styleId="BodyText3">
    <w:name w:val="Body Text 3"/>
    <w:basedOn w:val="Normal"/>
    <w:pPr>
      <w:spacing w:before="0"/>
      <w:ind w:left="0"/>
    </w:pPr>
    <w:rPr>
      <w:b/>
      <w:bCs/>
      <w:i/>
      <w:iCs/>
      <w:sz w:val="44"/>
      <w:szCs w:val="44"/>
      <w:lang w:val="en-AU"/>
    </w:rPr>
  </w:style>
  <w:style w:type="paragraph" w:styleId="TableofFigures">
    <w:name w:val="table of figures"/>
    <w:basedOn w:val="Normal"/>
    <w:next w:val="Normal"/>
    <w:semiHidden/>
    <w:pPr>
      <w:spacing w:before="0"/>
      <w:ind w:left="0"/>
    </w:pPr>
    <w:rPr>
      <w:rFonts w:ascii="Times New Roman" w:hAnsi="Times New Roman" w:cs="Times New Roman"/>
      <w:i/>
      <w:iCs/>
      <w:lang w:val="en-GB"/>
    </w:rPr>
  </w:style>
  <w:style w:type="character" w:styleId="Hyperlink">
    <w:name w:val="Hyperlink"/>
    <w:uiPriority w:val="99"/>
    <w:rPr>
      <w:color w:val="0000FF"/>
      <w:u w:val="single"/>
    </w:rPr>
  </w:style>
  <w:style w:type="paragraph" w:customStyle="1" w:styleId="DiffListing">
    <w:name w:val="Diff Listing"/>
    <w:basedOn w:val="Normal"/>
    <w:pPr>
      <w:keepNext/>
      <w:pBdr>
        <w:top w:val="single" w:sz="6" w:space="31" w:color="auto"/>
        <w:left w:val="single" w:sz="6" w:space="31" w:color="auto"/>
        <w:bottom w:val="single" w:sz="6" w:space="31" w:color="auto"/>
        <w:right w:val="single" w:sz="6" w:space="31" w:color="auto"/>
      </w:pBdr>
      <w:shd w:val="pct5" w:color="auto" w:fill="FFFFFF"/>
      <w:spacing w:before="0"/>
      <w:ind w:left="0"/>
    </w:pPr>
    <w:rPr>
      <w:rFonts w:ascii="Courier New" w:hAnsi="Courier New" w:cs="Courier New"/>
      <w:sz w:val="16"/>
      <w:szCs w:val="16"/>
      <w:lang w:val="en-GB"/>
    </w:rPr>
  </w:style>
  <w:style w:type="paragraph" w:customStyle="1" w:styleId="Shadedterminal">
    <w:name w:val="Shaded terminal"/>
    <w:basedOn w:val="Normal"/>
    <w:pPr>
      <w:widowControl w:val="0"/>
      <w:shd w:val="pct10" w:color="auto" w:fill="auto"/>
      <w:spacing w:before="0"/>
      <w:ind w:left="0"/>
    </w:pPr>
    <w:rPr>
      <w:rFonts w:ascii="Courier New" w:hAnsi="Courier New" w:cs="Courier New"/>
      <w:sz w:val="12"/>
      <w:szCs w:val="12"/>
      <w:lang w:val="en-GB"/>
    </w:rPr>
  </w:style>
  <w:style w:type="paragraph" w:customStyle="1" w:styleId="jlm">
    <w:name w:val="jlm"/>
    <w:basedOn w:val="Normal"/>
    <w:pPr>
      <w:spacing w:before="0"/>
      <w:ind w:left="0"/>
    </w:pPr>
    <w:rPr>
      <w:rFonts w:ascii="Courier New" w:hAnsi="Courier New" w:cs="Courier New"/>
    </w:rPr>
  </w:style>
  <w:style w:type="paragraph" w:styleId="DocumentMap">
    <w:name w:val="Document Map"/>
    <w:basedOn w:val="Normal"/>
    <w:semiHidden/>
    <w:pPr>
      <w:shd w:val="clear" w:color="auto" w:fill="000080"/>
      <w:spacing w:before="0"/>
      <w:ind w:left="0"/>
      <w:jc w:val="both"/>
    </w:pPr>
    <w:rPr>
      <w:rFonts w:cs="Tahoma"/>
      <w:lang w:val="en-AU"/>
    </w:rPr>
  </w:style>
  <w:style w:type="paragraph" w:customStyle="1" w:styleId="Listing">
    <w:name w:val="Listing"/>
    <w:basedOn w:val="Normal"/>
    <w:pPr>
      <w:spacing w:before="0"/>
      <w:ind w:left="0"/>
    </w:pPr>
    <w:rPr>
      <w:rFonts w:ascii="Courier New" w:hAnsi="Courier New" w:cs="Courier New"/>
      <w:noProof/>
      <w:sz w:val="16"/>
      <w:szCs w:val="16"/>
      <w:lang w:val="en-AU"/>
    </w:rPr>
  </w:style>
  <w:style w:type="paragraph" w:styleId="BodyTextIndent2">
    <w:name w:val="Body Text Indent 2"/>
    <w:basedOn w:val="Normal"/>
    <w:pPr>
      <w:spacing w:before="0"/>
    </w:pPr>
    <w:rPr>
      <w:rFonts w:ascii=".VnTime" w:hAnsi=".VnTime" w:cs="Times New Roman"/>
    </w:rPr>
  </w:style>
  <w:style w:type="paragraph" w:customStyle="1" w:styleId="NormalCaption">
    <w:name w:val="NormalCaption"/>
    <w:basedOn w:val="Normal"/>
    <w:pPr>
      <w:widowControl w:val="0"/>
      <w:spacing w:after="120"/>
      <w:ind w:left="709"/>
    </w:pPr>
    <w:rPr>
      <w:b/>
      <w:bCs/>
    </w:rPr>
  </w:style>
  <w:style w:type="paragraph" w:customStyle="1" w:styleId="NormalIndent0">
    <w:name w:val="NormalIndent"/>
    <w:basedOn w:val="Normal"/>
  </w:style>
  <w:style w:type="paragraph" w:customStyle="1" w:styleId="NormalIndex">
    <w:name w:val="NormalIndex"/>
    <w:basedOn w:val="NormalIndent0"/>
    <w:pPr>
      <w:tabs>
        <w:tab w:val="left" w:pos="360"/>
        <w:tab w:val="left" w:pos="450"/>
      </w:tabs>
      <w:spacing w:before="60"/>
      <w:ind w:hanging="360"/>
    </w:pPr>
  </w:style>
  <w:style w:type="paragraph" w:customStyle="1" w:styleId="NH-1">
    <w:name w:val="NH-1"/>
    <w:basedOn w:val="Normal"/>
    <w:next w:val="NH-2"/>
    <w:pPr>
      <w:keepNext/>
      <w:widowControl w:val="0"/>
      <w:tabs>
        <w:tab w:val="left" w:pos="360"/>
      </w:tabs>
      <w:ind w:left="360" w:hanging="360"/>
    </w:pPr>
    <w:rPr>
      <w:rFonts w:ascii=".VnArial" w:hAnsi=".VnArial" w:cs="Times New Roman"/>
      <w:b/>
      <w:bCs/>
      <w:sz w:val="24"/>
      <w:szCs w:val="24"/>
    </w:rPr>
  </w:style>
  <w:style w:type="paragraph" w:customStyle="1" w:styleId="NH-2">
    <w:name w:val="NH-2"/>
    <w:basedOn w:val="Normal"/>
    <w:next w:val="NormalIndent"/>
    <w:pPr>
      <w:keepNext/>
      <w:widowControl w:val="0"/>
      <w:tabs>
        <w:tab w:val="left" w:pos="720"/>
      </w:tabs>
      <w:ind w:left="360" w:hanging="360"/>
    </w:pPr>
    <w:rPr>
      <w:rFonts w:ascii=".VnArial" w:hAnsi=".VnArial" w:cs="Times New Roman"/>
      <w:b/>
      <w:bCs/>
      <w:sz w:val="24"/>
      <w:szCs w:val="24"/>
    </w:rPr>
  </w:style>
  <w:style w:type="paragraph" w:customStyle="1" w:styleId="NormalText">
    <w:name w:val="NormalText"/>
    <w:basedOn w:val="Normal"/>
    <w:pPr>
      <w:widowControl w:val="0"/>
      <w:jc w:val="both"/>
    </w:pPr>
  </w:style>
  <w:style w:type="paragraph" w:customStyle="1" w:styleId="H5">
    <w:name w:val="H5"/>
    <w:basedOn w:val="NormalIndent"/>
    <w:next w:val="Normal"/>
    <w:pPr>
      <w:keepNext/>
      <w:widowControl w:val="0"/>
      <w:tabs>
        <w:tab w:val="clear" w:pos="702"/>
        <w:tab w:val="clear" w:pos="1080"/>
      </w:tabs>
      <w:spacing w:line="240" w:lineRule="auto"/>
      <w:ind w:left="-14" w:right="14"/>
      <w:jc w:val="left"/>
    </w:pPr>
    <w:rPr>
      <w:rFonts w:ascii=".VnTime" w:hAnsi=".VnTime" w:cs="Times New Roman"/>
      <w:b/>
      <w:bCs/>
      <w:i/>
      <w:iCs/>
      <w:color w:val="800080"/>
      <w:sz w:val="24"/>
      <w:szCs w:val="24"/>
    </w:rPr>
  </w:style>
  <w:style w:type="paragraph" w:customStyle="1" w:styleId="NormalFD">
    <w:name w:val="NormalFD"/>
    <w:basedOn w:val="Normal"/>
    <w:pPr>
      <w:widowControl w:val="0"/>
      <w:tabs>
        <w:tab w:val="left" w:pos="720"/>
        <w:tab w:val="left" w:leader="dot" w:pos="2160"/>
        <w:tab w:val="left" w:leader="dot" w:pos="2880"/>
        <w:tab w:val="left" w:leader="dot" w:pos="3600"/>
        <w:tab w:val="left" w:leader="dot" w:pos="4320"/>
        <w:tab w:val="right" w:leader="dot" w:pos="8280"/>
      </w:tabs>
      <w:ind w:left="2880" w:hanging="2160"/>
      <w:jc w:val="both"/>
    </w:pPr>
    <w:rPr>
      <w:color w:val="000000"/>
    </w:rPr>
  </w:style>
  <w:style w:type="paragraph" w:customStyle="1" w:styleId="Normal2">
    <w:name w:val="Normal 2"/>
    <w:basedOn w:val="Normal"/>
    <w:pPr>
      <w:widowControl w:val="0"/>
      <w:tabs>
        <w:tab w:val="left" w:pos="360"/>
      </w:tabs>
      <w:ind w:left="360" w:hanging="360"/>
    </w:pPr>
  </w:style>
  <w:style w:type="paragraph" w:styleId="BlockText">
    <w:name w:val="Block Text"/>
    <w:basedOn w:val="Normal"/>
    <w:pPr>
      <w:widowControl w:val="0"/>
      <w:tabs>
        <w:tab w:val="left" w:pos="8820"/>
      </w:tabs>
      <w:spacing w:before="0"/>
      <w:ind w:right="22"/>
      <w:jc w:val="both"/>
    </w:pPr>
    <w:rPr>
      <w:rFonts w:ascii=".VnTime" w:hAnsi=".VnTime" w:cs="Times New Roman"/>
    </w:rPr>
  </w:style>
  <w:style w:type="character" w:styleId="CommentReference">
    <w:name w:val="annotation reference"/>
    <w:semiHidden/>
    <w:rPr>
      <w:sz w:val="16"/>
      <w:szCs w:val="16"/>
    </w:rPr>
  </w:style>
  <w:style w:type="paragraph" w:customStyle="1" w:styleId="Content">
    <w:name w:val="Content"/>
    <w:basedOn w:val="Normal"/>
    <w:pPr>
      <w:ind w:left="709" w:firstLine="720"/>
      <w:jc w:val="both"/>
    </w:pPr>
    <w:rPr>
      <w:rFonts w:ascii=".VnTime" w:hAnsi=".VnTime" w:cs="Times New Roman"/>
      <w:sz w:val="24"/>
      <w:szCs w:val="24"/>
    </w:rPr>
  </w:style>
  <w:style w:type="paragraph" w:customStyle="1" w:styleId="TableCaption">
    <w:name w:val="TableCaption"/>
    <w:basedOn w:val="NormalIndent"/>
    <w:pPr>
      <w:widowControl w:val="0"/>
      <w:tabs>
        <w:tab w:val="clear" w:pos="702"/>
        <w:tab w:val="clear" w:pos="1080"/>
      </w:tabs>
      <w:spacing w:line="240" w:lineRule="auto"/>
      <w:ind w:left="-14" w:right="14"/>
      <w:jc w:val="left"/>
    </w:pPr>
    <w:rPr>
      <w:b/>
      <w:bCs/>
    </w:rPr>
  </w:style>
  <w:style w:type="character" w:styleId="Strong">
    <w:name w:val="Strong"/>
    <w:uiPriority w:val="22"/>
    <w:qFormat/>
    <w:rPr>
      <w:b/>
      <w:bCs/>
    </w:rPr>
  </w:style>
  <w:style w:type="paragraph" w:customStyle="1" w:styleId="TableTitle">
    <w:name w:val="Table Title"/>
    <w:basedOn w:val="NormalIndent"/>
    <w:autoRedefine/>
    <w:pPr>
      <w:keepNext/>
      <w:widowControl w:val="0"/>
      <w:numPr>
        <w:numId w:val="6"/>
      </w:numPr>
      <w:tabs>
        <w:tab w:val="clear" w:pos="702"/>
      </w:tabs>
      <w:spacing w:line="240" w:lineRule="auto"/>
      <w:ind w:left="0" w:right="29"/>
      <w:jc w:val="right"/>
    </w:pPr>
    <w:rPr>
      <w:rFonts w:ascii=".VnTime" w:hAnsi=".VnTime" w:cs="Times New Roman"/>
    </w:rPr>
  </w:style>
  <w:style w:type="paragraph" w:styleId="Index1">
    <w:name w:val="index 1"/>
    <w:basedOn w:val="Normal"/>
    <w:next w:val="Normal"/>
    <w:autoRedefine/>
    <w:semiHidden/>
    <w:pPr>
      <w:tabs>
        <w:tab w:val="left" w:pos="702"/>
        <w:tab w:val="left" w:pos="1080"/>
      </w:tabs>
      <w:spacing w:line="288" w:lineRule="auto"/>
      <w:ind w:left="-18"/>
      <w:jc w:val="both"/>
    </w:pPr>
    <w:rPr>
      <w:rFonts w:ascii=".VnTime" w:hAnsi=".VnTime" w:cs="Times New Roman"/>
      <w:i/>
      <w:iCs/>
    </w:rPr>
  </w:style>
  <w:style w:type="paragraph" w:customStyle="1" w:styleId="InfoBlue">
    <w:name w:val="InfoBlue"/>
    <w:basedOn w:val="Normal"/>
    <w:next w:val="BodyText"/>
    <w:autoRedefine/>
    <w:pPr>
      <w:widowControl w:val="0"/>
      <w:spacing w:before="0" w:after="120" w:line="240" w:lineRule="atLeast"/>
      <w:ind w:left="540"/>
    </w:pPr>
    <w:rPr>
      <w:rFonts w:cs="Tahoma"/>
      <w:i/>
      <w:color w:val="0000FF"/>
    </w:rPr>
  </w:style>
  <w:style w:type="paragraph" w:customStyle="1" w:styleId="HeadingBig">
    <w:name w:val="Heading Big"/>
    <w:basedOn w:val="NormalTB"/>
    <w:autoRedefine/>
    <w:rsid w:val="005A25D3"/>
    <w:pPr>
      <w:widowControl w:val="0"/>
      <w:spacing w:before="120"/>
    </w:pPr>
    <w:rPr>
      <w:rFonts w:ascii="Swis721 BlkEx BT" w:hAnsi="Swis721 BlkEx BT"/>
      <w:bCs/>
      <w:snapToGrid w:val="0"/>
      <w:color w:val="6E2500"/>
      <w:sz w:val="52"/>
      <w:szCs w:val="52"/>
      <w:lang w:val="en-US"/>
    </w:rPr>
  </w:style>
  <w:style w:type="paragraph" w:customStyle="1" w:styleId="HeadingLv1">
    <w:name w:val="Heading Lv1"/>
    <w:basedOn w:val="Normal"/>
    <w:autoRedefine/>
    <w:pPr>
      <w:widowControl w:val="0"/>
      <w:ind w:left="0"/>
      <w:jc w:val="center"/>
    </w:pPr>
    <w:rPr>
      <w:rFonts w:cs="Tahoma"/>
      <w:b/>
      <w:snapToGrid w:val="0"/>
      <w:color w:val="6E2500"/>
    </w:rPr>
  </w:style>
  <w:style w:type="paragraph" w:customStyle="1" w:styleId="NormalT">
    <w:name w:val="NormalT"/>
    <w:basedOn w:val="Normal"/>
  </w:style>
  <w:style w:type="paragraph" w:customStyle="1" w:styleId="TableContents">
    <w:name w:val="Table Contents"/>
    <w:basedOn w:val="Normal"/>
    <w:rsid w:val="00B62447"/>
    <w:pPr>
      <w:widowControl w:val="0"/>
      <w:suppressLineNumbers/>
      <w:suppressAutoHyphens/>
      <w:snapToGrid w:val="0"/>
      <w:spacing w:before="0"/>
      <w:ind w:left="144"/>
    </w:pPr>
    <w:rPr>
      <w:rFonts w:ascii="Arial" w:hAnsi="Arial" w:cs="Times New Roman"/>
      <w:lang w:eastAsia="ar-SA"/>
    </w:rPr>
  </w:style>
  <w:style w:type="numbering" w:styleId="111111">
    <w:name w:val="Outline List 2"/>
    <w:basedOn w:val="NoList"/>
    <w:rsid w:val="00B62447"/>
    <w:pPr>
      <w:numPr>
        <w:numId w:val="9"/>
      </w:numPr>
    </w:pPr>
  </w:style>
  <w:style w:type="paragraph" w:styleId="NormalWeb">
    <w:name w:val="Normal (Web)"/>
    <w:basedOn w:val="Normal"/>
    <w:uiPriority w:val="99"/>
    <w:unhideWhenUsed/>
    <w:rsid w:val="008A728C"/>
    <w:pPr>
      <w:spacing w:before="100" w:beforeAutospacing="1" w:after="100" w:afterAutospacing="1"/>
      <w:ind w:left="0"/>
    </w:pPr>
    <w:rPr>
      <w:rFonts w:ascii="Times New Roman" w:hAnsi="Times New Roman" w:cs="Times New Roman"/>
      <w:sz w:val="24"/>
      <w:szCs w:val="24"/>
    </w:rPr>
  </w:style>
  <w:style w:type="paragraph" w:styleId="ListParagraph">
    <w:name w:val="List Paragraph"/>
    <w:basedOn w:val="Normal"/>
    <w:uiPriority w:val="34"/>
    <w:qFormat/>
    <w:rsid w:val="008A728C"/>
    <w:pPr>
      <w:ind w:left="720"/>
      <w:contextualSpacing/>
    </w:pPr>
  </w:style>
  <w:style w:type="table" w:styleId="TableGrid">
    <w:name w:val="Table Grid"/>
    <w:basedOn w:val="TableNormal"/>
    <w:uiPriority w:val="59"/>
    <w:rsid w:val="008A72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aliases w:val="l2 Char,H2 Char"/>
    <w:basedOn w:val="DefaultParagraphFont"/>
    <w:link w:val="Heading2"/>
    <w:rsid w:val="00FE11D7"/>
    <w:rPr>
      <w:rFonts w:ascii="Verdana" w:hAnsi="Verdana" w:cs="Tahoma"/>
      <w:b/>
      <w:i/>
      <w:iCs/>
      <w:snapToGrid w:val="0"/>
      <w:color w:val="003400"/>
      <w:sz w:val="22"/>
      <w:szCs w:val="22"/>
    </w:rPr>
  </w:style>
  <w:style w:type="character" w:customStyle="1" w:styleId="Heading4Char">
    <w:name w:val="Heading 4 Char"/>
    <w:basedOn w:val="DefaultParagraphFont"/>
    <w:link w:val="Heading4"/>
    <w:rsid w:val="00FE11D7"/>
    <w:rPr>
      <w:rFonts w:ascii="Tahoma" w:hAnsi="Tahoma" w:cs="Arial"/>
      <w:b/>
      <w:bCs/>
    </w:rPr>
  </w:style>
  <w:style w:type="character" w:customStyle="1" w:styleId="Heading3Char">
    <w:name w:val="Heading 3 Char"/>
    <w:basedOn w:val="DefaultParagraphFont"/>
    <w:link w:val="Heading30"/>
    <w:rsid w:val="00563EED"/>
    <w:rPr>
      <w:rFonts w:ascii="Tahoma" w:hAnsi="Tahoma" w:cs="Tahoma"/>
      <w:b/>
      <w:b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63985">
      <w:bodyDiv w:val="1"/>
      <w:marLeft w:val="0"/>
      <w:marRight w:val="0"/>
      <w:marTop w:val="0"/>
      <w:marBottom w:val="0"/>
      <w:divBdr>
        <w:top w:val="none" w:sz="0" w:space="0" w:color="auto"/>
        <w:left w:val="none" w:sz="0" w:space="0" w:color="auto"/>
        <w:bottom w:val="none" w:sz="0" w:space="0" w:color="auto"/>
        <w:right w:val="none" w:sz="0" w:space="0" w:color="auto"/>
      </w:divBdr>
    </w:div>
    <w:div w:id="105079827">
      <w:bodyDiv w:val="1"/>
      <w:marLeft w:val="0"/>
      <w:marRight w:val="0"/>
      <w:marTop w:val="0"/>
      <w:marBottom w:val="0"/>
      <w:divBdr>
        <w:top w:val="none" w:sz="0" w:space="0" w:color="auto"/>
        <w:left w:val="none" w:sz="0" w:space="0" w:color="auto"/>
        <w:bottom w:val="none" w:sz="0" w:space="0" w:color="auto"/>
        <w:right w:val="none" w:sz="0" w:space="0" w:color="auto"/>
      </w:divBdr>
    </w:div>
    <w:div w:id="160045161">
      <w:bodyDiv w:val="1"/>
      <w:marLeft w:val="0"/>
      <w:marRight w:val="0"/>
      <w:marTop w:val="0"/>
      <w:marBottom w:val="0"/>
      <w:divBdr>
        <w:top w:val="none" w:sz="0" w:space="0" w:color="auto"/>
        <w:left w:val="none" w:sz="0" w:space="0" w:color="auto"/>
        <w:bottom w:val="none" w:sz="0" w:space="0" w:color="auto"/>
        <w:right w:val="none" w:sz="0" w:space="0" w:color="auto"/>
      </w:divBdr>
    </w:div>
    <w:div w:id="160463090">
      <w:bodyDiv w:val="1"/>
      <w:marLeft w:val="0"/>
      <w:marRight w:val="0"/>
      <w:marTop w:val="0"/>
      <w:marBottom w:val="0"/>
      <w:divBdr>
        <w:top w:val="none" w:sz="0" w:space="0" w:color="auto"/>
        <w:left w:val="none" w:sz="0" w:space="0" w:color="auto"/>
        <w:bottom w:val="none" w:sz="0" w:space="0" w:color="auto"/>
        <w:right w:val="none" w:sz="0" w:space="0" w:color="auto"/>
      </w:divBdr>
    </w:div>
    <w:div w:id="163322318">
      <w:bodyDiv w:val="1"/>
      <w:marLeft w:val="0"/>
      <w:marRight w:val="0"/>
      <w:marTop w:val="0"/>
      <w:marBottom w:val="0"/>
      <w:divBdr>
        <w:top w:val="none" w:sz="0" w:space="0" w:color="auto"/>
        <w:left w:val="none" w:sz="0" w:space="0" w:color="auto"/>
        <w:bottom w:val="none" w:sz="0" w:space="0" w:color="auto"/>
        <w:right w:val="none" w:sz="0" w:space="0" w:color="auto"/>
      </w:divBdr>
    </w:div>
    <w:div w:id="185095418">
      <w:bodyDiv w:val="1"/>
      <w:marLeft w:val="0"/>
      <w:marRight w:val="0"/>
      <w:marTop w:val="0"/>
      <w:marBottom w:val="0"/>
      <w:divBdr>
        <w:top w:val="none" w:sz="0" w:space="0" w:color="auto"/>
        <w:left w:val="none" w:sz="0" w:space="0" w:color="auto"/>
        <w:bottom w:val="none" w:sz="0" w:space="0" w:color="auto"/>
        <w:right w:val="none" w:sz="0" w:space="0" w:color="auto"/>
      </w:divBdr>
    </w:div>
    <w:div w:id="202332479">
      <w:bodyDiv w:val="1"/>
      <w:marLeft w:val="0"/>
      <w:marRight w:val="0"/>
      <w:marTop w:val="0"/>
      <w:marBottom w:val="0"/>
      <w:divBdr>
        <w:top w:val="none" w:sz="0" w:space="0" w:color="auto"/>
        <w:left w:val="none" w:sz="0" w:space="0" w:color="auto"/>
        <w:bottom w:val="none" w:sz="0" w:space="0" w:color="auto"/>
        <w:right w:val="none" w:sz="0" w:space="0" w:color="auto"/>
      </w:divBdr>
    </w:div>
    <w:div w:id="250160547">
      <w:bodyDiv w:val="1"/>
      <w:marLeft w:val="0"/>
      <w:marRight w:val="0"/>
      <w:marTop w:val="0"/>
      <w:marBottom w:val="0"/>
      <w:divBdr>
        <w:top w:val="none" w:sz="0" w:space="0" w:color="auto"/>
        <w:left w:val="none" w:sz="0" w:space="0" w:color="auto"/>
        <w:bottom w:val="none" w:sz="0" w:space="0" w:color="auto"/>
        <w:right w:val="none" w:sz="0" w:space="0" w:color="auto"/>
      </w:divBdr>
    </w:div>
    <w:div w:id="289632925">
      <w:bodyDiv w:val="1"/>
      <w:marLeft w:val="0"/>
      <w:marRight w:val="0"/>
      <w:marTop w:val="0"/>
      <w:marBottom w:val="0"/>
      <w:divBdr>
        <w:top w:val="none" w:sz="0" w:space="0" w:color="auto"/>
        <w:left w:val="none" w:sz="0" w:space="0" w:color="auto"/>
        <w:bottom w:val="none" w:sz="0" w:space="0" w:color="auto"/>
        <w:right w:val="none" w:sz="0" w:space="0" w:color="auto"/>
      </w:divBdr>
    </w:div>
    <w:div w:id="293099216">
      <w:bodyDiv w:val="1"/>
      <w:marLeft w:val="0"/>
      <w:marRight w:val="0"/>
      <w:marTop w:val="0"/>
      <w:marBottom w:val="0"/>
      <w:divBdr>
        <w:top w:val="none" w:sz="0" w:space="0" w:color="auto"/>
        <w:left w:val="none" w:sz="0" w:space="0" w:color="auto"/>
        <w:bottom w:val="none" w:sz="0" w:space="0" w:color="auto"/>
        <w:right w:val="none" w:sz="0" w:space="0" w:color="auto"/>
      </w:divBdr>
    </w:div>
    <w:div w:id="296104913">
      <w:bodyDiv w:val="1"/>
      <w:marLeft w:val="0"/>
      <w:marRight w:val="0"/>
      <w:marTop w:val="0"/>
      <w:marBottom w:val="0"/>
      <w:divBdr>
        <w:top w:val="none" w:sz="0" w:space="0" w:color="auto"/>
        <w:left w:val="none" w:sz="0" w:space="0" w:color="auto"/>
        <w:bottom w:val="none" w:sz="0" w:space="0" w:color="auto"/>
        <w:right w:val="none" w:sz="0" w:space="0" w:color="auto"/>
      </w:divBdr>
    </w:div>
    <w:div w:id="302782646">
      <w:bodyDiv w:val="1"/>
      <w:marLeft w:val="0"/>
      <w:marRight w:val="0"/>
      <w:marTop w:val="0"/>
      <w:marBottom w:val="0"/>
      <w:divBdr>
        <w:top w:val="none" w:sz="0" w:space="0" w:color="auto"/>
        <w:left w:val="none" w:sz="0" w:space="0" w:color="auto"/>
        <w:bottom w:val="none" w:sz="0" w:space="0" w:color="auto"/>
        <w:right w:val="none" w:sz="0" w:space="0" w:color="auto"/>
      </w:divBdr>
    </w:div>
    <w:div w:id="354813784">
      <w:bodyDiv w:val="1"/>
      <w:marLeft w:val="0"/>
      <w:marRight w:val="0"/>
      <w:marTop w:val="0"/>
      <w:marBottom w:val="0"/>
      <w:divBdr>
        <w:top w:val="none" w:sz="0" w:space="0" w:color="auto"/>
        <w:left w:val="none" w:sz="0" w:space="0" w:color="auto"/>
        <w:bottom w:val="none" w:sz="0" w:space="0" w:color="auto"/>
        <w:right w:val="none" w:sz="0" w:space="0" w:color="auto"/>
      </w:divBdr>
    </w:div>
    <w:div w:id="363987113">
      <w:bodyDiv w:val="1"/>
      <w:marLeft w:val="0"/>
      <w:marRight w:val="0"/>
      <w:marTop w:val="0"/>
      <w:marBottom w:val="0"/>
      <w:divBdr>
        <w:top w:val="none" w:sz="0" w:space="0" w:color="auto"/>
        <w:left w:val="none" w:sz="0" w:space="0" w:color="auto"/>
        <w:bottom w:val="none" w:sz="0" w:space="0" w:color="auto"/>
        <w:right w:val="none" w:sz="0" w:space="0" w:color="auto"/>
      </w:divBdr>
    </w:div>
    <w:div w:id="398947241">
      <w:bodyDiv w:val="1"/>
      <w:marLeft w:val="0"/>
      <w:marRight w:val="0"/>
      <w:marTop w:val="0"/>
      <w:marBottom w:val="0"/>
      <w:divBdr>
        <w:top w:val="none" w:sz="0" w:space="0" w:color="auto"/>
        <w:left w:val="none" w:sz="0" w:space="0" w:color="auto"/>
        <w:bottom w:val="none" w:sz="0" w:space="0" w:color="auto"/>
        <w:right w:val="none" w:sz="0" w:space="0" w:color="auto"/>
      </w:divBdr>
    </w:div>
    <w:div w:id="499582140">
      <w:bodyDiv w:val="1"/>
      <w:marLeft w:val="0"/>
      <w:marRight w:val="0"/>
      <w:marTop w:val="0"/>
      <w:marBottom w:val="0"/>
      <w:divBdr>
        <w:top w:val="none" w:sz="0" w:space="0" w:color="auto"/>
        <w:left w:val="none" w:sz="0" w:space="0" w:color="auto"/>
        <w:bottom w:val="none" w:sz="0" w:space="0" w:color="auto"/>
        <w:right w:val="none" w:sz="0" w:space="0" w:color="auto"/>
      </w:divBdr>
    </w:div>
    <w:div w:id="521748620">
      <w:bodyDiv w:val="1"/>
      <w:marLeft w:val="0"/>
      <w:marRight w:val="0"/>
      <w:marTop w:val="0"/>
      <w:marBottom w:val="0"/>
      <w:divBdr>
        <w:top w:val="none" w:sz="0" w:space="0" w:color="auto"/>
        <w:left w:val="none" w:sz="0" w:space="0" w:color="auto"/>
        <w:bottom w:val="none" w:sz="0" w:space="0" w:color="auto"/>
        <w:right w:val="none" w:sz="0" w:space="0" w:color="auto"/>
      </w:divBdr>
    </w:div>
    <w:div w:id="785463953">
      <w:bodyDiv w:val="1"/>
      <w:marLeft w:val="0"/>
      <w:marRight w:val="0"/>
      <w:marTop w:val="0"/>
      <w:marBottom w:val="0"/>
      <w:divBdr>
        <w:top w:val="none" w:sz="0" w:space="0" w:color="auto"/>
        <w:left w:val="none" w:sz="0" w:space="0" w:color="auto"/>
        <w:bottom w:val="none" w:sz="0" w:space="0" w:color="auto"/>
        <w:right w:val="none" w:sz="0" w:space="0" w:color="auto"/>
      </w:divBdr>
    </w:div>
    <w:div w:id="791830468">
      <w:bodyDiv w:val="1"/>
      <w:marLeft w:val="0"/>
      <w:marRight w:val="0"/>
      <w:marTop w:val="0"/>
      <w:marBottom w:val="0"/>
      <w:divBdr>
        <w:top w:val="none" w:sz="0" w:space="0" w:color="auto"/>
        <w:left w:val="none" w:sz="0" w:space="0" w:color="auto"/>
        <w:bottom w:val="none" w:sz="0" w:space="0" w:color="auto"/>
        <w:right w:val="none" w:sz="0" w:space="0" w:color="auto"/>
      </w:divBdr>
    </w:div>
    <w:div w:id="1079793775">
      <w:bodyDiv w:val="1"/>
      <w:marLeft w:val="0"/>
      <w:marRight w:val="0"/>
      <w:marTop w:val="0"/>
      <w:marBottom w:val="0"/>
      <w:divBdr>
        <w:top w:val="none" w:sz="0" w:space="0" w:color="auto"/>
        <w:left w:val="none" w:sz="0" w:space="0" w:color="auto"/>
        <w:bottom w:val="none" w:sz="0" w:space="0" w:color="auto"/>
        <w:right w:val="none" w:sz="0" w:space="0" w:color="auto"/>
      </w:divBdr>
    </w:div>
    <w:div w:id="1083142487">
      <w:bodyDiv w:val="1"/>
      <w:marLeft w:val="0"/>
      <w:marRight w:val="0"/>
      <w:marTop w:val="0"/>
      <w:marBottom w:val="0"/>
      <w:divBdr>
        <w:top w:val="none" w:sz="0" w:space="0" w:color="auto"/>
        <w:left w:val="none" w:sz="0" w:space="0" w:color="auto"/>
        <w:bottom w:val="none" w:sz="0" w:space="0" w:color="auto"/>
        <w:right w:val="none" w:sz="0" w:space="0" w:color="auto"/>
      </w:divBdr>
    </w:div>
    <w:div w:id="1100679938">
      <w:bodyDiv w:val="1"/>
      <w:marLeft w:val="0"/>
      <w:marRight w:val="0"/>
      <w:marTop w:val="0"/>
      <w:marBottom w:val="0"/>
      <w:divBdr>
        <w:top w:val="none" w:sz="0" w:space="0" w:color="auto"/>
        <w:left w:val="none" w:sz="0" w:space="0" w:color="auto"/>
        <w:bottom w:val="none" w:sz="0" w:space="0" w:color="auto"/>
        <w:right w:val="none" w:sz="0" w:space="0" w:color="auto"/>
      </w:divBdr>
    </w:div>
    <w:div w:id="1107695777">
      <w:bodyDiv w:val="1"/>
      <w:marLeft w:val="0"/>
      <w:marRight w:val="0"/>
      <w:marTop w:val="0"/>
      <w:marBottom w:val="0"/>
      <w:divBdr>
        <w:top w:val="none" w:sz="0" w:space="0" w:color="auto"/>
        <w:left w:val="none" w:sz="0" w:space="0" w:color="auto"/>
        <w:bottom w:val="none" w:sz="0" w:space="0" w:color="auto"/>
        <w:right w:val="none" w:sz="0" w:space="0" w:color="auto"/>
      </w:divBdr>
    </w:div>
    <w:div w:id="1110472661">
      <w:bodyDiv w:val="1"/>
      <w:marLeft w:val="0"/>
      <w:marRight w:val="0"/>
      <w:marTop w:val="0"/>
      <w:marBottom w:val="0"/>
      <w:divBdr>
        <w:top w:val="none" w:sz="0" w:space="0" w:color="auto"/>
        <w:left w:val="none" w:sz="0" w:space="0" w:color="auto"/>
        <w:bottom w:val="none" w:sz="0" w:space="0" w:color="auto"/>
        <w:right w:val="none" w:sz="0" w:space="0" w:color="auto"/>
      </w:divBdr>
    </w:div>
    <w:div w:id="1117021090">
      <w:bodyDiv w:val="1"/>
      <w:marLeft w:val="0"/>
      <w:marRight w:val="0"/>
      <w:marTop w:val="0"/>
      <w:marBottom w:val="0"/>
      <w:divBdr>
        <w:top w:val="none" w:sz="0" w:space="0" w:color="auto"/>
        <w:left w:val="none" w:sz="0" w:space="0" w:color="auto"/>
        <w:bottom w:val="none" w:sz="0" w:space="0" w:color="auto"/>
        <w:right w:val="none" w:sz="0" w:space="0" w:color="auto"/>
      </w:divBdr>
    </w:div>
    <w:div w:id="1127898484">
      <w:bodyDiv w:val="1"/>
      <w:marLeft w:val="0"/>
      <w:marRight w:val="0"/>
      <w:marTop w:val="0"/>
      <w:marBottom w:val="0"/>
      <w:divBdr>
        <w:top w:val="none" w:sz="0" w:space="0" w:color="auto"/>
        <w:left w:val="none" w:sz="0" w:space="0" w:color="auto"/>
        <w:bottom w:val="none" w:sz="0" w:space="0" w:color="auto"/>
        <w:right w:val="none" w:sz="0" w:space="0" w:color="auto"/>
      </w:divBdr>
    </w:div>
    <w:div w:id="1180312165">
      <w:bodyDiv w:val="1"/>
      <w:marLeft w:val="0"/>
      <w:marRight w:val="0"/>
      <w:marTop w:val="0"/>
      <w:marBottom w:val="0"/>
      <w:divBdr>
        <w:top w:val="none" w:sz="0" w:space="0" w:color="auto"/>
        <w:left w:val="none" w:sz="0" w:space="0" w:color="auto"/>
        <w:bottom w:val="none" w:sz="0" w:space="0" w:color="auto"/>
        <w:right w:val="none" w:sz="0" w:space="0" w:color="auto"/>
      </w:divBdr>
    </w:div>
    <w:div w:id="1218318475">
      <w:bodyDiv w:val="1"/>
      <w:marLeft w:val="0"/>
      <w:marRight w:val="0"/>
      <w:marTop w:val="0"/>
      <w:marBottom w:val="0"/>
      <w:divBdr>
        <w:top w:val="none" w:sz="0" w:space="0" w:color="auto"/>
        <w:left w:val="none" w:sz="0" w:space="0" w:color="auto"/>
        <w:bottom w:val="none" w:sz="0" w:space="0" w:color="auto"/>
        <w:right w:val="none" w:sz="0" w:space="0" w:color="auto"/>
      </w:divBdr>
    </w:div>
    <w:div w:id="1231043843">
      <w:bodyDiv w:val="1"/>
      <w:marLeft w:val="0"/>
      <w:marRight w:val="0"/>
      <w:marTop w:val="0"/>
      <w:marBottom w:val="0"/>
      <w:divBdr>
        <w:top w:val="none" w:sz="0" w:space="0" w:color="auto"/>
        <w:left w:val="none" w:sz="0" w:space="0" w:color="auto"/>
        <w:bottom w:val="none" w:sz="0" w:space="0" w:color="auto"/>
        <w:right w:val="none" w:sz="0" w:space="0" w:color="auto"/>
      </w:divBdr>
    </w:div>
    <w:div w:id="1380590746">
      <w:bodyDiv w:val="1"/>
      <w:marLeft w:val="0"/>
      <w:marRight w:val="0"/>
      <w:marTop w:val="0"/>
      <w:marBottom w:val="0"/>
      <w:divBdr>
        <w:top w:val="none" w:sz="0" w:space="0" w:color="auto"/>
        <w:left w:val="none" w:sz="0" w:space="0" w:color="auto"/>
        <w:bottom w:val="none" w:sz="0" w:space="0" w:color="auto"/>
        <w:right w:val="none" w:sz="0" w:space="0" w:color="auto"/>
      </w:divBdr>
    </w:div>
    <w:div w:id="1420715998">
      <w:bodyDiv w:val="1"/>
      <w:marLeft w:val="0"/>
      <w:marRight w:val="0"/>
      <w:marTop w:val="0"/>
      <w:marBottom w:val="0"/>
      <w:divBdr>
        <w:top w:val="none" w:sz="0" w:space="0" w:color="auto"/>
        <w:left w:val="none" w:sz="0" w:space="0" w:color="auto"/>
        <w:bottom w:val="none" w:sz="0" w:space="0" w:color="auto"/>
        <w:right w:val="none" w:sz="0" w:space="0" w:color="auto"/>
      </w:divBdr>
    </w:div>
    <w:div w:id="1422990877">
      <w:bodyDiv w:val="1"/>
      <w:marLeft w:val="0"/>
      <w:marRight w:val="0"/>
      <w:marTop w:val="0"/>
      <w:marBottom w:val="0"/>
      <w:divBdr>
        <w:top w:val="none" w:sz="0" w:space="0" w:color="auto"/>
        <w:left w:val="none" w:sz="0" w:space="0" w:color="auto"/>
        <w:bottom w:val="none" w:sz="0" w:space="0" w:color="auto"/>
        <w:right w:val="none" w:sz="0" w:space="0" w:color="auto"/>
      </w:divBdr>
    </w:div>
    <w:div w:id="1558589146">
      <w:bodyDiv w:val="1"/>
      <w:marLeft w:val="0"/>
      <w:marRight w:val="0"/>
      <w:marTop w:val="0"/>
      <w:marBottom w:val="0"/>
      <w:divBdr>
        <w:top w:val="none" w:sz="0" w:space="0" w:color="auto"/>
        <w:left w:val="none" w:sz="0" w:space="0" w:color="auto"/>
        <w:bottom w:val="none" w:sz="0" w:space="0" w:color="auto"/>
        <w:right w:val="none" w:sz="0" w:space="0" w:color="auto"/>
      </w:divBdr>
    </w:div>
    <w:div w:id="1561356908">
      <w:bodyDiv w:val="1"/>
      <w:marLeft w:val="0"/>
      <w:marRight w:val="0"/>
      <w:marTop w:val="0"/>
      <w:marBottom w:val="0"/>
      <w:divBdr>
        <w:top w:val="none" w:sz="0" w:space="0" w:color="auto"/>
        <w:left w:val="none" w:sz="0" w:space="0" w:color="auto"/>
        <w:bottom w:val="none" w:sz="0" w:space="0" w:color="auto"/>
        <w:right w:val="none" w:sz="0" w:space="0" w:color="auto"/>
      </w:divBdr>
    </w:div>
    <w:div w:id="1598097232">
      <w:bodyDiv w:val="1"/>
      <w:marLeft w:val="0"/>
      <w:marRight w:val="0"/>
      <w:marTop w:val="0"/>
      <w:marBottom w:val="0"/>
      <w:divBdr>
        <w:top w:val="none" w:sz="0" w:space="0" w:color="auto"/>
        <w:left w:val="none" w:sz="0" w:space="0" w:color="auto"/>
        <w:bottom w:val="none" w:sz="0" w:space="0" w:color="auto"/>
        <w:right w:val="none" w:sz="0" w:space="0" w:color="auto"/>
      </w:divBdr>
    </w:div>
    <w:div w:id="1660886136">
      <w:bodyDiv w:val="1"/>
      <w:marLeft w:val="0"/>
      <w:marRight w:val="0"/>
      <w:marTop w:val="0"/>
      <w:marBottom w:val="0"/>
      <w:divBdr>
        <w:top w:val="none" w:sz="0" w:space="0" w:color="auto"/>
        <w:left w:val="none" w:sz="0" w:space="0" w:color="auto"/>
        <w:bottom w:val="none" w:sz="0" w:space="0" w:color="auto"/>
        <w:right w:val="none" w:sz="0" w:space="0" w:color="auto"/>
      </w:divBdr>
    </w:div>
    <w:div w:id="1697147530">
      <w:bodyDiv w:val="1"/>
      <w:marLeft w:val="0"/>
      <w:marRight w:val="0"/>
      <w:marTop w:val="0"/>
      <w:marBottom w:val="0"/>
      <w:divBdr>
        <w:top w:val="none" w:sz="0" w:space="0" w:color="auto"/>
        <w:left w:val="none" w:sz="0" w:space="0" w:color="auto"/>
        <w:bottom w:val="none" w:sz="0" w:space="0" w:color="auto"/>
        <w:right w:val="none" w:sz="0" w:space="0" w:color="auto"/>
      </w:divBdr>
    </w:div>
    <w:div w:id="1712074525">
      <w:bodyDiv w:val="1"/>
      <w:marLeft w:val="0"/>
      <w:marRight w:val="0"/>
      <w:marTop w:val="0"/>
      <w:marBottom w:val="0"/>
      <w:divBdr>
        <w:top w:val="none" w:sz="0" w:space="0" w:color="auto"/>
        <w:left w:val="none" w:sz="0" w:space="0" w:color="auto"/>
        <w:bottom w:val="none" w:sz="0" w:space="0" w:color="auto"/>
        <w:right w:val="none" w:sz="0" w:space="0" w:color="auto"/>
      </w:divBdr>
    </w:div>
    <w:div w:id="1759056403">
      <w:bodyDiv w:val="1"/>
      <w:marLeft w:val="0"/>
      <w:marRight w:val="0"/>
      <w:marTop w:val="0"/>
      <w:marBottom w:val="0"/>
      <w:divBdr>
        <w:top w:val="none" w:sz="0" w:space="0" w:color="auto"/>
        <w:left w:val="none" w:sz="0" w:space="0" w:color="auto"/>
        <w:bottom w:val="none" w:sz="0" w:space="0" w:color="auto"/>
        <w:right w:val="none" w:sz="0" w:space="0" w:color="auto"/>
      </w:divBdr>
    </w:div>
    <w:div w:id="1788307371">
      <w:bodyDiv w:val="1"/>
      <w:marLeft w:val="0"/>
      <w:marRight w:val="0"/>
      <w:marTop w:val="0"/>
      <w:marBottom w:val="0"/>
      <w:divBdr>
        <w:top w:val="none" w:sz="0" w:space="0" w:color="auto"/>
        <w:left w:val="none" w:sz="0" w:space="0" w:color="auto"/>
        <w:bottom w:val="none" w:sz="0" w:space="0" w:color="auto"/>
        <w:right w:val="none" w:sz="0" w:space="0" w:color="auto"/>
      </w:divBdr>
    </w:div>
    <w:div w:id="1790933648">
      <w:bodyDiv w:val="1"/>
      <w:marLeft w:val="0"/>
      <w:marRight w:val="0"/>
      <w:marTop w:val="0"/>
      <w:marBottom w:val="0"/>
      <w:divBdr>
        <w:top w:val="none" w:sz="0" w:space="0" w:color="auto"/>
        <w:left w:val="none" w:sz="0" w:space="0" w:color="auto"/>
        <w:bottom w:val="none" w:sz="0" w:space="0" w:color="auto"/>
        <w:right w:val="none" w:sz="0" w:space="0" w:color="auto"/>
      </w:divBdr>
    </w:div>
    <w:div w:id="1829441274">
      <w:bodyDiv w:val="1"/>
      <w:marLeft w:val="0"/>
      <w:marRight w:val="0"/>
      <w:marTop w:val="0"/>
      <w:marBottom w:val="0"/>
      <w:divBdr>
        <w:top w:val="none" w:sz="0" w:space="0" w:color="auto"/>
        <w:left w:val="none" w:sz="0" w:space="0" w:color="auto"/>
        <w:bottom w:val="none" w:sz="0" w:space="0" w:color="auto"/>
        <w:right w:val="none" w:sz="0" w:space="0" w:color="auto"/>
      </w:divBdr>
    </w:div>
    <w:div w:id="1895893505">
      <w:bodyDiv w:val="1"/>
      <w:marLeft w:val="0"/>
      <w:marRight w:val="0"/>
      <w:marTop w:val="0"/>
      <w:marBottom w:val="0"/>
      <w:divBdr>
        <w:top w:val="none" w:sz="0" w:space="0" w:color="auto"/>
        <w:left w:val="none" w:sz="0" w:space="0" w:color="auto"/>
        <w:bottom w:val="none" w:sz="0" w:space="0" w:color="auto"/>
        <w:right w:val="none" w:sz="0" w:space="0" w:color="auto"/>
      </w:divBdr>
    </w:div>
    <w:div w:id="1901551411">
      <w:bodyDiv w:val="1"/>
      <w:marLeft w:val="0"/>
      <w:marRight w:val="0"/>
      <w:marTop w:val="0"/>
      <w:marBottom w:val="0"/>
      <w:divBdr>
        <w:top w:val="none" w:sz="0" w:space="0" w:color="auto"/>
        <w:left w:val="none" w:sz="0" w:space="0" w:color="auto"/>
        <w:bottom w:val="none" w:sz="0" w:space="0" w:color="auto"/>
        <w:right w:val="none" w:sz="0" w:space="0" w:color="auto"/>
      </w:divBdr>
    </w:div>
    <w:div w:id="1940748017">
      <w:bodyDiv w:val="1"/>
      <w:marLeft w:val="0"/>
      <w:marRight w:val="0"/>
      <w:marTop w:val="0"/>
      <w:marBottom w:val="0"/>
      <w:divBdr>
        <w:top w:val="none" w:sz="0" w:space="0" w:color="auto"/>
        <w:left w:val="none" w:sz="0" w:space="0" w:color="auto"/>
        <w:bottom w:val="none" w:sz="0" w:space="0" w:color="auto"/>
        <w:right w:val="none" w:sz="0" w:space="0" w:color="auto"/>
      </w:divBdr>
    </w:div>
    <w:div w:id="2060278880">
      <w:bodyDiv w:val="1"/>
      <w:marLeft w:val="0"/>
      <w:marRight w:val="0"/>
      <w:marTop w:val="0"/>
      <w:marBottom w:val="0"/>
      <w:divBdr>
        <w:top w:val="none" w:sz="0" w:space="0" w:color="auto"/>
        <w:left w:val="none" w:sz="0" w:space="0" w:color="auto"/>
        <w:bottom w:val="none" w:sz="0" w:space="0" w:color="auto"/>
        <w:right w:val="none" w:sz="0" w:space="0" w:color="auto"/>
      </w:divBdr>
    </w:div>
    <w:div w:id="2072531423">
      <w:bodyDiv w:val="1"/>
      <w:marLeft w:val="0"/>
      <w:marRight w:val="0"/>
      <w:marTop w:val="0"/>
      <w:marBottom w:val="0"/>
      <w:divBdr>
        <w:top w:val="none" w:sz="0" w:space="0" w:color="auto"/>
        <w:left w:val="none" w:sz="0" w:space="0" w:color="auto"/>
        <w:bottom w:val="none" w:sz="0" w:space="0" w:color="auto"/>
        <w:right w:val="none" w:sz="0" w:space="0" w:color="auto"/>
      </w:divBdr>
    </w:div>
    <w:div w:id="212418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Training\FU\I2SE\Materials\Templates\Reqs\Template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D881A-E52D-4594-9027-E90980E31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Template_SRS.dot</Template>
  <TotalTime>1583</TotalTime>
  <Pages>29</Pages>
  <Words>5142</Words>
  <Characters>29316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Template_SRS</vt:lpstr>
    </vt:vector>
  </TitlesOfParts>
  <Manager>Nguyen Thanh Nam</Manager>
  <Company>FPTSoft</Company>
  <LinksUpToDate>false</LinksUpToDate>
  <CharactersWithSpaces>34390</CharactersWithSpaces>
  <SharedDoc>false</SharedDoc>
  <HLinks>
    <vt:vector size="150" baseType="variant">
      <vt:variant>
        <vt:i4>1572924</vt:i4>
      </vt:variant>
      <vt:variant>
        <vt:i4>146</vt:i4>
      </vt:variant>
      <vt:variant>
        <vt:i4>0</vt:i4>
      </vt:variant>
      <vt:variant>
        <vt:i4>5</vt:i4>
      </vt:variant>
      <vt:variant>
        <vt:lpwstr/>
      </vt:variant>
      <vt:variant>
        <vt:lpwstr>_Toc374529947</vt:lpwstr>
      </vt:variant>
      <vt:variant>
        <vt:i4>1572924</vt:i4>
      </vt:variant>
      <vt:variant>
        <vt:i4>140</vt:i4>
      </vt:variant>
      <vt:variant>
        <vt:i4>0</vt:i4>
      </vt:variant>
      <vt:variant>
        <vt:i4>5</vt:i4>
      </vt:variant>
      <vt:variant>
        <vt:lpwstr/>
      </vt:variant>
      <vt:variant>
        <vt:lpwstr>_Toc374529946</vt:lpwstr>
      </vt:variant>
      <vt:variant>
        <vt:i4>1572924</vt:i4>
      </vt:variant>
      <vt:variant>
        <vt:i4>134</vt:i4>
      </vt:variant>
      <vt:variant>
        <vt:i4>0</vt:i4>
      </vt:variant>
      <vt:variant>
        <vt:i4>5</vt:i4>
      </vt:variant>
      <vt:variant>
        <vt:lpwstr/>
      </vt:variant>
      <vt:variant>
        <vt:lpwstr>_Toc374529945</vt:lpwstr>
      </vt:variant>
      <vt:variant>
        <vt:i4>1572924</vt:i4>
      </vt:variant>
      <vt:variant>
        <vt:i4>128</vt:i4>
      </vt:variant>
      <vt:variant>
        <vt:i4>0</vt:i4>
      </vt:variant>
      <vt:variant>
        <vt:i4>5</vt:i4>
      </vt:variant>
      <vt:variant>
        <vt:lpwstr/>
      </vt:variant>
      <vt:variant>
        <vt:lpwstr>_Toc374529944</vt:lpwstr>
      </vt:variant>
      <vt:variant>
        <vt:i4>1572924</vt:i4>
      </vt:variant>
      <vt:variant>
        <vt:i4>122</vt:i4>
      </vt:variant>
      <vt:variant>
        <vt:i4>0</vt:i4>
      </vt:variant>
      <vt:variant>
        <vt:i4>5</vt:i4>
      </vt:variant>
      <vt:variant>
        <vt:lpwstr/>
      </vt:variant>
      <vt:variant>
        <vt:lpwstr>_Toc374529943</vt:lpwstr>
      </vt:variant>
      <vt:variant>
        <vt:i4>1572924</vt:i4>
      </vt:variant>
      <vt:variant>
        <vt:i4>116</vt:i4>
      </vt:variant>
      <vt:variant>
        <vt:i4>0</vt:i4>
      </vt:variant>
      <vt:variant>
        <vt:i4>5</vt:i4>
      </vt:variant>
      <vt:variant>
        <vt:lpwstr/>
      </vt:variant>
      <vt:variant>
        <vt:lpwstr>_Toc374529942</vt:lpwstr>
      </vt:variant>
      <vt:variant>
        <vt:i4>1572924</vt:i4>
      </vt:variant>
      <vt:variant>
        <vt:i4>110</vt:i4>
      </vt:variant>
      <vt:variant>
        <vt:i4>0</vt:i4>
      </vt:variant>
      <vt:variant>
        <vt:i4>5</vt:i4>
      </vt:variant>
      <vt:variant>
        <vt:lpwstr/>
      </vt:variant>
      <vt:variant>
        <vt:lpwstr>_Toc374529941</vt:lpwstr>
      </vt:variant>
      <vt:variant>
        <vt:i4>1572924</vt:i4>
      </vt:variant>
      <vt:variant>
        <vt:i4>104</vt:i4>
      </vt:variant>
      <vt:variant>
        <vt:i4>0</vt:i4>
      </vt:variant>
      <vt:variant>
        <vt:i4>5</vt:i4>
      </vt:variant>
      <vt:variant>
        <vt:lpwstr/>
      </vt:variant>
      <vt:variant>
        <vt:lpwstr>_Toc374529940</vt:lpwstr>
      </vt:variant>
      <vt:variant>
        <vt:i4>2031676</vt:i4>
      </vt:variant>
      <vt:variant>
        <vt:i4>98</vt:i4>
      </vt:variant>
      <vt:variant>
        <vt:i4>0</vt:i4>
      </vt:variant>
      <vt:variant>
        <vt:i4>5</vt:i4>
      </vt:variant>
      <vt:variant>
        <vt:lpwstr/>
      </vt:variant>
      <vt:variant>
        <vt:lpwstr>_Toc374529939</vt:lpwstr>
      </vt:variant>
      <vt:variant>
        <vt:i4>2031676</vt:i4>
      </vt:variant>
      <vt:variant>
        <vt:i4>92</vt:i4>
      </vt:variant>
      <vt:variant>
        <vt:i4>0</vt:i4>
      </vt:variant>
      <vt:variant>
        <vt:i4>5</vt:i4>
      </vt:variant>
      <vt:variant>
        <vt:lpwstr/>
      </vt:variant>
      <vt:variant>
        <vt:lpwstr>_Toc374529938</vt:lpwstr>
      </vt:variant>
      <vt:variant>
        <vt:i4>2031676</vt:i4>
      </vt:variant>
      <vt:variant>
        <vt:i4>86</vt:i4>
      </vt:variant>
      <vt:variant>
        <vt:i4>0</vt:i4>
      </vt:variant>
      <vt:variant>
        <vt:i4>5</vt:i4>
      </vt:variant>
      <vt:variant>
        <vt:lpwstr/>
      </vt:variant>
      <vt:variant>
        <vt:lpwstr>_Toc374529937</vt:lpwstr>
      </vt:variant>
      <vt:variant>
        <vt:i4>2031676</vt:i4>
      </vt:variant>
      <vt:variant>
        <vt:i4>80</vt:i4>
      </vt:variant>
      <vt:variant>
        <vt:i4>0</vt:i4>
      </vt:variant>
      <vt:variant>
        <vt:i4>5</vt:i4>
      </vt:variant>
      <vt:variant>
        <vt:lpwstr/>
      </vt:variant>
      <vt:variant>
        <vt:lpwstr>_Toc374529936</vt:lpwstr>
      </vt:variant>
      <vt:variant>
        <vt:i4>2031676</vt:i4>
      </vt:variant>
      <vt:variant>
        <vt:i4>74</vt:i4>
      </vt:variant>
      <vt:variant>
        <vt:i4>0</vt:i4>
      </vt:variant>
      <vt:variant>
        <vt:i4>5</vt:i4>
      </vt:variant>
      <vt:variant>
        <vt:lpwstr/>
      </vt:variant>
      <vt:variant>
        <vt:lpwstr>_Toc374529935</vt:lpwstr>
      </vt:variant>
      <vt:variant>
        <vt:i4>2031676</vt:i4>
      </vt:variant>
      <vt:variant>
        <vt:i4>68</vt:i4>
      </vt:variant>
      <vt:variant>
        <vt:i4>0</vt:i4>
      </vt:variant>
      <vt:variant>
        <vt:i4>5</vt:i4>
      </vt:variant>
      <vt:variant>
        <vt:lpwstr/>
      </vt:variant>
      <vt:variant>
        <vt:lpwstr>_Toc374529934</vt:lpwstr>
      </vt:variant>
      <vt:variant>
        <vt:i4>2031676</vt:i4>
      </vt:variant>
      <vt:variant>
        <vt:i4>62</vt:i4>
      </vt:variant>
      <vt:variant>
        <vt:i4>0</vt:i4>
      </vt:variant>
      <vt:variant>
        <vt:i4>5</vt:i4>
      </vt:variant>
      <vt:variant>
        <vt:lpwstr/>
      </vt:variant>
      <vt:variant>
        <vt:lpwstr>_Toc374529933</vt:lpwstr>
      </vt:variant>
      <vt:variant>
        <vt:i4>2031676</vt:i4>
      </vt:variant>
      <vt:variant>
        <vt:i4>56</vt:i4>
      </vt:variant>
      <vt:variant>
        <vt:i4>0</vt:i4>
      </vt:variant>
      <vt:variant>
        <vt:i4>5</vt:i4>
      </vt:variant>
      <vt:variant>
        <vt:lpwstr/>
      </vt:variant>
      <vt:variant>
        <vt:lpwstr>_Toc374529932</vt:lpwstr>
      </vt:variant>
      <vt:variant>
        <vt:i4>2031676</vt:i4>
      </vt:variant>
      <vt:variant>
        <vt:i4>50</vt:i4>
      </vt:variant>
      <vt:variant>
        <vt:i4>0</vt:i4>
      </vt:variant>
      <vt:variant>
        <vt:i4>5</vt:i4>
      </vt:variant>
      <vt:variant>
        <vt:lpwstr/>
      </vt:variant>
      <vt:variant>
        <vt:lpwstr>_Toc374529931</vt:lpwstr>
      </vt:variant>
      <vt:variant>
        <vt:i4>2031676</vt:i4>
      </vt:variant>
      <vt:variant>
        <vt:i4>44</vt:i4>
      </vt:variant>
      <vt:variant>
        <vt:i4>0</vt:i4>
      </vt:variant>
      <vt:variant>
        <vt:i4>5</vt:i4>
      </vt:variant>
      <vt:variant>
        <vt:lpwstr/>
      </vt:variant>
      <vt:variant>
        <vt:lpwstr>_Toc374529930</vt:lpwstr>
      </vt:variant>
      <vt:variant>
        <vt:i4>1966140</vt:i4>
      </vt:variant>
      <vt:variant>
        <vt:i4>38</vt:i4>
      </vt:variant>
      <vt:variant>
        <vt:i4>0</vt:i4>
      </vt:variant>
      <vt:variant>
        <vt:i4>5</vt:i4>
      </vt:variant>
      <vt:variant>
        <vt:lpwstr/>
      </vt:variant>
      <vt:variant>
        <vt:lpwstr>_Toc374529929</vt:lpwstr>
      </vt:variant>
      <vt:variant>
        <vt:i4>1966140</vt:i4>
      </vt:variant>
      <vt:variant>
        <vt:i4>32</vt:i4>
      </vt:variant>
      <vt:variant>
        <vt:i4>0</vt:i4>
      </vt:variant>
      <vt:variant>
        <vt:i4>5</vt:i4>
      </vt:variant>
      <vt:variant>
        <vt:lpwstr/>
      </vt:variant>
      <vt:variant>
        <vt:lpwstr>_Toc374529928</vt:lpwstr>
      </vt:variant>
      <vt:variant>
        <vt:i4>1966140</vt:i4>
      </vt:variant>
      <vt:variant>
        <vt:i4>26</vt:i4>
      </vt:variant>
      <vt:variant>
        <vt:i4>0</vt:i4>
      </vt:variant>
      <vt:variant>
        <vt:i4>5</vt:i4>
      </vt:variant>
      <vt:variant>
        <vt:lpwstr/>
      </vt:variant>
      <vt:variant>
        <vt:lpwstr>_Toc374529927</vt:lpwstr>
      </vt:variant>
      <vt:variant>
        <vt:i4>1966140</vt:i4>
      </vt:variant>
      <vt:variant>
        <vt:i4>20</vt:i4>
      </vt:variant>
      <vt:variant>
        <vt:i4>0</vt:i4>
      </vt:variant>
      <vt:variant>
        <vt:i4>5</vt:i4>
      </vt:variant>
      <vt:variant>
        <vt:lpwstr/>
      </vt:variant>
      <vt:variant>
        <vt:lpwstr>_Toc374529926</vt:lpwstr>
      </vt:variant>
      <vt:variant>
        <vt:i4>1966140</vt:i4>
      </vt:variant>
      <vt:variant>
        <vt:i4>14</vt:i4>
      </vt:variant>
      <vt:variant>
        <vt:i4>0</vt:i4>
      </vt:variant>
      <vt:variant>
        <vt:i4>5</vt:i4>
      </vt:variant>
      <vt:variant>
        <vt:lpwstr/>
      </vt:variant>
      <vt:variant>
        <vt:lpwstr>_Toc374529925</vt:lpwstr>
      </vt:variant>
      <vt:variant>
        <vt:i4>1966140</vt:i4>
      </vt:variant>
      <vt:variant>
        <vt:i4>8</vt:i4>
      </vt:variant>
      <vt:variant>
        <vt:i4>0</vt:i4>
      </vt:variant>
      <vt:variant>
        <vt:i4>5</vt:i4>
      </vt:variant>
      <vt:variant>
        <vt:lpwstr/>
      </vt:variant>
      <vt:variant>
        <vt:lpwstr>_Toc374529924</vt:lpwstr>
      </vt:variant>
      <vt:variant>
        <vt:i4>1966140</vt:i4>
      </vt:variant>
      <vt:variant>
        <vt:i4>2</vt:i4>
      </vt:variant>
      <vt:variant>
        <vt:i4>0</vt:i4>
      </vt:variant>
      <vt:variant>
        <vt:i4>5</vt:i4>
      </vt:variant>
      <vt:variant>
        <vt:lpwstr/>
      </vt:variant>
      <vt:variant>
        <vt:lpwstr>_Toc374529923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Template_SRS</dc:title>
  <dc:subject>1/1</dc:subject>
  <dc:creator>Author</dc:creator>
  <cp:keywords/>
  <dc:description>CMM-4 Project</dc:description>
  <cp:lastModifiedBy>PinkKyy Nevve</cp:lastModifiedBy>
  <cp:revision>478</cp:revision>
  <cp:lastPrinted>1899-12-31T17:00:00Z</cp:lastPrinted>
  <dcterms:created xsi:type="dcterms:W3CDTF">2016-07-13T07:25:00Z</dcterms:created>
  <dcterms:modified xsi:type="dcterms:W3CDTF">2024-06-28T17:32:00Z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07575c34a7abb250e32e210383f698fc2ef2ed35e705d35cefc554fd231a11f2</vt:lpwstr>
  </property>
</Properties>
</file>