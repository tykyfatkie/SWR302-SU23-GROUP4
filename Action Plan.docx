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E882D" w14:textId="77777777" w:rsidR="00CE37CE" w:rsidRPr="00CE37CE" w:rsidRDefault="00CE37CE" w:rsidP="00CE37CE">
      <w:pPr>
        <w:pBdr>
          <w:top w:val="single" w:sz="36" w:space="1" w:color="auto"/>
        </w:pBdr>
        <w:tabs>
          <w:tab w:val="clear" w:pos="3600"/>
        </w:tabs>
        <w:spacing w:before="240" w:line="240" w:lineRule="auto"/>
        <w:jc w:val="right"/>
        <w:rPr>
          <w:b/>
          <w:kern w:val="28"/>
          <w:sz w:val="40"/>
        </w:rPr>
      </w:pPr>
    </w:p>
    <w:p w14:paraId="6D2AF3E5" w14:textId="09960D32" w:rsidR="00CE37CE" w:rsidRPr="00CE37CE" w:rsidRDefault="00CE37CE" w:rsidP="00CE37CE">
      <w:pPr>
        <w:tabs>
          <w:tab w:val="clear" w:pos="3600"/>
        </w:tabs>
        <w:spacing w:before="240" w:after="720" w:line="240" w:lineRule="auto"/>
        <w:jc w:val="right"/>
        <w:rPr>
          <w:b/>
          <w:kern w:val="28"/>
          <w:sz w:val="64"/>
        </w:rPr>
      </w:pPr>
      <w:r>
        <w:rPr>
          <w:b/>
          <w:kern w:val="28"/>
          <w:sz w:val="64"/>
        </w:rPr>
        <w:t>Action</w:t>
      </w:r>
      <w:r w:rsidRPr="00CE37CE">
        <w:rPr>
          <w:b/>
          <w:kern w:val="28"/>
          <w:sz w:val="64"/>
        </w:rPr>
        <w:t xml:space="preserve"> Plan</w:t>
      </w:r>
    </w:p>
    <w:p w14:paraId="23DB9852" w14:textId="77777777" w:rsidR="00CE37CE" w:rsidRPr="00CE37CE" w:rsidRDefault="00CE37CE" w:rsidP="00CE37CE">
      <w:pPr>
        <w:tabs>
          <w:tab w:val="clear" w:pos="3600"/>
        </w:tabs>
        <w:spacing w:after="400" w:line="240" w:lineRule="auto"/>
        <w:jc w:val="right"/>
        <w:rPr>
          <w:b/>
          <w:kern w:val="28"/>
          <w:sz w:val="40"/>
        </w:rPr>
      </w:pPr>
      <w:r w:rsidRPr="00CE37CE">
        <w:rPr>
          <w:b/>
          <w:kern w:val="28"/>
          <w:sz w:val="40"/>
        </w:rPr>
        <w:t>for</w:t>
      </w:r>
    </w:p>
    <w:p w14:paraId="3A6F4CA5" w14:textId="77777777" w:rsidR="00CE37CE" w:rsidRPr="00CE37CE" w:rsidRDefault="00CE37CE" w:rsidP="00CE37CE">
      <w:pPr>
        <w:tabs>
          <w:tab w:val="clear" w:pos="3600"/>
        </w:tabs>
        <w:spacing w:before="240" w:after="720" w:line="240" w:lineRule="auto"/>
        <w:jc w:val="right"/>
        <w:rPr>
          <w:b/>
          <w:kern w:val="28"/>
          <w:sz w:val="64"/>
        </w:rPr>
      </w:pPr>
      <w:r w:rsidRPr="00CE37CE">
        <w:rPr>
          <w:b/>
          <w:kern w:val="28"/>
          <w:sz w:val="64"/>
        </w:rPr>
        <w:t xml:space="preserve">Bakery Management System </w:t>
      </w:r>
    </w:p>
    <w:p w14:paraId="5ADC1B06" w14:textId="77777777" w:rsidR="00CE37CE" w:rsidRPr="00CE37CE" w:rsidRDefault="00CE37CE" w:rsidP="00CE37CE">
      <w:pPr>
        <w:tabs>
          <w:tab w:val="clear" w:pos="3600"/>
        </w:tabs>
        <w:spacing w:before="240" w:after="720" w:line="240" w:lineRule="auto"/>
        <w:jc w:val="right"/>
        <w:rPr>
          <w:b/>
          <w:kern w:val="28"/>
          <w:sz w:val="28"/>
        </w:rPr>
      </w:pPr>
      <w:r w:rsidRPr="00CE37CE">
        <w:rPr>
          <w:b/>
          <w:kern w:val="28"/>
          <w:sz w:val="28"/>
        </w:rPr>
        <w:t>Version 1.0 approved</w:t>
      </w:r>
    </w:p>
    <w:p w14:paraId="4905A127" w14:textId="77777777" w:rsidR="00CE37CE" w:rsidRPr="00CE37CE" w:rsidRDefault="00CE37CE" w:rsidP="00CE37CE">
      <w:pPr>
        <w:tabs>
          <w:tab w:val="clear" w:pos="3600"/>
        </w:tabs>
        <w:spacing w:before="240" w:after="720" w:line="240" w:lineRule="auto"/>
        <w:jc w:val="right"/>
        <w:rPr>
          <w:b/>
          <w:kern w:val="28"/>
          <w:sz w:val="28"/>
        </w:rPr>
      </w:pPr>
      <w:r w:rsidRPr="00CE37CE">
        <w:rPr>
          <w:b/>
          <w:kern w:val="28"/>
          <w:sz w:val="28"/>
        </w:rPr>
        <w:t xml:space="preserve">Prepared by Group 4 </w:t>
      </w:r>
    </w:p>
    <w:p w14:paraId="07E5DD51" w14:textId="77777777" w:rsidR="00656339" w:rsidRDefault="00656339"/>
    <w:p w14:paraId="5B9034BF" w14:textId="77777777" w:rsidR="00DE68C5" w:rsidRDefault="00DE68C5">
      <w:pPr>
        <w:pStyle w:val="Title"/>
      </w:pPr>
    </w:p>
    <w:p w14:paraId="47CD6AD6" w14:textId="77777777" w:rsidR="00DE68C5" w:rsidRDefault="00DE68C5">
      <w:pPr>
        <w:pStyle w:val="Title"/>
      </w:pPr>
    </w:p>
    <w:p w14:paraId="443C8F27" w14:textId="77777777" w:rsidR="00DE68C5" w:rsidRDefault="00DE68C5">
      <w:pPr>
        <w:pStyle w:val="Title"/>
      </w:pPr>
    </w:p>
    <w:p w14:paraId="3154B00C" w14:textId="77777777" w:rsidR="00DE68C5" w:rsidRDefault="00DE68C5">
      <w:pPr>
        <w:pStyle w:val="Title"/>
      </w:pPr>
    </w:p>
    <w:p w14:paraId="2ABE73A1" w14:textId="77777777" w:rsidR="00DE68C5" w:rsidRDefault="00DE68C5">
      <w:pPr>
        <w:pStyle w:val="Title"/>
      </w:pPr>
    </w:p>
    <w:p w14:paraId="66DAE152" w14:textId="77777777" w:rsidR="00DE68C5" w:rsidRDefault="00DE68C5">
      <w:pPr>
        <w:pStyle w:val="Title"/>
      </w:pPr>
    </w:p>
    <w:p w14:paraId="6CD6F3F4" w14:textId="77777777" w:rsidR="00DE68C5" w:rsidRDefault="00DE68C5">
      <w:pPr>
        <w:pStyle w:val="Title"/>
      </w:pPr>
    </w:p>
    <w:p w14:paraId="46D1F839" w14:textId="77777777" w:rsidR="00DE68C5" w:rsidRDefault="00DE68C5">
      <w:pPr>
        <w:pStyle w:val="Title"/>
      </w:pPr>
    </w:p>
    <w:p w14:paraId="43209626" w14:textId="77777777" w:rsidR="00DE68C5" w:rsidRDefault="00DE68C5">
      <w:pPr>
        <w:pStyle w:val="Title"/>
      </w:pPr>
    </w:p>
    <w:p w14:paraId="5C795A49" w14:textId="77777777" w:rsidR="00DE68C5" w:rsidRDefault="00DE68C5">
      <w:pPr>
        <w:pStyle w:val="Title"/>
      </w:pPr>
    </w:p>
    <w:p w14:paraId="567FA40C" w14:textId="77777777" w:rsidR="00DE68C5" w:rsidRDefault="00DE68C5">
      <w:pPr>
        <w:pStyle w:val="Title"/>
      </w:pPr>
    </w:p>
    <w:p w14:paraId="1DA17059" w14:textId="77777777" w:rsidR="00DE68C5" w:rsidRDefault="00DE68C5">
      <w:pPr>
        <w:pStyle w:val="Title"/>
      </w:pPr>
    </w:p>
    <w:p w14:paraId="58C359B1" w14:textId="77777777" w:rsidR="00DE68C5" w:rsidRDefault="00DE68C5">
      <w:pPr>
        <w:pStyle w:val="Title"/>
      </w:pPr>
    </w:p>
    <w:p w14:paraId="237C2352" w14:textId="77777777" w:rsidR="00DE68C5" w:rsidRDefault="00DE68C5">
      <w:pPr>
        <w:pStyle w:val="Title"/>
      </w:pPr>
    </w:p>
    <w:p w14:paraId="481E6557" w14:textId="77777777" w:rsidR="00DE68C5" w:rsidRDefault="00DE68C5">
      <w:pPr>
        <w:pStyle w:val="Title"/>
      </w:pPr>
    </w:p>
    <w:p w14:paraId="3769224B" w14:textId="77777777" w:rsidR="00DE68C5" w:rsidRDefault="00DE68C5">
      <w:pPr>
        <w:pStyle w:val="Title"/>
      </w:pPr>
    </w:p>
    <w:p w14:paraId="020E7F9E" w14:textId="77777777" w:rsidR="00DE68C5" w:rsidRDefault="00DE68C5">
      <w:pPr>
        <w:pStyle w:val="Title"/>
      </w:pPr>
    </w:p>
    <w:p w14:paraId="7208E02E" w14:textId="77777777" w:rsidR="00DE68C5" w:rsidRDefault="00DE68C5">
      <w:pPr>
        <w:pStyle w:val="Title"/>
      </w:pPr>
    </w:p>
    <w:p w14:paraId="1C31B66F" w14:textId="77777777" w:rsidR="00DE68C5" w:rsidRDefault="00DE68C5">
      <w:pPr>
        <w:pStyle w:val="Title"/>
      </w:pPr>
    </w:p>
    <w:p w14:paraId="70C026AB" w14:textId="77777777" w:rsidR="00DE68C5" w:rsidRDefault="00DE68C5">
      <w:pPr>
        <w:pStyle w:val="Title"/>
      </w:pPr>
    </w:p>
    <w:p w14:paraId="5B72AFBC" w14:textId="3A3079DF" w:rsidR="00656339" w:rsidRDefault="00656339">
      <w:pPr>
        <w:pStyle w:val="Title"/>
      </w:pPr>
      <w:r>
        <w:lastRenderedPageBreak/>
        <w:t xml:space="preserve">Action Items for </w:t>
      </w:r>
    </w:p>
    <w:p w14:paraId="59CCA13A" w14:textId="77777777" w:rsidR="00656339" w:rsidRDefault="00656339"/>
    <w:p w14:paraId="1A52176C" w14:textId="0A03DDC8" w:rsidR="00656339" w:rsidRDefault="00656339">
      <w:pPr>
        <w:pStyle w:val="Boilerplate"/>
        <w:tabs>
          <w:tab w:val="left" w:pos="7200"/>
        </w:tabs>
        <w:spacing w:after="0"/>
      </w:pPr>
      <w:r>
        <w:t>Action Item Number:</w:t>
      </w:r>
      <w:r w:rsidR="00D873C8">
        <w:t xml:space="preserve"> 1 </w:t>
      </w:r>
      <w:r>
        <w:tab/>
        <w:t>Owner:</w:t>
      </w:r>
      <w:r w:rsidR="00D873C8">
        <w:t xml:space="preserve"> </w:t>
      </w:r>
      <w:r w:rsidR="00A46D13">
        <w:t>Group 4</w:t>
      </w:r>
      <w:r w:rsidR="00D873C8">
        <w:rPr>
          <w:b w:val="0"/>
          <w:sz w:val="22"/>
        </w:rPr>
        <w:t xml:space="preserve">                       </w:t>
      </w:r>
      <w:r>
        <w:t xml:space="preserve">Due Date: </w:t>
      </w:r>
      <w:r w:rsidR="00D873C8">
        <w:t>2024-08-01</w:t>
      </w:r>
    </w:p>
    <w:p w14:paraId="2EDA672F" w14:textId="3359A0B5" w:rsidR="00656339" w:rsidRPr="00A8405D" w:rsidRDefault="00656339" w:rsidP="00683A03">
      <w:pPr>
        <w:pStyle w:val="Boilerplate"/>
        <w:rPr>
          <w:b w:val="0"/>
          <w:bCs/>
        </w:rPr>
      </w:pPr>
      <w:r w:rsidRPr="00A8405D">
        <w:rPr>
          <w:b w:val="0"/>
          <w:bCs/>
        </w:rPr>
        <w:t>Description of Activity:</w:t>
      </w:r>
      <w:r w:rsidR="00D873C8" w:rsidRPr="00A8405D">
        <w:rPr>
          <w:b w:val="0"/>
          <w:bCs/>
        </w:rPr>
        <w:t xml:space="preserve">  </w:t>
      </w:r>
      <w:r w:rsidR="00683A03" w:rsidRPr="00A8405D">
        <w:rPr>
          <w:b w:val="0"/>
          <w:bCs/>
        </w:rPr>
        <w:t>Define project scope and objectives.</w:t>
      </w:r>
    </w:p>
    <w:p w14:paraId="0BB54521" w14:textId="4C3C80E9" w:rsidR="00656339" w:rsidRPr="00A8405D" w:rsidRDefault="00656339">
      <w:pPr>
        <w:pStyle w:val="Boilerplate"/>
        <w:rPr>
          <w:b w:val="0"/>
          <w:bCs/>
        </w:rPr>
      </w:pPr>
      <w:r w:rsidRPr="00A8405D">
        <w:rPr>
          <w:b w:val="0"/>
          <w:bCs/>
        </w:rPr>
        <w:t>Deliverable(s):</w:t>
      </w:r>
      <w:r w:rsidR="00D873C8" w:rsidRPr="00A8405D">
        <w:rPr>
          <w:b w:val="0"/>
          <w:bCs/>
        </w:rPr>
        <w:t xml:space="preserve"> </w:t>
      </w:r>
      <w:r w:rsidR="00683A03" w:rsidRPr="00A8405D">
        <w:rPr>
          <w:b w:val="0"/>
          <w:bCs/>
        </w:rPr>
        <w:t>Project scope document</w:t>
      </w:r>
    </w:p>
    <w:p w14:paraId="4429A84D" w14:textId="77777777" w:rsidR="00656339" w:rsidRPr="00A8405D" w:rsidRDefault="00656339">
      <w:pPr>
        <w:rPr>
          <w:bCs/>
        </w:rPr>
      </w:pPr>
    </w:p>
    <w:p w14:paraId="0D2A7D59" w14:textId="473BE75F" w:rsidR="00656339" w:rsidRPr="00A8405D" w:rsidRDefault="00656339">
      <w:pPr>
        <w:pStyle w:val="Boilerplate"/>
        <w:rPr>
          <w:b w:val="0"/>
          <w:bCs/>
        </w:rPr>
      </w:pPr>
      <w:r w:rsidRPr="00A8405D">
        <w:rPr>
          <w:b w:val="0"/>
          <w:bCs/>
        </w:rPr>
        <w:t>Resources Needed:</w:t>
      </w:r>
      <w:r w:rsidR="00D873C8" w:rsidRPr="00A8405D">
        <w:rPr>
          <w:b w:val="0"/>
          <w:bCs/>
        </w:rPr>
        <w:t xml:space="preserve"> </w:t>
      </w:r>
      <w:r w:rsidR="00683A03" w:rsidRPr="00A8405D">
        <w:rPr>
          <w:b w:val="0"/>
          <w:bCs/>
        </w:rPr>
        <w:t>Project manager, stakeholders.</w:t>
      </w:r>
    </w:p>
    <w:p w14:paraId="32177DF9" w14:textId="77777777" w:rsidR="00656339" w:rsidRDefault="00656339"/>
    <w:p w14:paraId="4A488D9A" w14:textId="77777777" w:rsidR="00656339" w:rsidRDefault="00656339">
      <w:pPr>
        <w:pBdr>
          <w:bottom w:val="single" w:sz="18" w:space="1" w:color="auto"/>
        </w:pBdr>
        <w:rPr>
          <w:sz w:val="10"/>
        </w:rPr>
      </w:pPr>
    </w:p>
    <w:p w14:paraId="5C6D261C" w14:textId="77777777" w:rsidR="00656339" w:rsidRDefault="00656339">
      <w:pPr>
        <w:rPr>
          <w:sz w:val="10"/>
        </w:rPr>
      </w:pPr>
    </w:p>
    <w:p w14:paraId="625BDFDB" w14:textId="760FA7CF" w:rsidR="00656339" w:rsidRDefault="00656339">
      <w:pPr>
        <w:pStyle w:val="Boilerplate"/>
        <w:tabs>
          <w:tab w:val="left" w:pos="7200"/>
        </w:tabs>
        <w:spacing w:after="0"/>
      </w:pPr>
      <w:r>
        <w:t>Action Item Number:</w:t>
      </w:r>
      <w:r w:rsidR="00193AE1">
        <w:t xml:space="preserve"> 2</w:t>
      </w:r>
      <w:r>
        <w:tab/>
        <w:t>Owner:</w:t>
      </w:r>
      <w:r w:rsidR="00193AE1">
        <w:t xml:space="preserve"> </w:t>
      </w:r>
      <w:r w:rsidR="00DE33DA">
        <w:t>Group 4</w:t>
      </w:r>
      <w:r w:rsidR="00193AE1">
        <w:t xml:space="preserve">                         </w:t>
      </w:r>
      <w:r>
        <w:t xml:space="preserve">Due Date: </w:t>
      </w:r>
      <w:r w:rsidR="00193AE1">
        <w:t xml:space="preserve"> 2024-08-15</w:t>
      </w:r>
    </w:p>
    <w:p w14:paraId="79A7ACAC" w14:textId="3D2021D5" w:rsidR="00656339" w:rsidRPr="00A8405D" w:rsidRDefault="00656339">
      <w:pPr>
        <w:pStyle w:val="Boilerplate"/>
        <w:rPr>
          <w:b w:val="0"/>
          <w:bCs/>
        </w:rPr>
      </w:pPr>
      <w:r w:rsidRPr="00A8405D">
        <w:rPr>
          <w:b w:val="0"/>
          <w:bCs/>
        </w:rPr>
        <w:t>Description of Activity:</w:t>
      </w:r>
      <w:r w:rsidR="007D3A73" w:rsidRPr="00A8405D">
        <w:rPr>
          <w:b w:val="0"/>
          <w:bCs/>
        </w:rPr>
        <w:t xml:space="preserve"> </w:t>
      </w:r>
      <w:r w:rsidR="00547879" w:rsidRPr="00A8405D">
        <w:rPr>
          <w:b w:val="0"/>
          <w:bCs/>
        </w:rPr>
        <w:t>Design the database schema for the Bakery Management System.</w:t>
      </w:r>
    </w:p>
    <w:p w14:paraId="309833B4" w14:textId="77777777" w:rsidR="00656339" w:rsidRPr="00A8405D" w:rsidRDefault="00656339">
      <w:pPr>
        <w:rPr>
          <w:bCs/>
        </w:rPr>
      </w:pPr>
    </w:p>
    <w:p w14:paraId="5A04458C" w14:textId="4A546291" w:rsidR="00656339" w:rsidRPr="00A8405D" w:rsidRDefault="00656339">
      <w:pPr>
        <w:pStyle w:val="Boilerplate"/>
        <w:rPr>
          <w:b w:val="0"/>
          <w:bCs/>
        </w:rPr>
      </w:pPr>
      <w:r w:rsidRPr="00A8405D">
        <w:rPr>
          <w:b w:val="0"/>
          <w:bCs/>
        </w:rPr>
        <w:t>Deliverable(s):</w:t>
      </w:r>
      <w:r w:rsidR="007D3A73" w:rsidRPr="00A8405D">
        <w:rPr>
          <w:b w:val="0"/>
          <w:bCs/>
        </w:rPr>
        <w:t xml:space="preserve"> </w:t>
      </w:r>
      <w:r w:rsidR="00547879" w:rsidRPr="00A8405D">
        <w:rPr>
          <w:b w:val="0"/>
          <w:bCs/>
        </w:rPr>
        <w:t>Database schema document.</w:t>
      </w:r>
    </w:p>
    <w:p w14:paraId="70ECFECC" w14:textId="77777777" w:rsidR="00656339" w:rsidRPr="00A8405D" w:rsidRDefault="00656339">
      <w:pPr>
        <w:rPr>
          <w:bCs/>
        </w:rPr>
      </w:pPr>
    </w:p>
    <w:p w14:paraId="4EF7CA60" w14:textId="55F278CF" w:rsidR="00656339" w:rsidRPr="00A8405D" w:rsidRDefault="00656339">
      <w:pPr>
        <w:pStyle w:val="Boilerplate"/>
        <w:rPr>
          <w:b w:val="0"/>
          <w:bCs/>
        </w:rPr>
      </w:pPr>
      <w:r w:rsidRPr="00A8405D">
        <w:rPr>
          <w:b w:val="0"/>
          <w:bCs/>
        </w:rPr>
        <w:t>Resources Needed:</w:t>
      </w:r>
      <w:r w:rsidR="00AA2D24" w:rsidRPr="00A8405D">
        <w:rPr>
          <w:b w:val="0"/>
          <w:bCs/>
        </w:rPr>
        <w:t xml:space="preserve"> </w:t>
      </w:r>
      <w:r w:rsidR="009F7497" w:rsidRPr="00A8405D">
        <w:rPr>
          <w:b w:val="0"/>
          <w:bCs/>
        </w:rPr>
        <w:t>Database designer, DBMS software.</w:t>
      </w:r>
    </w:p>
    <w:p w14:paraId="131B9EDE" w14:textId="77777777" w:rsidR="00656339" w:rsidRDefault="00656339"/>
    <w:p w14:paraId="25AA63E5" w14:textId="77777777" w:rsidR="00656339" w:rsidRDefault="00656339">
      <w:pPr>
        <w:pBdr>
          <w:bottom w:val="single" w:sz="18" w:space="1" w:color="auto"/>
        </w:pBdr>
        <w:rPr>
          <w:sz w:val="10"/>
        </w:rPr>
      </w:pPr>
    </w:p>
    <w:p w14:paraId="14C71957" w14:textId="77777777" w:rsidR="00656339" w:rsidRDefault="00656339">
      <w:pPr>
        <w:rPr>
          <w:sz w:val="10"/>
        </w:rPr>
      </w:pPr>
    </w:p>
    <w:p w14:paraId="3523ED95" w14:textId="582B5CDB" w:rsidR="00656339" w:rsidRDefault="00656339">
      <w:pPr>
        <w:pStyle w:val="Boilerplate"/>
        <w:tabs>
          <w:tab w:val="left" w:pos="7200"/>
        </w:tabs>
        <w:spacing w:after="0"/>
      </w:pPr>
      <w:r>
        <w:t>Action Item Number:</w:t>
      </w:r>
      <w:r w:rsidR="0014782A">
        <w:t xml:space="preserve"> 3</w:t>
      </w:r>
      <w:r>
        <w:tab/>
        <w:t>Owner:</w:t>
      </w:r>
      <w:r w:rsidR="0014782A">
        <w:t xml:space="preserve"> </w:t>
      </w:r>
      <w:r w:rsidR="00DE33DA">
        <w:t>Group 4</w:t>
      </w:r>
      <w:r w:rsidR="0014782A">
        <w:rPr>
          <w:b w:val="0"/>
          <w:sz w:val="22"/>
        </w:rPr>
        <w:t xml:space="preserve">                           </w:t>
      </w:r>
      <w:r>
        <w:t xml:space="preserve">Due Date: </w:t>
      </w:r>
      <w:r w:rsidR="0014782A">
        <w:t>2024-09-05</w:t>
      </w:r>
    </w:p>
    <w:p w14:paraId="3EAACE3C" w14:textId="7BF1275F" w:rsidR="00656339" w:rsidRPr="00A8405D" w:rsidRDefault="00656339" w:rsidP="00E6221E">
      <w:pPr>
        <w:pStyle w:val="Boilerplate"/>
        <w:rPr>
          <w:b w:val="0"/>
          <w:bCs/>
        </w:rPr>
      </w:pPr>
      <w:r w:rsidRPr="00A8405D">
        <w:rPr>
          <w:b w:val="0"/>
          <w:bCs/>
        </w:rPr>
        <w:t>Description of Activity:</w:t>
      </w:r>
      <w:r w:rsidR="004A3435" w:rsidRPr="00A8405D">
        <w:rPr>
          <w:b w:val="0"/>
          <w:bCs/>
        </w:rPr>
        <w:t xml:space="preserve"> </w:t>
      </w:r>
      <w:r w:rsidR="00E6221E" w:rsidRPr="00A8405D">
        <w:rPr>
          <w:b w:val="0"/>
          <w:bCs/>
        </w:rPr>
        <w:t>Develop the inventory management module.</w:t>
      </w:r>
    </w:p>
    <w:p w14:paraId="39B6B86D" w14:textId="636FD0E2" w:rsidR="00656339" w:rsidRPr="00A8405D" w:rsidRDefault="00656339">
      <w:pPr>
        <w:pStyle w:val="Boilerplate"/>
        <w:rPr>
          <w:b w:val="0"/>
          <w:bCs/>
        </w:rPr>
      </w:pPr>
      <w:r w:rsidRPr="00A8405D">
        <w:rPr>
          <w:b w:val="0"/>
          <w:bCs/>
        </w:rPr>
        <w:t>Deliverable(s):</w:t>
      </w:r>
      <w:r w:rsidR="004A3435" w:rsidRPr="00A8405D">
        <w:rPr>
          <w:b w:val="0"/>
          <w:bCs/>
        </w:rPr>
        <w:t xml:space="preserve"> </w:t>
      </w:r>
      <w:r w:rsidR="00240738" w:rsidRPr="00A8405D">
        <w:rPr>
          <w:b w:val="0"/>
          <w:bCs/>
        </w:rPr>
        <w:t>Inventory management module, documentation</w:t>
      </w:r>
    </w:p>
    <w:p w14:paraId="31CE0544" w14:textId="77777777" w:rsidR="00656339" w:rsidRPr="00A8405D" w:rsidRDefault="00656339">
      <w:pPr>
        <w:rPr>
          <w:bCs/>
        </w:rPr>
      </w:pPr>
    </w:p>
    <w:p w14:paraId="310A3344" w14:textId="6491C34B" w:rsidR="00CE62F2" w:rsidRPr="00A8405D" w:rsidRDefault="00656339" w:rsidP="00683A03">
      <w:pPr>
        <w:pStyle w:val="Boilerplate"/>
        <w:rPr>
          <w:b w:val="0"/>
          <w:bCs/>
          <w:sz w:val="10"/>
        </w:rPr>
      </w:pPr>
      <w:r w:rsidRPr="00A8405D">
        <w:rPr>
          <w:b w:val="0"/>
          <w:bCs/>
        </w:rPr>
        <w:t>Resources Needed:</w:t>
      </w:r>
      <w:r w:rsidR="004A3435" w:rsidRPr="00A8405D">
        <w:rPr>
          <w:b w:val="0"/>
          <w:bCs/>
        </w:rPr>
        <w:t xml:space="preserve"> </w:t>
      </w:r>
      <w:r w:rsidR="00476575" w:rsidRPr="00A8405D">
        <w:rPr>
          <w:b w:val="0"/>
          <w:bCs/>
        </w:rPr>
        <w:t>Backend developer, frontend developer.</w:t>
      </w:r>
    </w:p>
    <w:p w14:paraId="5981ADC5" w14:textId="77777777" w:rsidR="00547879" w:rsidRDefault="00547879" w:rsidP="00547879">
      <w:pPr>
        <w:pBdr>
          <w:bottom w:val="single" w:sz="18" w:space="1" w:color="auto"/>
        </w:pBdr>
        <w:rPr>
          <w:sz w:val="10"/>
        </w:rPr>
      </w:pPr>
    </w:p>
    <w:p w14:paraId="5EF437BB" w14:textId="77777777" w:rsidR="00547879" w:rsidRDefault="00547879" w:rsidP="00547879">
      <w:pPr>
        <w:rPr>
          <w:sz w:val="10"/>
        </w:rPr>
      </w:pPr>
    </w:p>
    <w:p w14:paraId="73661603" w14:textId="24A1C37E" w:rsidR="00CE62F2" w:rsidRDefault="00CE62F2" w:rsidP="00CE62F2">
      <w:pPr>
        <w:pStyle w:val="Boilerplate"/>
        <w:tabs>
          <w:tab w:val="left" w:pos="7200"/>
        </w:tabs>
        <w:spacing w:after="0"/>
      </w:pPr>
      <w:r>
        <w:t>Action Item Number: 4</w:t>
      </w:r>
      <w:r>
        <w:tab/>
        <w:t xml:space="preserve">Owner: </w:t>
      </w:r>
      <w:r w:rsidR="00DE33DA">
        <w:t>Group 4</w:t>
      </w:r>
      <w:r>
        <w:rPr>
          <w:b w:val="0"/>
          <w:sz w:val="22"/>
        </w:rPr>
        <w:t xml:space="preserve">                           </w:t>
      </w:r>
      <w:r>
        <w:t xml:space="preserve">Due Date: </w:t>
      </w:r>
      <w:r w:rsidR="00774E57">
        <w:t>2024-09-05</w:t>
      </w:r>
    </w:p>
    <w:p w14:paraId="2E67586B" w14:textId="49819E0E" w:rsidR="00CE62F2" w:rsidRPr="00A8405D" w:rsidRDefault="00CE62F2" w:rsidP="00CE62F2">
      <w:pPr>
        <w:pStyle w:val="Boilerplate"/>
        <w:rPr>
          <w:b w:val="0"/>
          <w:bCs/>
        </w:rPr>
      </w:pPr>
      <w:r w:rsidRPr="00A8405D">
        <w:rPr>
          <w:b w:val="0"/>
          <w:bCs/>
        </w:rPr>
        <w:t xml:space="preserve">Description of Activity: </w:t>
      </w:r>
      <w:r w:rsidR="001D4766" w:rsidRPr="00A8405D">
        <w:rPr>
          <w:b w:val="0"/>
          <w:bCs/>
        </w:rPr>
        <w:t>Implement the sales tracking feature.</w:t>
      </w:r>
    </w:p>
    <w:p w14:paraId="4DB7C6EE" w14:textId="77777777" w:rsidR="00CE62F2" w:rsidRPr="00A8405D" w:rsidRDefault="00CE62F2" w:rsidP="00CE62F2">
      <w:pPr>
        <w:rPr>
          <w:bCs/>
        </w:rPr>
      </w:pPr>
    </w:p>
    <w:p w14:paraId="1E576BEF" w14:textId="1371026A" w:rsidR="00CE62F2" w:rsidRPr="00A8405D" w:rsidRDefault="00CE62F2" w:rsidP="00CE62F2">
      <w:pPr>
        <w:pStyle w:val="Boilerplate"/>
        <w:rPr>
          <w:b w:val="0"/>
          <w:bCs/>
        </w:rPr>
      </w:pPr>
      <w:r w:rsidRPr="00A8405D">
        <w:rPr>
          <w:b w:val="0"/>
          <w:bCs/>
        </w:rPr>
        <w:t xml:space="preserve">Deliverable(s): </w:t>
      </w:r>
      <w:r w:rsidR="000019E4" w:rsidRPr="00A8405D">
        <w:rPr>
          <w:b w:val="0"/>
          <w:bCs/>
        </w:rPr>
        <w:t>Sales tracking module, user guides.</w:t>
      </w:r>
    </w:p>
    <w:p w14:paraId="1AD470A4" w14:textId="77777777" w:rsidR="00CE62F2" w:rsidRPr="00A8405D" w:rsidRDefault="00CE62F2" w:rsidP="00CE62F2">
      <w:pPr>
        <w:rPr>
          <w:bCs/>
        </w:rPr>
      </w:pPr>
    </w:p>
    <w:p w14:paraId="62F1FB9F" w14:textId="12AB9F9D" w:rsidR="00CE62F2" w:rsidRPr="00A8405D" w:rsidRDefault="00CE62F2" w:rsidP="00CE62F2">
      <w:pPr>
        <w:pStyle w:val="Boilerplate"/>
        <w:rPr>
          <w:b w:val="0"/>
          <w:bCs/>
        </w:rPr>
      </w:pPr>
      <w:r w:rsidRPr="00A8405D">
        <w:rPr>
          <w:b w:val="0"/>
          <w:bCs/>
        </w:rPr>
        <w:t xml:space="preserve">Resources Needed: </w:t>
      </w:r>
      <w:r w:rsidR="00F62AB1" w:rsidRPr="00A8405D">
        <w:rPr>
          <w:b w:val="0"/>
          <w:bCs/>
        </w:rPr>
        <w:t>Full-stack developer, UI/UX designer.</w:t>
      </w:r>
    </w:p>
    <w:p w14:paraId="784EFDDE" w14:textId="77777777" w:rsidR="00CE62F2" w:rsidRDefault="00CE62F2" w:rsidP="00CE62F2">
      <w:pPr>
        <w:pBdr>
          <w:bottom w:val="single" w:sz="18" w:space="1" w:color="auto"/>
        </w:pBdr>
        <w:rPr>
          <w:sz w:val="10"/>
        </w:rPr>
      </w:pPr>
    </w:p>
    <w:p w14:paraId="096E1833" w14:textId="77777777" w:rsidR="00CE62F2" w:rsidRDefault="00CE62F2" w:rsidP="00CE62F2">
      <w:pPr>
        <w:rPr>
          <w:sz w:val="10"/>
        </w:rPr>
      </w:pPr>
    </w:p>
    <w:p w14:paraId="5FA31B64" w14:textId="577D8D2E" w:rsidR="00CE62F2" w:rsidRDefault="00CE62F2" w:rsidP="00CE62F2">
      <w:pPr>
        <w:pStyle w:val="Boilerplate"/>
        <w:tabs>
          <w:tab w:val="left" w:pos="7200"/>
        </w:tabs>
        <w:spacing w:after="0"/>
      </w:pPr>
      <w:r>
        <w:t xml:space="preserve">Action Item Number: </w:t>
      </w:r>
      <w:r w:rsidR="00E44115">
        <w:t>5</w:t>
      </w:r>
      <w:r>
        <w:tab/>
        <w:t xml:space="preserve">Owner: </w:t>
      </w:r>
      <w:r w:rsidR="00DE33DA">
        <w:t>Group 4</w:t>
      </w:r>
      <w:r>
        <w:rPr>
          <w:b w:val="0"/>
          <w:sz w:val="22"/>
        </w:rPr>
        <w:t xml:space="preserve">                           </w:t>
      </w:r>
      <w:r>
        <w:t xml:space="preserve">Due Date: </w:t>
      </w:r>
      <w:r w:rsidR="00E44115">
        <w:t>2024-09-20</w:t>
      </w:r>
    </w:p>
    <w:p w14:paraId="0F5EB462" w14:textId="79159282" w:rsidR="00CE62F2" w:rsidRPr="00A8405D" w:rsidRDefault="00CE62F2" w:rsidP="00CE62F2">
      <w:pPr>
        <w:pStyle w:val="Boilerplate"/>
        <w:rPr>
          <w:b w:val="0"/>
          <w:bCs/>
        </w:rPr>
      </w:pPr>
      <w:r w:rsidRPr="00A8405D">
        <w:rPr>
          <w:b w:val="0"/>
          <w:bCs/>
        </w:rPr>
        <w:lastRenderedPageBreak/>
        <w:t xml:space="preserve">Description of Activity: </w:t>
      </w:r>
      <w:r w:rsidR="007750FB" w:rsidRPr="00A8405D">
        <w:rPr>
          <w:b w:val="0"/>
          <w:bCs/>
        </w:rPr>
        <w:t>Develop the customer management module.</w:t>
      </w:r>
    </w:p>
    <w:p w14:paraId="3F3ABA0A" w14:textId="77777777" w:rsidR="00CE62F2" w:rsidRPr="00A8405D" w:rsidRDefault="00CE62F2" w:rsidP="00CE62F2">
      <w:pPr>
        <w:rPr>
          <w:bCs/>
        </w:rPr>
      </w:pPr>
    </w:p>
    <w:p w14:paraId="5804A69A" w14:textId="5F9735F0" w:rsidR="00CE62F2" w:rsidRPr="00A8405D" w:rsidRDefault="00CE62F2" w:rsidP="008E6DEC">
      <w:pPr>
        <w:pStyle w:val="Boilerplate"/>
        <w:rPr>
          <w:b w:val="0"/>
          <w:bCs/>
        </w:rPr>
      </w:pPr>
      <w:r w:rsidRPr="00A8405D">
        <w:rPr>
          <w:b w:val="0"/>
          <w:bCs/>
        </w:rPr>
        <w:t xml:space="preserve">Deliverable(s): </w:t>
      </w:r>
      <w:r w:rsidR="00A02F9E" w:rsidRPr="00A8405D">
        <w:rPr>
          <w:b w:val="0"/>
          <w:bCs/>
        </w:rPr>
        <w:t>Customer management module, documentation.</w:t>
      </w:r>
    </w:p>
    <w:p w14:paraId="45783BB6" w14:textId="1AD4A322" w:rsidR="00CE62F2" w:rsidRPr="00A8405D" w:rsidRDefault="00CE62F2" w:rsidP="00CE62F2">
      <w:pPr>
        <w:pStyle w:val="Boilerplate"/>
        <w:rPr>
          <w:b w:val="0"/>
          <w:bCs/>
        </w:rPr>
      </w:pPr>
      <w:r w:rsidRPr="00A8405D">
        <w:rPr>
          <w:b w:val="0"/>
          <w:bCs/>
        </w:rPr>
        <w:t xml:space="preserve">Resources Needed: </w:t>
      </w:r>
      <w:r w:rsidR="000F7F17" w:rsidRPr="00A8405D">
        <w:rPr>
          <w:b w:val="0"/>
          <w:bCs/>
        </w:rPr>
        <w:t>Backend developer, frontend developer.</w:t>
      </w:r>
    </w:p>
    <w:p w14:paraId="4F9A1E53" w14:textId="77777777" w:rsidR="00CE62F2" w:rsidRDefault="00CE62F2" w:rsidP="00CE62F2">
      <w:pPr>
        <w:pBdr>
          <w:bottom w:val="single" w:sz="18" w:space="1" w:color="auto"/>
        </w:pBdr>
        <w:rPr>
          <w:sz w:val="10"/>
        </w:rPr>
      </w:pPr>
    </w:p>
    <w:p w14:paraId="668A256D" w14:textId="77777777" w:rsidR="00CE62F2" w:rsidRDefault="00CE62F2" w:rsidP="00CE62F2">
      <w:pPr>
        <w:rPr>
          <w:sz w:val="10"/>
        </w:rPr>
      </w:pPr>
    </w:p>
    <w:p w14:paraId="5CCAA72E" w14:textId="7928401C" w:rsidR="00CE62F2" w:rsidRDefault="00CE62F2" w:rsidP="00CE62F2">
      <w:pPr>
        <w:pStyle w:val="Boilerplate"/>
        <w:tabs>
          <w:tab w:val="left" w:pos="7200"/>
        </w:tabs>
        <w:spacing w:after="0"/>
      </w:pPr>
      <w:r>
        <w:t xml:space="preserve">Action Item Number: </w:t>
      </w:r>
      <w:r w:rsidR="00E44115">
        <w:t>6</w:t>
      </w:r>
      <w:r>
        <w:tab/>
        <w:t xml:space="preserve">Owner: </w:t>
      </w:r>
      <w:r w:rsidR="00DE33DA">
        <w:t>Group 4</w:t>
      </w:r>
      <w:r>
        <w:rPr>
          <w:b w:val="0"/>
          <w:sz w:val="22"/>
        </w:rPr>
        <w:t xml:space="preserve">                           </w:t>
      </w:r>
      <w:r>
        <w:t>Due Date: 2024-09-05</w:t>
      </w:r>
    </w:p>
    <w:p w14:paraId="657C6EB8" w14:textId="55BD83BC" w:rsidR="00CE62F2" w:rsidRPr="00A8405D" w:rsidRDefault="00CE62F2" w:rsidP="00CE62F2">
      <w:pPr>
        <w:pStyle w:val="Boilerplate"/>
        <w:rPr>
          <w:b w:val="0"/>
          <w:bCs/>
        </w:rPr>
      </w:pPr>
      <w:r w:rsidRPr="00A8405D">
        <w:rPr>
          <w:b w:val="0"/>
          <w:bCs/>
        </w:rPr>
        <w:t xml:space="preserve">Description of Activity: </w:t>
      </w:r>
      <w:r w:rsidR="00D11D4B" w:rsidRPr="00A8405D">
        <w:rPr>
          <w:b w:val="0"/>
          <w:bCs/>
        </w:rPr>
        <w:t>Integrate payment processing system.</w:t>
      </w:r>
    </w:p>
    <w:p w14:paraId="71B06EF8" w14:textId="77777777" w:rsidR="00CE62F2" w:rsidRPr="00A8405D" w:rsidRDefault="00CE62F2" w:rsidP="00CE62F2">
      <w:pPr>
        <w:rPr>
          <w:bCs/>
        </w:rPr>
      </w:pPr>
    </w:p>
    <w:p w14:paraId="189E100A" w14:textId="1C1CC8F3" w:rsidR="00CE62F2" w:rsidRPr="00A8405D" w:rsidRDefault="00CE62F2" w:rsidP="00CE62F2">
      <w:pPr>
        <w:pStyle w:val="Boilerplate"/>
        <w:rPr>
          <w:b w:val="0"/>
          <w:bCs/>
        </w:rPr>
      </w:pPr>
      <w:r w:rsidRPr="00A8405D">
        <w:rPr>
          <w:b w:val="0"/>
          <w:bCs/>
        </w:rPr>
        <w:t xml:space="preserve">Deliverable(s): </w:t>
      </w:r>
      <w:r w:rsidR="005711B1" w:rsidRPr="00A8405D">
        <w:rPr>
          <w:b w:val="0"/>
          <w:bCs/>
        </w:rPr>
        <w:t>Payment integration, test cases.</w:t>
      </w:r>
    </w:p>
    <w:p w14:paraId="02DA1180" w14:textId="77777777" w:rsidR="00CE62F2" w:rsidRPr="00A8405D" w:rsidRDefault="00CE62F2" w:rsidP="00CE62F2">
      <w:pPr>
        <w:rPr>
          <w:bCs/>
        </w:rPr>
      </w:pPr>
    </w:p>
    <w:p w14:paraId="6EFBAEA1" w14:textId="78894937" w:rsidR="00510D09" w:rsidRPr="00A8405D" w:rsidRDefault="00510D09" w:rsidP="00651A3D">
      <w:pPr>
        <w:pStyle w:val="Boilerplate"/>
        <w:rPr>
          <w:b w:val="0"/>
          <w:bCs/>
          <w:sz w:val="10"/>
        </w:rPr>
      </w:pPr>
      <w:r w:rsidRPr="00A8405D">
        <w:rPr>
          <w:b w:val="0"/>
          <w:bCs/>
        </w:rPr>
        <w:t xml:space="preserve">Resources Needed: </w:t>
      </w:r>
      <w:r w:rsidR="00651A3D" w:rsidRPr="00A8405D">
        <w:rPr>
          <w:b w:val="0"/>
          <w:bCs/>
        </w:rPr>
        <w:t>Software developer, payment gateway API.</w:t>
      </w:r>
    </w:p>
    <w:p w14:paraId="01FFB770" w14:textId="77777777" w:rsidR="00960270" w:rsidRDefault="00960270" w:rsidP="00960270">
      <w:pPr>
        <w:pBdr>
          <w:bottom w:val="single" w:sz="18" w:space="1" w:color="auto"/>
        </w:pBdr>
        <w:rPr>
          <w:sz w:val="10"/>
        </w:rPr>
      </w:pPr>
    </w:p>
    <w:p w14:paraId="4A2D01A7" w14:textId="77777777" w:rsidR="00960270" w:rsidRDefault="00960270" w:rsidP="00960270">
      <w:pPr>
        <w:rPr>
          <w:sz w:val="10"/>
        </w:rPr>
      </w:pPr>
    </w:p>
    <w:p w14:paraId="3924EDB7" w14:textId="15672136" w:rsidR="00CE62F2" w:rsidRDefault="00CE62F2" w:rsidP="00CE62F2">
      <w:pPr>
        <w:pStyle w:val="Boilerplate"/>
        <w:tabs>
          <w:tab w:val="left" w:pos="7200"/>
        </w:tabs>
        <w:spacing w:after="0"/>
      </w:pPr>
      <w:r>
        <w:t xml:space="preserve">Action Item Number: </w:t>
      </w:r>
      <w:r w:rsidR="00E44115">
        <w:t>7</w:t>
      </w:r>
      <w:r>
        <w:tab/>
        <w:t xml:space="preserve">Owner: </w:t>
      </w:r>
      <w:r w:rsidR="00DE33DA">
        <w:t>Group 4</w:t>
      </w:r>
      <w:r>
        <w:rPr>
          <w:b w:val="0"/>
          <w:sz w:val="22"/>
        </w:rPr>
        <w:t xml:space="preserve">                           </w:t>
      </w:r>
      <w:r>
        <w:t>Due Date: 2024-09-05</w:t>
      </w:r>
    </w:p>
    <w:p w14:paraId="58C057C5" w14:textId="62AD5D23" w:rsidR="00CE62F2" w:rsidRPr="00A8405D" w:rsidRDefault="00CE62F2" w:rsidP="00CE62F2">
      <w:pPr>
        <w:pStyle w:val="Boilerplate"/>
        <w:rPr>
          <w:b w:val="0"/>
          <w:bCs/>
        </w:rPr>
      </w:pPr>
      <w:r w:rsidRPr="00A8405D">
        <w:rPr>
          <w:b w:val="0"/>
          <w:bCs/>
        </w:rPr>
        <w:t xml:space="preserve">Description of Activity: </w:t>
      </w:r>
      <w:r w:rsidR="00457DDD" w:rsidRPr="00A8405D">
        <w:rPr>
          <w:b w:val="0"/>
          <w:bCs/>
        </w:rPr>
        <w:t>Create reporting and analytics features.</w:t>
      </w:r>
    </w:p>
    <w:p w14:paraId="65F40378" w14:textId="77777777" w:rsidR="00CE62F2" w:rsidRPr="00A8405D" w:rsidRDefault="00CE62F2" w:rsidP="00CE62F2">
      <w:pPr>
        <w:rPr>
          <w:bCs/>
        </w:rPr>
      </w:pPr>
    </w:p>
    <w:p w14:paraId="5D3609CE" w14:textId="77B05177" w:rsidR="00CE62F2" w:rsidRPr="00A8405D" w:rsidRDefault="00CE62F2" w:rsidP="00CE62F2">
      <w:pPr>
        <w:pStyle w:val="Boilerplate"/>
        <w:rPr>
          <w:b w:val="0"/>
          <w:bCs/>
        </w:rPr>
      </w:pPr>
      <w:r w:rsidRPr="00A8405D">
        <w:rPr>
          <w:b w:val="0"/>
          <w:bCs/>
        </w:rPr>
        <w:t xml:space="preserve">Deliverable(s): </w:t>
      </w:r>
      <w:r w:rsidR="005C391D" w:rsidRPr="00A8405D">
        <w:rPr>
          <w:b w:val="0"/>
          <w:bCs/>
        </w:rPr>
        <w:t>Reporting module, analytics dashboard.</w:t>
      </w:r>
    </w:p>
    <w:p w14:paraId="7D22FD4C" w14:textId="77777777" w:rsidR="00CE62F2" w:rsidRPr="00A8405D" w:rsidRDefault="00CE62F2" w:rsidP="00CE62F2">
      <w:pPr>
        <w:rPr>
          <w:bCs/>
        </w:rPr>
      </w:pPr>
    </w:p>
    <w:p w14:paraId="5AEEDBD6" w14:textId="000411AC" w:rsidR="00CE62F2" w:rsidRPr="00A8405D" w:rsidRDefault="00CE62F2" w:rsidP="005C391D">
      <w:pPr>
        <w:pStyle w:val="Boilerplate"/>
        <w:rPr>
          <w:b w:val="0"/>
          <w:bCs/>
          <w:sz w:val="10"/>
        </w:rPr>
      </w:pPr>
      <w:r w:rsidRPr="00A8405D">
        <w:rPr>
          <w:b w:val="0"/>
          <w:bCs/>
        </w:rPr>
        <w:t xml:space="preserve">Resources Needed: </w:t>
      </w:r>
      <w:r w:rsidR="005C391D" w:rsidRPr="00A8405D">
        <w:rPr>
          <w:b w:val="0"/>
          <w:bCs/>
        </w:rPr>
        <w:t>Data analyst, report designer.</w:t>
      </w:r>
    </w:p>
    <w:p w14:paraId="5F62ED02" w14:textId="77777777" w:rsidR="005C391D" w:rsidRDefault="005C391D" w:rsidP="005C391D">
      <w:pPr>
        <w:pBdr>
          <w:bottom w:val="single" w:sz="18" w:space="1" w:color="auto"/>
        </w:pBdr>
        <w:rPr>
          <w:sz w:val="10"/>
        </w:rPr>
      </w:pPr>
    </w:p>
    <w:p w14:paraId="712B5CC9" w14:textId="77777777" w:rsidR="005C391D" w:rsidRDefault="005C391D" w:rsidP="005C391D">
      <w:pPr>
        <w:rPr>
          <w:sz w:val="10"/>
        </w:rPr>
      </w:pPr>
    </w:p>
    <w:p w14:paraId="46B501A1" w14:textId="19EA9D50" w:rsidR="00CE62F2" w:rsidRDefault="00CE62F2" w:rsidP="00CE62F2">
      <w:pPr>
        <w:pStyle w:val="Boilerplate"/>
        <w:tabs>
          <w:tab w:val="left" w:pos="7200"/>
        </w:tabs>
        <w:spacing w:after="0"/>
      </w:pPr>
      <w:r>
        <w:t xml:space="preserve">Action Item Number: </w:t>
      </w:r>
      <w:r w:rsidR="00793938">
        <w:t>8</w:t>
      </w:r>
      <w:r>
        <w:tab/>
        <w:t xml:space="preserve">Owner: </w:t>
      </w:r>
      <w:r w:rsidR="00DE33DA">
        <w:t>Group 4</w:t>
      </w:r>
      <w:r>
        <w:rPr>
          <w:b w:val="0"/>
          <w:sz w:val="22"/>
        </w:rPr>
        <w:t xml:space="preserve">                           </w:t>
      </w:r>
      <w:r>
        <w:t xml:space="preserve">Due Date: </w:t>
      </w:r>
      <w:r w:rsidR="00793938">
        <w:t>2024-11-20</w:t>
      </w:r>
    </w:p>
    <w:p w14:paraId="290C5D2C" w14:textId="693DED7F" w:rsidR="00CE62F2" w:rsidRPr="00A8405D" w:rsidRDefault="00CE62F2" w:rsidP="00CE62F2">
      <w:pPr>
        <w:pStyle w:val="Boilerplate"/>
        <w:rPr>
          <w:b w:val="0"/>
          <w:bCs/>
        </w:rPr>
      </w:pPr>
      <w:r w:rsidRPr="00A8405D">
        <w:rPr>
          <w:b w:val="0"/>
          <w:bCs/>
        </w:rPr>
        <w:t xml:space="preserve">Description of Activity: </w:t>
      </w:r>
      <w:r w:rsidR="00583134" w:rsidRPr="00A8405D">
        <w:rPr>
          <w:b w:val="0"/>
          <w:bCs/>
        </w:rPr>
        <w:t>Test the complete Bakery Management System.</w:t>
      </w:r>
    </w:p>
    <w:p w14:paraId="5A5F3919" w14:textId="77777777" w:rsidR="00CE62F2" w:rsidRPr="00A8405D" w:rsidRDefault="00CE62F2" w:rsidP="00CE62F2">
      <w:pPr>
        <w:rPr>
          <w:bCs/>
        </w:rPr>
      </w:pPr>
    </w:p>
    <w:p w14:paraId="121E654D" w14:textId="3F8C034F" w:rsidR="00CE62F2" w:rsidRPr="00A8405D" w:rsidRDefault="00CE62F2" w:rsidP="00CE62F2">
      <w:pPr>
        <w:pStyle w:val="Boilerplate"/>
        <w:rPr>
          <w:b w:val="0"/>
          <w:bCs/>
        </w:rPr>
      </w:pPr>
      <w:r w:rsidRPr="00A8405D">
        <w:rPr>
          <w:b w:val="0"/>
          <w:bCs/>
        </w:rPr>
        <w:t xml:space="preserve">Deliverable(s): </w:t>
      </w:r>
      <w:r w:rsidR="000A520E" w:rsidRPr="00A8405D">
        <w:rPr>
          <w:b w:val="0"/>
          <w:bCs/>
        </w:rPr>
        <w:t>Test reports, bug fixes.</w:t>
      </w:r>
    </w:p>
    <w:p w14:paraId="3321000F" w14:textId="77777777" w:rsidR="00CE62F2" w:rsidRPr="00A8405D" w:rsidRDefault="00CE62F2" w:rsidP="00CE62F2">
      <w:pPr>
        <w:rPr>
          <w:bCs/>
        </w:rPr>
      </w:pPr>
    </w:p>
    <w:p w14:paraId="140C0510" w14:textId="2FE69382" w:rsidR="00CE62F2" w:rsidRPr="00A8405D" w:rsidRDefault="00CE62F2" w:rsidP="00CE62F2">
      <w:pPr>
        <w:pStyle w:val="Boilerplate"/>
        <w:rPr>
          <w:b w:val="0"/>
          <w:bCs/>
        </w:rPr>
      </w:pPr>
      <w:r w:rsidRPr="00A8405D">
        <w:rPr>
          <w:b w:val="0"/>
          <w:bCs/>
        </w:rPr>
        <w:t xml:space="preserve">Resources Needed: </w:t>
      </w:r>
      <w:r w:rsidR="000A520E" w:rsidRPr="00A8405D">
        <w:rPr>
          <w:b w:val="0"/>
          <w:bCs/>
        </w:rPr>
        <w:t>QA tester, test manager.</w:t>
      </w:r>
    </w:p>
    <w:p w14:paraId="2C2AE079" w14:textId="77777777" w:rsidR="00CE62F2" w:rsidRDefault="00CE62F2" w:rsidP="00CE62F2">
      <w:pPr>
        <w:pBdr>
          <w:bottom w:val="single" w:sz="18" w:space="1" w:color="auto"/>
        </w:pBdr>
        <w:rPr>
          <w:sz w:val="10"/>
        </w:rPr>
      </w:pPr>
    </w:p>
    <w:p w14:paraId="05DC17E7" w14:textId="77777777" w:rsidR="00581CC9" w:rsidRDefault="00581CC9" w:rsidP="00BE3609">
      <w:pPr>
        <w:pStyle w:val="Boilerplate"/>
        <w:tabs>
          <w:tab w:val="left" w:pos="7200"/>
        </w:tabs>
        <w:spacing w:after="0"/>
      </w:pPr>
    </w:p>
    <w:p w14:paraId="325C2981" w14:textId="5217F51E" w:rsidR="00BE3609" w:rsidRDefault="00BE3609" w:rsidP="00BE3609">
      <w:pPr>
        <w:pStyle w:val="Boilerplate"/>
        <w:tabs>
          <w:tab w:val="left" w:pos="7200"/>
        </w:tabs>
        <w:spacing w:after="0"/>
      </w:pPr>
      <w:r>
        <w:t>Action Item Number: 9</w:t>
      </w:r>
      <w:r>
        <w:tab/>
        <w:t xml:space="preserve">Owner: </w:t>
      </w:r>
      <w:r w:rsidR="00DE33DA">
        <w:t>Group 4</w:t>
      </w:r>
      <w:r>
        <w:rPr>
          <w:b w:val="0"/>
          <w:sz w:val="22"/>
        </w:rPr>
        <w:t xml:space="preserve">                           </w:t>
      </w:r>
      <w:r>
        <w:t>Due Date: 2024-12-05</w:t>
      </w:r>
    </w:p>
    <w:p w14:paraId="14B11B46" w14:textId="509F1136" w:rsidR="00BE3609" w:rsidRPr="00A8405D" w:rsidRDefault="00BE3609" w:rsidP="00BE3609">
      <w:pPr>
        <w:pStyle w:val="Boilerplate"/>
        <w:rPr>
          <w:b w:val="0"/>
          <w:bCs/>
        </w:rPr>
      </w:pPr>
      <w:r w:rsidRPr="00A8405D">
        <w:rPr>
          <w:b w:val="0"/>
          <w:bCs/>
        </w:rPr>
        <w:t>Description of Activity: Launch the Bakery Management System and provide training.</w:t>
      </w:r>
    </w:p>
    <w:p w14:paraId="69700500" w14:textId="77777777" w:rsidR="00BE3609" w:rsidRPr="00A8405D" w:rsidRDefault="00BE3609" w:rsidP="00BE3609">
      <w:pPr>
        <w:rPr>
          <w:bCs/>
        </w:rPr>
      </w:pPr>
    </w:p>
    <w:p w14:paraId="097CB02A" w14:textId="5CB8EF0E" w:rsidR="00BE3609" w:rsidRPr="00A8405D" w:rsidRDefault="00BE3609" w:rsidP="00BE3609">
      <w:pPr>
        <w:pStyle w:val="Boilerplate"/>
        <w:rPr>
          <w:b w:val="0"/>
          <w:bCs/>
        </w:rPr>
      </w:pPr>
      <w:r w:rsidRPr="00A8405D">
        <w:rPr>
          <w:b w:val="0"/>
          <w:bCs/>
        </w:rPr>
        <w:t>Deliverable(s): Launched system, training materials, training sessions.</w:t>
      </w:r>
    </w:p>
    <w:p w14:paraId="0F7EE299" w14:textId="77777777" w:rsidR="00BE3609" w:rsidRPr="00A8405D" w:rsidRDefault="00BE3609" w:rsidP="00BE3609">
      <w:pPr>
        <w:rPr>
          <w:bCs/>
        </w:rPr>
      </w:pPr>
    </w:p>
    <w:p w14:paraId="11C7C8EC" w14:textId="2F56A831" w:rsidR="00BE3609" w:rsidRPr="00A8405D" w:rsidRDefault="00BE3609" w:rsidP="00BE3609">
      <w:pPr>
        <w:pStyle w:val="Boilerplate"/>
        <w:rPr>
          <w:b w:val="0"/>
          <w:bCs/>
        </w:rPr>
      </w:pPr>
      <w:r w:rsidRPr="00A8405D">
        <w:rPr>
          <w:b w:val="0"/>
          <w:bCs/>
        </w:rPr>
        <w:lastRenderedPageBreak/>
        <w:t>Resources Needed: Training team, technical support.</w:t>
      </w:r>
    </w:p>
    <w:p w14:paraId="3873C832" w14:textId="77777777" w:rsidR="00BE3609" w:rsidRDefault="00BE3609" w:rsidP="00BE3609">
      <w:pPr>
        <w:pBdr>
          <w:bottom w:val="single" w:sz="18" w:space="1" w:color="auto"/>
        </w:pBdr>
        <w:rPr>
          <w:sz w:val="10"/>
        </w:rPr>
      </w:pPr>
    </w:p>
    <w:p w14:paraId="4CD4046C" w14:textId="77777777" w:rsidR="00BE3609" w:rsidRDefault="00BE3609" w:rsidP="00BE3609">
      <w:pPr>
        <w:rPr>
          <w:sz w:val="10"/>
        </w:rPr>
      </w:pPr>
    </w:p>
    <w:p w14:paraId="7E614545" w14:textId="77106CF8" w:rsidR="00B14A64" w:rsidRPr="00A8405D" w:rsidRDefault="00B14A64" w:rsidP="00B14A64">
      <w:pPr>
        <w:pStyle w:val="Boilerplate"/>
        <w:tabs>
          <w:tab w:val="left" w:pos="7200"/>
        </w:tabs>
        <w:spacing w:after="0"/>
        <w:rPr>
          <w:b w:val="0"/>
          <w:bCs/>
        </w:rPr>
      </w:pPr>
      <w:r>
        <w:t>Action Item Number: 10</w:t>
      </w:r>
      <w:r>
        <w:tab/>
        <w:t xml:space="preserve">Owner: </w:t>
      </w:r>
      <w:r w:rsidR="00DE33DA">
        <w:t>Group 4</w:t>
      </w:r>
      <w:r>
        <w:rPr>
          <w:b w:val="0"/>
          <w:sz w:val="22"/>
        </w:rPr>
        <w:t xml:space="preserve">                           </w:t>
      </w:r>
      <w:r>
        <w:t>Due Date: 2024-12-</w:t>
      </w:r>
      <w:r w:rsidRPr="00A8405D">
        <w:t>05</w:t>
      </w:r>
    </w:p>
    <w:p w14:paraId="6D1424AC" w14:textId="77687C5F" w:rsidR="00B14A64" w:rsidRPr="00A8405D" w:rsidRDefault="00B14A64" w:rsidP="00E201B4">
      <w:pPr>
        <w:pStyle w:val="Boilerplate"/>
        <w:rPr>
          <w:b w:val="0"/>
          <w:bCs/>
        </w:rPr>
      </w:pPr>
      <w:r w:rsidRPr="00A8405D">
        <w:rPr>
          <w:b w:val="0"/>
          <w:bCs/>
        </w:rPr>
        <w:t>Description of Activity</w:t>
      </w:r>
      <w:r w:rsidR="00E201B4" w:rsidRPr="00A8405D">
        <w:rPr>
          <w:b w:val="0"/>
          <w:bCs/>
        </w:rPr>
        <w:t xml:space="preserve"> Develop the supplier management module.</w:t>
      </w:r>
    </w:p>
    <w:p w14:paraId="38CFD298" w14:textId="3C633F32" w:rsidR="00B14A64" w:rsidRPr="00A8405D" w:rsidRDefault="00B14A64" w:rsidP="00B14A64">
      <w:pPr>
        <w:pStyle w:val="Boilerplate"/>
        <w:rPr>
          <w:b w:val="0"/>
          <w:bCs/>
        </w:rPr>
      </w:pPr>
      <w:r w:rsidRPr="00A8405D">
        <w:rPr>
          <w:b w:val="0"/>
          <w:bCs/>
        </w:rPr>
        <w:t xml:space="preserve">Deliverable(s): </w:t>
      </w:r>
      <w:r w:rsidR="0091122F" w:rsidRPr="00A8405D">
        <w:rPr>
          <w:b w:val="0"/>
          <w:bCs/>
        </w:rPr>
        <w:t>Supplier management module, documentation.</w:t>
      </w:r>
      <w:r w:rsidR="00DE33DA" w:rsidRPr="00A8405D">
        <w:rPr>
          <w:b w:val="0"/>
          <w:bCs/>
        </w:rPr>
        <w:t xml:space="preserve"> </w:t>
      </w:r>
      <w:r w:rsidRPr="00A8405D">
        <w:rPr>
          <w:b w:val="0"/>
          <w:bCs/>
        </w:rPr>
        <w:t>Launched system, training materials, training sessions.</w:t>
      </w:r>
    </w:p>
    <w:p w14:paraId="17CEF1A7" w14:textId="77777777" w:rsidR="00B14A64" w:rsidRPr="00A8405D" w:rsidRDefault="00B14A64" w:rsidP="00B14A64">
      <w:pPr>
        <w:rPr>
          <w:bCs/>
        </w:rPr>
      </w:pPr>
    </w:p>
    <w:p w14:paraId="5E3A9507" w14:textId="02C59ACD" w:rsidR="00B14A64" w:rsidRPr="00A8405D" w:rsidRDefault="00B14A64" w:rsidP="00ED07E3">
      <w:pPr>
        <w:pStyle w:val="Boilerplate"/>
        <w:rPr>
          <w:b w:val="0"/>
          <w:bCs/>
          <w:sz w:val="10"/>
        </w:rPr>
      </w:pPr>
      <w:r w:rsidRPr="00A8405D">
        <w:rPr>
          <w:b w:val="0"/>
          <w:bCs/>
        </w:rPr>
        <w:t xml:space="preserve">Resources Needed: </w:t>
      </w:r>
      <w:r w:rsidR="00ED07E3" w:rsidRPr="00A8405D">
        <w:rPr>
          <w:b w:val="0"/>
          <w:bCs/>
        </w:rPr>
        <w:t>Backend developer, frontend developer.</w:t>
      </w:r>
    </w:p>
    <w:p w14:paraId="5FC36AC8" w14:textId="77777777" w:rsidR="00581CC9" w:rsidRDefault="00581CC9" w:rsidP="00581CC9">
      <w:pPr>
        <w:pBdr>
          <w:bottom w:val="single" w:sz="18" w:space="1" w:color="auto"/>
        </w:pBdr>
        <w:rPr>
          <w:sz w:val="10"/>
        </w:rPr>
      </w:pPr>
    </w:p>
    <w:p w14:paraId="66E45997" w14:textId="77777777" w:rsidR="00581CC9" w:rsidRDefault="00581CC9" w:rsidP="00581CC9">
      <w:pPr>
        <w:rPr>
          <w:sz w:val="10"/>
        </w:rPr>
      </w:pPr>
    </w:p>
    <w:p w14:paraId="17EC76F3" w14:textId="1F02F9CA" w:rsidR="008174DD" w:rsidRDefault="00B14A64" w:rsidP="002F7E2A">
      <w:pPr>
        <w:pStyle w:val="Boilerplate"/>
        <w:tabs>
          <w:tab w:val="left" w:pos="7200"/>
        </w:tabs>
        <w:spacing w:after="0"/>
      </w:pPr>
      <w:r>
        <w:t>Action Item Number: 11</w:t>
      </w:r>
      <w:r>
        <w:tab/>
        <w:t xml:space="preserve">Owner: </w:t>
      </w:r>
      <w:r w:rsidR="00DE33DA">
        <w:t>Group 4</w:t>
      </w:r>
      <w:r>
        <w:rPr>
          <w:b w:val="0"/>
          <w:sz w:val="22"/>
        </w:rPr>
        <w:t xml:space="preserve">          </w:t>
      </w:r>
      <w:r w:rsidR="008174DD">
        <w:rPr>
          <w:b w:val="0"/>
          <w:sz w:val="22"/>
        </w:rPr>
        <w:t xml:space="preserve">               </w:t>
      </w:r>
      <w:r>
        <w:t xml:space="preserve">Due Date: </w:t>
      </w:r>
      <w:r w:rsidR="002F7E2A">
        <w:t>2024-12-</w:t>
      </w:r>
      <w:r w:rsidR="008174DD">
        <w:t>30</w:t>
      </w:r>
    </w:p>
    <w:p w14:paraId="6AF75F3C" w14:textId="2CA89288" w:rsidR="00B14A64" w:rsidRPr="00A8405D" w:rsidRDefault="00B14A64" w:rsidP="005F2C12">
      <w:pPr>
        <w:pStyle w:val="Boilerplate"/>
        <w:tabs>
          <w:tab w:val="left" w:pos="7200"/>
        </w:tabs>
        <w:spacing w:after="0"/>
        <w:rPr>
          <w:b w:val="0"/>
          <w:bCs/>
        </w:rPr>
      </w:pPr>
      <w:r w:rsidRPr="00A8405D">
        <w:rPr>
          <w:b w:val="0"/>
          <w:bCs/>
        </w:rPr>
        <w:t xml:space="preserve">Description of Activity: </w:t>
      </w:r>
      <w:r w:rsidR="005F2C12" w:rsidRPr="00A8405D">
        <w:rPr>
          <w:b w:val="0"/>
          <w:bCs/>
        </w:rPr>
        <w:t>Implement a notification system for order updates.</w:t>
      </w:r>
    </w:p>
    <w:p w14:paraId="2F0D81FA" w14:textId="29697800" w:rsidR="00B14A64" w:rsidRPr="00A8405D" w:rsidRDefault="00B14A64" w:rsidP="00B14A64">
      <w:pPr>
        <w:pStyle w:val="Boilerplate"/>
        <w:rPr>
          <w:b w:val="0"/>
          <w:bCs/>
        </w:rPr>
      </w:pPr>
      <w:r w:rsidRPr="00A8405D">
        <w:rPr>
          <w:b w:val="0"/>
          <w:bCs/>
        </w:rPr>
        <w:t xml:space="preserve">Deliverable(s): </w:t>
      </w:r>
      <w:r w:rsidR="000D3E9A" w:rsidRPr="00A8405D">
        <w:rPr>
          <w:b w:val="0"/>
          <w:bCs/>
        </w:rPr>
        <w:t>Notification system, user guides</w:t>
      </w:r>
      <w:r w:rsidRPr="00A8405D">
        <w:rPr>
          <w:b w:val="0"/>
          <w:bCs/>
        </w:rPr>
        <w:t>.</w:t>
      </w:r>
    </w:p>
    <w:p w14:paraId="34402412" w14:textId="77777777" w:rsidR="00B14A64" w:rsidRPr="00A8405D" w:rsidRDefault="00B14A64" w:rsidP="00B14A64">
      <w:pPr>
        <w:rPr>
          <w:bCs/>
        </w:rPr>
      </w:pPr>
    </w:p>
    <w:p w14:paraId="1BB48E9F" w14:textId="698E3A61" w:rsidR="00B14A64" w:rsidRPr="00A8405D" w:rsidRDefault="00B14A64" w:rsidP="00B14A64">
      <w:pPr>
        <w:pStyle w:val="Boilerplate"/>
        <w:rPr>
          <w:b w:val="0"/>
          <w:bCs/>
        </w:rPr>
      </w:pPr>
      <w:r w:rsidRPr="00A8405D">
        <w:rPr>
          <w:b w:val="0"/>
          <w:bCs/>
        </w:rPr>
        <w:t xml:space="preserve">Resources Needed: </w:t>
      </w:r>
      <w:r w:rsidR="00F230C1" w:rsidRPr="00A8405D">
        <w:rPr>
          <w:b w:val="0"/>
          <w:bCs/>
        </w:rPr>
        <w:t>Full-stack developer, UI/UX designer</w:t>
      </w:r>
      <w:r w:rsidRPr="00A8405D">
        <w:rPr>
          <w:b w:val="0"/>
          <w:bCs/>
        </w:rPr>
        <w:t>.</w:t>
      </w:r>
    </w:p>
    <w:p w14:paraId="78D0398F" w14:textId="77777777" w:rsidR="00B14A64" w:rsidRDefault="00B14A64" w:rsidP="00B14A64">
      <w:pPr>
        <w:pBdr>
          <w:bottom w:val="single" w:sz="18" w:space="1" w:color="auto"/>
        </w:pBdr>
        <w:rPr>
          <w:sz w:val="10"/>
        </w:rPr>
      </w:pPr>
    </w:p>
    <w:p w14:paraId="1D0AE271" w14:textId="2E0933FB" w:rsidR="00B14A64" w:rsidRDefault="00B14A64" w:rsidP="00B14A64">
      <w:pPr>
        <w:pStyle w:val="Boilerplate"/>
        <w:tabs>
          <w:tab w:val="left" w:pos="7200"/>
        </w:tabs>
        <w:spacing w:after="0"/>
      </w:pPr>
      <w:r>
        <w:t>Action Item Number: 12</w:t>
      </w:r>
      <w:r>
        <w:tab/>
        <w:t xml:space="preserve">Owner: </w:t>
      </w:r>
      <w:r w:rsidR="00DE33DA">
        <w:t>Group 4</w:t>
      </w:r>
      <w:r>
        <w:rPr>
          <w:b w:val="0"/>
          <w:sz w:val="22"/>
        </w:rPr>
        <w:t xml:space="preserve">                           </w:t>
      </w:r>
      <w:r>
        <w:t xml:space="preserve">Due Date: </w:t>
      </w:r>
      <w:r w:rsidR="00C37734">
        <w:t>2024-01-15</w:t>
      </w:r>
    </w:p>
    <w:p w14:paraId="4EF49D1C" w14:textId="7508FA3D" w:rsidR="00B14A64" w:rsidRPr="00A8405D" w:rsidRDefault="00B14A64" w:rsidP="00BC7871">
      <w:pPr>
        <w:pStyle w:val="Boilerplate"/>
        <w:rPr>
          <w:b w:val="0"/>
          <w:bCs/>
        </w:rPr>
      </w:pPr>
      <w:r w:rsidRPr="00A8405D">
        <w:rPr>
          <w:b w:val="0"/>
          <w:bCs/>
        </w:rPr>
        <w:t xml:space="preserve">Description of Activity: </w:t>
      </w:r>
      <w:r w:rsidR="00BC7871" w:rsidRPr="00A8405D">
        <w:rPr>
          <w:b w:val="0"/>
          <w:bCs/>
        </w:rPr>
        <w:t>Integrate social media sharing features.</w:t>
      </w:r>
    </w:p>
    <w:p w14:paraId="193C2D97" w14:textId="6EE39B7E" w:rsidR="00B14A64" w:rsidRPr="00A8405D" w:rsidRDefault="00B14A64" w:rsidP="00B14A64">
      <w:pPr>
        <w:pStyle w:val="Boilerplate"/>
        <w:rPr>
          <w:b w:val="0"/>
          <w:bCs/>
        </w:rPr>
      </w:pPr>
      <w:r w:rsidRPr="00A8405D">
        <w:rPr>
          <w:b w:val="0"/>
          <w:bCs/>
        </w:rPr>
        <w:t xml:space="preserve">Deliverable(s): </w:t>
      </w:r>
      <w:r w:rsidR="00BC7871" w:rsidRPr="00A8405D">
        <w:rPr>
          <w:b w:val="0"/>
          <w:bCs/>
        </w:rPr>
        <w:t>Social media integration, test cases.</w:t>
      </w:r>
    </w:p>
    <w:p w14:paraId="34ADBB58" w14:textId="77777777" w:rsidR="00B14A64" w:rsidRPr="00A8405D" w:rsidRDefault="00B14A64" w:rsidP="00B14A64">
      <w:pPr>
        <w:rPr>
          <w:bCs/>
        </w:rPr>
      </w:pPr>
    </w:p>
    <w:p w14:paraId="07F8EF5F" w14:textId="4858660B" w:rsidR="00B14A64" w:rsidRPr="00A8405D" w:rsidRDefault="00B14A64" w:rsidP="00B14A64">
      <w:pPr>
        <w:pStyle w:val="Boilerplate"/>
        <w:rPr>
          <w:b w:val="0"/>
          <w:bCs/>
        </w:rPr>
      </w:pPr>
      <w:r w:rsidRPr="00A8405D">
        <w:rPr>
          <w:b w:val="0"/>
          <w:bCs/>
        </w:rPr>
        <w:t xml:space="preserve">Resources Needed: </w:t>
      </w:r>
      <w:r w:rsidR="005E57C4" w:rsidRPr="00A8405D">
        <w:rPr>
          <w:b w:val="0"/>
          <w:bCs/>
        </w:rPr>
        <w:t>Software developer, social media API</w:t>
      </w:r>
      <w:r w:rsidRPr="00A8405D">
        <w:rPr>
          <w:b w:val="0"/>
          <w:bCs/>
        </w:rPr>
        <w:t>.</w:t>
      </w:r>
    </w:p>
    <w:p w14:paraId="7403BF2A" w14:textId="77777777" w:rsidR="00B14A64" w:rsidRDefault="00B14A64" w:rsidP="00B14A64">
      <w:pPr>
        <w:pBdr>
          <w:bottom w:val="single" w:sz="18" w:space="1" w:color="auto"/>
        </w:pBdr>
        <w:rPr>
          <w:sz w:val="10"/>
        </w:rPr>
      </w:pPr>
    </w:p>
    <w:p w14:paraId="4EC99C2D" w14:textId="77777777" w:rsidR="00B14A64" w:rsidRDefault="00B14A64" w:rsidP="00B14A64">
      <w:pPr>
        <w:rPr>
          <w:sz w:val="10"/>
        </w:rPr>
      </w:pPr>
    </w:p>
    <w:p w14:paraId="2C1F09B2" w14:textId="77777777" w:rsidR="00B14A64" w:rsidRDefault="00B14A64" w:rsidP="00B14A64">
      <w:pPr>
        <w:rPr>
          <w:sz w:val="10"/>
        </w:rPr>
      </w:pPr>
    </w:p>
    <w:p w14:paraId="076DC84B" w14:textId="77777777" w:rsidR="00B14A64" w:rsidRDefault="00B14A64" w:rsidP="00B14A64">
      <w:pPr>
        <w:rPr>
          <w:sz w:val="10"/>
        </w:rPr>
      </w:pPr>
    </w:p>
    <w:p w14:paraId="19A9A324" w14:textId="77777777" w:rsidR="00B14A64" w:rsidRDefault="00B14A64" w:rsidP="00B14A64">
      <w:pPr>
        <w:rPr>
          <w:sz w:val="10"/>
        </w:rPr>
      </w:pPr>
    </w:p>
    <w:p w14:paraId="63B22F8C" w14:textId="77777777" w:rsidR="008B1D0A" w:rsidRDefault="008B1D0A">
      <w:pPr>
        <w:pStyle w:val="Title"/>
      </w:pPr>
    </w:p>
    <w:p w14:paraId="61B1621E" w14:textId="77777777" w:rsidR="008B1D0A" w:rsidRDefault="008B1D0A">
      <w:pPr>
        <w:pStyle w:val="Title"/>
      </w:pPr>
    </w:p>
    <w:p w14:paraId="4F397F63" w14:textId="77777777" w:rsidR="008B1D0A" w:rsidRDefault="008B1D0A">
      <w:pPr>
        <w:pStyle w:val="Title"/>
      </w:pPr>
    </w:p>
    <w:p w14:paraId="78163AC3" w14:textId="77777777" w:rsidR="008B1D0A" w:rsidRDefault="008B1D0A">
      <w:pPr>
        <w:pStyle w:val="Title"/>
      </w:pPr>
    </w:p>
    <w:p w14:paraId="374BA94B" w14:textId="77777777" w:rsidR="008B1D0A" w:rsidRDefault="008B1D0A">
      <w:pPr>
        <w:pStyle w:val="Title"/>
      </w:pPr>
    </w:p>
    <w:p w14:paraId="636449CB" w14:textId="77777777" w:rsidR="008B1D0A" w:rsidRDefault="008B1D0A">
      <w:pPr>
        <w:pStyle w:val="Title"/>
      </w:pPr>
    </w:p>
    <w:p w14:paraId="714B67B2" w14:textId="77777777" w:rsidR="008B1D0A" w:rsidRDefault="008B1D0A">
      <w:pPr>
        <w:pStyle w:val="Title"/>
      </w:pPr>
    </w:p>
    <w:p w14:paraId="522B0ABE" w14:textId="77777777" w:rsidR="008B1D0A" w:rsidRDefault="008B1D0A">
      <w:pPr>
        <w:pStyle w:val="Title"/>
      </w:pPr>
    </w:p>
    <w:p w14:paraId="5CD704F4" w14:textId="77777777" w:rsidR="008B1D0A" w:rsidRDefault="008B1D0A">
      <w:pPr>
        <w:pStyle w:val="Title"/>
      </w:pPr>
    </w:p>
    <w:p w14:paraId="739D036F" w14:textId="77777777" w:rsidR="008B1D0A" w:rsidRDefault="008B1D0A">
      <w:pPr>
        <w:pStyle w:val="Title"/>
      </w:pPr>
    </w:p>
    <w:p w14:paraId="495842D3" w14:textId="77777777" w:rsidR="008B1D0A" w:rsidRDefault="008B1D0A">
      <w:pPr>
        <w:pStyle w:val="Title"/>
      </w:pPr>
    </w:p>
    <w:p w14:paraId="11483B82" w14:textId="77777777" w:rsidR="008B1D0A" w:rsidRDefault="008B1D0A">
      <w:pPr>
        <w:pStyle w:val="Title"/>
      </w:pPr>
    </w:p>
    <w:p w14:paraId="291C9B1B" w14:textId="77777777" w:rsidR="008B1D0A" w:rsidRDefault="008B1D0A">
      <w:pPr>
        <w:pStyle w:val="Title"/>
      </w:pPr>
    </w:p>
    <w:p w14:paraId="78E4673F" w14:textId="77777777" w:rsidR="008B1D0A" w:rsidRDefault="008B1D0A">
      <w:pPr>
        <w:pStyle w:val="Title"/>
      </w:pPr>
    </w:p>
    <w:p w14:paraId="2AE19597" w14:textId="77777777" w:rsidR="008B1D0A" w:rsidRDefault="008B1D0A">
      <w:pPr>
        <w:pStyle w:val="Title"/>
      </w:pPr>
    </w:p>
    <w:p w14:paraId="1A06E734" w14:textId="77777777" w:rsidR="008B1D0A" w:rsidRDefault="008B1D0A">
      <w:pPr>
        <w:pStyle w:val="Title"/>
      </w:pPr>
    </w:p>
    <w:p w14:paraId="5FEEAD86" w14:textId="77777777" w:rsidR="008B1D0A" w:rsidRDefault="008B1D0A">
      <w:pPr>
        <w:pStyle w:val="Title"/>
      </w:pPr>
    </w:p>
    <w:p w14:paraId="747E8B81" w14:textId="77777777" w:rsidR="008B1D0A" w:rsidRDefault="008B1D0A">
      <w:pPr>
        <w:pStyle w:val="Title"/>
      </w:pPr>
    </w:p>
    <w:p w14:paraId="580DC876" w14:textId="77777777" w:rsidR="008B1D0A" w:rsidRDefault="008B1D0A">
      <w:pPr>
        <w:pStyle w:val="Title"/>
      </w:pPr>
    </w:p>
    <w:p w14:paraId="11198369" w14:textId="35BABDBD" w:rsidR="00656339" w:rsidRDefault="00656339">
      <w:pPr>
        <w:pStyle w:val="Title"/>
      </w:pPr>
      <w:r>
        <w:t xml:space="preserve">Action Plan Tracking for </w:t>
      </w:r>
    </w:p>
    <w:p w14:paraId="1AD2FDB5" w14:textId="77777777" w:rsidR="00656339" w:rsidRDefault="00656339">
      <w:pPr>
        <w:pStyle w:val="Boilerplate"/>
      </w:pPr>
    </w:p>
    <w:p w14:paraId="2B5BC2D3" w14:textId="77777777" w:rsidR="00656339" w:rsidRDefault="00656339">
      <w:pPr>
        <w:pStyle w:val="Boilerplate"/>
      </w:pPr>
    </w:p>
    <w:tbl>
      <w:tblPr>
        <w:tblW w:w="99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530"/>
        <w:gridCol w:w="1620"/>
        <w:gridCol w:w="5310"/>
      </w:tblGrid>
      <w:tr w:rsidR="00656339" w14:paraId="1C0BF549" w14:textId="77777777" w:rsidTr="002E3CB4">
        <w:tc>
          <w:tcPr>
            <w:tcW w:w="1440" w:type="dxa"/>
            <w:tcBorders>
              <w:top w:val="single" w:sz="12" w:space="0" w:color="auto"/>
              <w:bottom w:val="double" w:sz="12" w:space="0" w:color="auto"/>
            </w:tcBorders>
          </w:tcPr>
          <w:p w14:paraId="7A4DE9B9" w14:textId="77777777" w:rsidR="00656339" w:rsidRDefault="00656339">
            <w:pPr>
              <w:pStyle w:val="Boilerplate"/>
              <w:spacing w:after="60"/>
              <w:jc w:val="center"/>
            </w:pPr>
            <w:r>
              <w:t>Action Item Number</w:t>
            </w:r>
          </w:p>
        </w:tc>
        <w:tc>
          <w:tcPr>
            <w:tcW w:w="1530" w:type="dxa"/>
            <w:tcBorders>
              <w:top w:val="single" w:sz="12" w:space="0" w:color="auto"/>
              <w:bottom w:val="double" w:sz="12" w:space="0" w:color="auto"/>
            </w:tcBorders>
          </w:tcPr>
          <w:p w14:paraId="1A0C4C94" w14:textId="77777777" w:rsidR="00656339" w:rsidRDefault="00656339">
            <w:pPr>
              <w:pStyle w:val="Boilerplate"/>
              <w:spacing w:after="60"/>
              <w:jc w:val="center"/>
            </w:pPr>
            <w:r>
              <w:br/>
              <w:t>Date Started</w:t>
            </w:r>
          </w:p>
        </w:tc>
        <w:tc>
          <w:tcPr>
            <w:tcW w:w="1620" w:type="dxa"/>
            <w:tcBorders>
              <w:top w:val="single" w:sz="12" w:space="0" w:color="auto"/>
              <w:bottom w:val="double" w:sz="12" w:space="0" w:color="auto"/>
            </w:tcBorders>
          </w:tcPr>
          <w:p w14:paraId="64E292AB" w14:textId="77777777" w:rsidR="00656339" w:rsidRDefault="00656339">
            <w:pPr>
              <w:pStyle w:val="Boilerplate"/>
              <w:spacing w:after="60"/>
              <w:jc w:val="center"/>
            </w:pPr>
            <w:r>
              <w:br/>
              <w:t>Date Completed</w:t>
            </w:r>
          </w:p>
        </w:tc>
        <w:tc>
          <w:tcPr>
            <w:tcW w:w="5310" w:type="dxa"/>
            <w:tcBorders>
              <w:top w:val="single" w:sz="12" w:space="0" w:color="auto"/>
              <w:bottom w:val="double" w:sz="12" w:space="0" w:color="auto"/>
            </w:tcBorders>
          </w:tcPr>
          <w:p w14:paraId="6321A035" w14:textId="77777777" w:rsidR="00656339" w:rsidRDefault="00656339">
            <w:pPr>
              <w:pStyle w:val="Boilerplate"/>
              <w:spacing w:after="60"/>
              <w:jc w:val="center"/>
            </w:pPr>
            <w:r>
              <w:br/>
            </w:r>
            <w:r>
              <w:br/>
              <w:t>Comments</w:t>
            </w:r>
          </w:p>
        </w:tc>
      </w:tr>
      <w:tr w:rsidR="00656339" w14:paraId="6DADC57F" w14:textId="77777777" w:rsidTr="002E3CB4">
        <w:tc>
          <w:tcPr>
            <w:tcW w:w="1440" w:type="dxa"/>
            <w:tcBorders>
              <w:top w:val="nil"/>
            </w:tcBorders>
          </w:tcPr>
          <w:p w14:paraId="11CDB7CE" w14:textId="79BF9EF2" w:rsidR="00656339" w:rsidRPr="003E0028" w:rsidRDefault="005D4FF1">
            <w:pPr>
              <w:pStyle w:val="Boilerplate"/>
              <w:tabs>
                <w:tab w:val="clear" w:pos="3600"/>
              </w:tabs>
              <w:jc w:val="center"/>
              <w:rPr>
                <w:b w:val="0"/>
                <w:sz w:val="22"/>
              </w:rPr>
            </w:pPr>
            <w:r w:rsidRPr="003E0028">
              <w:rPr>
                <w:b w:val="0"/>
                <w:sz w:val="22"/>
              </w:rPr>
              <w:t>1</w:t>
            </w:r>
          </w:p>
        </w:tc>
        <w:tc>
          <w:tcPr>
            <w:tcW w:w="1530" w:type="dxa"/>
            <w:tcBorders>
              <w:top w:val="nil"/>
            </w:tcBorders>
          </w:tcPr>
          <w:p w14:paraId="1C111BDA" w14:textId="1207A877" w:rsidR="00656339" w:rsidRPr="003E0028" w:rsidRDefault="005D4FF1">
            <w:pPr>
              <w:pStyle w:val="Boilerplate"/>
              <w:jc w:val="center"/>
              <w:rPr>
                <w:b w:val="0"/>
                <w:sz w:val="22"/>
              </w:rPr>
            </w:pPr>
            <w:r w:rsidRPr="003E0028">
              <w:rPr>
                <w:b w:val="0"/>
              </w:rPr>
              <w:t>2024-07-15</w:t>
            </w:r>
          </w:p>
        </w:tc>
        <w:tc>
          <w:tcPr>
            <w:tcW w:w="1620" w:type="dxa"/>
            <w:tcBorders>
              <w:top w:val="nil"/>
            </w:tcBorders>
          </w:tcPr>
          <w:p w14:paraId="57662EA5" w14:textId="25FE970A" w:rsidR="00656339" w:rsidRPr="003E0028" w:rsidRDefault="005D4FF1">
            <w:pPr>
              <w:pStyle w:val="Boilerplate"/>
              <w:tabs>
                <w:tab w:val="left" w:pos="1332"/>
              </w:tabs>
              <w:jc w:val="center"/>
              <w:rPr>
                <w:b w:val="0"/>
                <w:sz w:val="22"/>
              </w:rPr>
            </w:pPr>
            <w:r w:rsidRPr="003E0028">
              <w:rPr>
                <w:b w:val="0"/>
              </w:rPr>
              <w:t>2024-07-30</w:t>
            </w:r>
          </w:p>
        </w:tc>
        <w:tc>
          <w:tcPr>
            <w:tcW w:w="5310" w:type="dxa"/>
            <w:tcBorders>
              <w:top w:val="nil"/>
            </w:tcBorders>
          </w:tcPr>
          <w:p w14:paraId="06184F7B" w14:textId="61865F05" w:rsidR="00656339" w:rsidRPr="003E0028" w:rsidRDefault="005D4FF1">
            <w:pPr>
              <w:pStyle w:val="Boilerplate"/>
              <w:tabs>
                <w:tab w:val="clear" w:pos="3600"/>
                <w:tab w:val="right" w:pos="5202"/>
              </w:tabs>
              <w:rPr>
                <w:b w:val="0"/>
                <w:sz w:val="22"/>
              </w:rPr>
            </w:pPr>
            <w:r w:rsidRPr="003E0028">
              <w:rPr>
                <w:b w:val="0"/>
              </w:rPr>
              <w:t>Completed as planned.</w:t>
            </w:r>
          </w:p>
        </w:tc>
      </w:tr>
      <w:tr w:rsidR="00656339" w14:paraId="428218B8" w14:textId="77777777" w:rsidTr="002E3CB4">
        <w:tc>
          <w:tcPr>
            <w:tcW w:w="1440" w:type="dxa"/>
            <w:tcBorders>
              <w:top w:val="nil"/>
            </w:tcBorders>
          </w:tcPr>
          <w:p w14:paraId="3E7E9299" w14:textId="4741AED6" w:rsidR="00656339" w:rsidRPr="003E0028" w:rsidRDefault="005D4FF1">
            <w:pPr>
              <w:pStyle w:val="Boilerplate"/>
              <w:tabs>
                <w:tab w:val="clear" w:pos="3600"/>
              </w:tabs>
              <w:jc w:val="center"/>
              <w:rPr>
                <w:b w:val="0"/>
                <w:sz w:val="22"/>
              </w:rPr>
            </w:pPr>
            <w:r w:rsidRPr="003E0028">
              <w:rPr>
                <w:b w:val="0"/>
                <w:sz w:val="22"/>
              </w:rPr>
              <w:t>2</w:t>
            </w:r>
          </w:p>
        </w:tc>
        <w:tc>
          <w:tcPr>
            <w:tcW w:w="1530" w:type="dxa"/>
            <w:tcBorders>
              <w:top w:val="nil"/>
            </w:tcBorders>
          </w:tcPr>
          <w:p w14:paraId="18CABBFF" w14:textId="51DAC160" w:rsidR="00656339" w:rsidRPr="003E0028" w:rsidRDefault="005D4FF1">
            <w:pPr>
              <w:pStyle w:val="Boilerplate"/>
              <w:jc w:val="center"/>
              <w:rPr>
                <w:b w:val="0"/>
                <w:sz w:val="22"/>
              </w:rPr>
            </w:pPr>
            <w:r w:rsidRPr="003E0028">
              <w:rPr>
                <w:b w:val="0"/>
              </w:rPr>
              <w:t>2024-07-30</w:t>
            </w:r>
          </w:p>
        </w:tc>
        <w:tc>
          <w:tcPr>
            <w:tcW w:w="1620" w:type="dxa"/>
            <w:tcBorders>
              <w:top w:val="nil"/>
            </w:tcBorders>
          </w:tcPr>
          <w:p w14:paraId="349AD2E5" w14:textId="0C7DE93D" w:rsidR="00656339" w:rsidRPr="003E0028" w:rsidRDefault="005D4FF1">
            <w:pPr>
              <w:pStyle w:val="Boilerplate"/>
              <w:tabs>
                <w:tab w:val="left" w:pos="1332"/>
              </w:tabs>
              <w:jc w:val="center"/>
              <w:rPr>
                <w:b w:val="0"/>
                <w:sz w:val="22"/>
              </w:rPr>
            </w:pPr>
            <w:r w:rsidRPr="003E0028">
              <w:rPr>
                <w:b w:val="0"/>
              </w:rPr>
              <w:t>2024-08-15</w:t>
            </w:r>
          </w:p>
        </w:tc>
        <w:tc>
          <w:tcPr>
            <w:tcW w:w="5310" w:type="dxa"/>
            <w:tcBorders>
              <w:top w:val="nil"/>
            </w:tcBorders>
          </w:tcPr>
          <w:p w14:paraId="329969F1" w14:textId="71ED1F7D" w:rsidR="00656339" w:rsidRPr="003E0028" w:rsidRDefault="005D4FF1">
            <w:pPr>
              <w:pStyle w:val="Boilerplate"/>
              <w:tabs>
                <w:tab w:val="clear" w:pos="3600"/>
                <w:tab w:val="right" w:pos="5202"/>
              </w:tabs>
              <w:rPr>
                <w:b w:val="0"/>
                <w:sz w:val="22"/>
              </w:rPr>
            </w:pPr>
            <w:r w:rsidRPr="003E0028">
              <w:rPr>
                <w:b w:val="0"/>
              </w:rPr>
              <w:t>On track.</w:t>
            </w:r>
          </w:p>
        </w:tc>
      </w:tr>
      <w:tr w:rsidR="00656339" w14:paraId="510EDF2B" w14:textId="77777777" w:rsidTr="002E3CB4">
        <w:tc>
          <w:tcPr>
            <w:tcW w:w="1440" w:type="dxa"/>
            <w:tcBorders>
              <w:top w:val="nil"/>
            </w:tcBorders>
          </w:tcPr>
          <w:p w14:paraId="13FB2057" w14:textId="3DDD2A93" w:rsidR="00656339" w:rsidRPr="003E0028" w:rsidRDefault="005D4FF1">
            <w:pPr>
              <w:pStyle w:val="Boilerplate"/>
              <w:tabs>
                <w:tab w:val="clear" w:pos="3600"/>
              </w:tabs>
              <w:jc w:val="center"/>
              <w:rPr>
                <w:b w:val="0"/>
                <w:sz w:val="22"/>
              </w:rPr>
            </w:pPr>
            <w:r w:rsidRPr="003E0028">
              <w:rPr>
                <w:b w:val="0"/>
                <w:sz w:val="22"/>
              </w:rPr>
              <w:t>3</w:t>
            </w:r>
          </w:p>
        </w:tc>
        <w:tc>
          <w:tcPr>
            <w:tcW w:w="1530" w:type="dxa"/>
            <w:tcBorders>
              <w:top w:val="nil"/>
            </w:tcBorders>
          </w:tcPr>
          <w:p w14:paraId="241466C0" w14:textId="7F66AA7B" w:rsidR="00656339" w:rsidRPr="003E0028" w:rsidRDefault="00305453">
            <w:pPr>
              <w:pStyle w:val="Boilerplate"/>
              <w:jc w:val="center"/>
              <w:rPr>
                <w:b w:val="0"/>
                <w:sz w:val="22"/>
              </w:rPr>
            </w:pPr>
            <w:r w:rsidRPr="003E0028">
              <w:rPr>
                <w:b w:val="0"/>
              </w:rPr>
              <w:t>2024-08-16</w:t>
            </w:r>
          </w:p>
        </w:tc>
        <w:tc>
          <w:tcPr>
            <w:tcW w:w="1620" w:type="dxa"/>
            <w:tcBorders>
              <w:top w:val="nil"/>
            </w:tcBorders>
          </w:tcPr>
          <w:p w14:paraId="3DB68F9E" w14:textId="2045B39C" w:rsidR="00656339" w:rsidRPr="003E0028" w:rsidRDefault="00305453">
            <w:pPr>
              <w:pStyle w:val="Boilerplate"/>
              <w:tabs>
                <w:tab w:val="left" w:pos="1332"/>
              </w:tabs>
              <w:jc w:val="center"/>
              <w:rPr>
                <w:b w:val="0"/>
                <w:sz w:val="22"/>
              </w:rPr>
            </w:pPr>
            <w:r w:rsidRPr="003E0028">
              <w:rPr>
                <w:b w:val="0"/>
              </w:rPr>
              <w:t>2024-09-01</w:t>
            </w:r>
          </w:p>
        </w:tc>
        <w:tc>
          <w:tcPr>
            <w:tcW w:w="5310" w:type="dxa"/>
            <w:tcBorders>
              <w:top w:val="nil"/>
            </w:tcBorders>
          </w:tcPr>
          <w:p w14:paraId="1FB07F43" w14:textId="6383E84B" w:rsidR="00656339" w:rsidRPr="003E0028" w:rsidRDefault="00305453">
            <w:pPr>
              <w:pStyle w:val="Boilerplate"/>
              <w:tabs>
                <w:tab w:val="clear" w:pos="3600"/>
                <w:tab w:val="right" w:pos="5202"/>
              </w:tabs>
              <w:rPr>
                <w:b w:val="0"/>
                <w:sz w:val="22"/>
              </w:rPr>
            </w:pPr>
            <w:r w:rsidRPr="003E0028">
              <w:rPr>
                <w:b w:val="0"/>
              </w:rPr>
              <w:t>Development ongoing.</w:t>
            </w:r>
          </w:p>
        </w:tc>
      </w:tr>
      <w:tr w:rsidR="00656339" w14:paraId="7B7FD28C" w14:textId="77777777" w:rsidTr="002E3CB4">
        <w:tc>
          <w:tcPr>
            <w:tcW w:w="1440" w:type="dxa"/>
            <w:tcBorders>
              <w:top w:val="nil"/>
            </w:tcBorders>
          </w:tcPr>
          <w:p w14:paraId="42944671" w14:textId="68B71348" w:rsidR="00656339" w:rsidRPr="003E0028" w:rsidRDefault="005D4FF1">
            <w:pPr>
              <w:pStyle w:val="Boilerplate"/>
              <w:tabs>
                <w:tab w:val="clear" w:pos="3600"/>
              </w:tabs>
              <w:jc w:val="center"/>
              <w:rPr>
                <w:b w:val="0"/>
                <w:sz w:val="22"/>
              </w:rPr>
            </w:pPr>
            <w:r w:rsidRPr="003E0028">
              <w:rPr>
                <w:b w:val="0"/>
                <w:sz w:val="22"/>
              </w:rPr>
              <w:t>4</w:t>
            </w:r>
          </w:p>
        </w:tc>
        <w:tc>
          <w:tcPr>
            <w:tcW w:w="1530" w:type="dxa"/>
            <w:tcBorders>
              <w:top w:val="nil"/>
            </w:tcBorders>
          </w:tcPr>
          <w:p w14:paraId="4D5F4460" w14:textId="68D9F4EB" w:rsidR="00656339" w:rsidRPr="003E0028" w:rsidRDefault="002E3CB4">
            <w:pPr>
              <w:pStyle w:val="Boilerplate"/>
              <w:jc w:val="center"/>
              <w:rPr>
                <w:b w:val="0"/>
                <w:sz w:val="22"/>
              </w:rPr>
            </w:pPr>
            <w:r w:rsidRPr="003E0028">
              <w:rPr>
                <w:b w:val="0"/>
              </w:rPr>
              <w:t>2024-09-02</w:t>
            </w:r>
          </w:p>
        </w:tc>
        <w:tc>
          <w:tcPr>
            <w:tcW w:w="1620" w:type="dxa"/>
            <w:tcBorders>
              <w:top w:val="nil"/>
            </w:tcBorders>
          </w:tcPr>
          <w:p w14:paraId="5ACF0338" w14:textId="7B9F2AA8" w:rsidR="00656339" w:rsidRPr="003E0028" w:rsidRDefault="002E3CB4">
            <w:pPr>
              <w:pStyle w:val="Boilerplate"/>
              <w:tabs>
                <w:tab w:val="left" w:pos="1332"/>
              </w:tabs>
              <w:jc w:val="center"/>
              <w:rPr>
                <w:b w:val="0"/>
                <w:sz w:val="22"/>
              </w:rPr>
            </w:pPr>
            <w:r w:rsidRPr="003E0028">
              <w:rPr>
                <w:b w:val="0"/>
              </w:rPr>
              <w:t>2024-09-18</w:t>
            </w:r>
          </w:p>
        </w:tc>
        <w:tc>
          <w:tcPr>
            <w:tcW w:w="5310" w:type="dxa"/>
            <w:tcBorders>
              <w:top w:val="nil"/>
            </w:tcBorders>
          </w:tcPr>
          <w:p w14:paraId="52BB6E35" w14:textId="34CA83B6" w:rsidR="00656339" w:rsidRPr="003E0028" w:rsidRDefault="00305453">
            <w:pPr>
              <w:pStyle w:val="Boilerplate"/>
              <w:tabs>
                <w:tab w:val="clear" w:pos="3600"/>
                <w:tab w:val="right" w:pos="5202"/>
              </w:tabs>
              <w:rPr>
                <w:b w:val="0"/>
                <w:sz w:val="22"/>
              </w:rPr>
            </w:pPr>
            <w:r w:rsidRPr="003E0028">
              <w:rPr>
                <w:b w:val="0"/>
              </w:rPr>
              <w:t>Initial testing done.</w:t>
            </w:r>
          </w:p>
        </w:tc>
      </w:tr>
      <w:tr w:rsidR="00656339" w14:paraId="3164F785" w14:textId="77777777" w:rsidTr="002E3CB4">
        <w:tc>
          <w:tcPr>
            <w:tcW w:w="1440" w:type="dxa"/>
            <w:tcBorders>
              <w:top w:val="nil"/>
            </w:tcBorders>
          </w:tcPr>
          <w:p w14:paraId="71BD4941" w14:textId="526B8EBE" w:rsidR="00656339" w:rsidRPr="003E0028" w:rsidRDefault="005D4FF1">
            <w:pPr>
              <w:pStyle w:val="Boilerplate"/>
              <w:tabs>
                <w:tab w:val="clear" w:pos="3600"/>
              </w:tabs>
              <w:jc w:val="center"/>
              <w:rPr>
                <w:b w:val="0"/>
                <w:sz w:val="22"/>
              </w:rPr>
            </w:pPr>
            <w:r w:rsidRPr="003E0028">
              <w:rPr>
                <w:b w:val="0"/>
                <w:sz w:val="22"/>
              </w:rPr>
              <w:t>5</w:t>
            </w:r>
          </w:p>
        </w:tc>
        <w:tc>
          <w:tcPr>
            <w:tcW w:w="1530" w:type="dxa"/>
            <w:tcBorders>
              <w:top w:val="nil"/>
            </w:tcBorders>
          </w:tcPr>
          <w:p w14:paraId="05B04152" w14:textId="5D498C09" w:rsidR="00656339" w:rsidRPr="003E0028" w:rsidRDefault="002E3CB4">
            <w:pPr>
              <w:pStyle w:val="Boilerplate"/>
              <w:jc w:val="center"/>
              <w:rPr>
                <w:b w:val="0"/>
                <w:sz w:val="22"/>
              </w:rPr>
            </w:pPr>
            <w:r w:rsidRPr="003E0028">
              <w:rPr>
                <w:b w:val="0"/>
              </w:rPr>
              <w:t>2024-09-19</w:t>
            </w:r>
          </w:p>
        </w:tc>
        <w:tc>
          <w:tcPr>
            <w:tcW w:w="1620" w:type="dxa"/>
            <w:tcBorders>
              <w:top w:val="nil"/>
            </w:tcBorders>
          </w:tcPr>
          <w:p w14:paraId="55C6A042" w14:textId="7F2E9D44" w:rsidR="00656339" w:rsidRPr="003E0028" w:rsidRDefault="002E3CB4">
            <w:pPr>
              <w:pStyle w:val="Boilerplate"/>
              <w:tabs>
                <w:tab w:val="left" w:pos="1332"/>
              </w:tabs>
              <w:jc w:val="center"/>
              <w:rPr>
                <w:b w:val="0"/>
                <w:sz w:val="22"/>
              </w:rPr>
            </w:pPr>
            <w:r w:rsidRPr="003E0028">
              <w:rPr>
                <w:b w:val="0"/>
              </w:rPr>
              <w:t>2024-10-01</w:t>
            </w:r>
          </w:p>
        </w:tc>
        <w:tc>
          <w:tcPr>
            <w:tcW w:w="5310" w:type="dxa"/>
            <w:tcBorders>
              <w:top w:val="nil"/>
            </w:tcBorders>
          </w:tcPr>
          <w:p w14:paraId="3FFEEA07" w14:textId="49B761E9" w:rsidR="00656339" w:rsidRPr="003E0028" w:rsidRDefault="00305453">
            <w:pPr>
              <w:pStyle w:val="Boilerplate"/>
              <w:tabs>
                <w:tab w:val="clear" w:pos="3600"/>
                <w:tab w:val="right" w:pos="5202"/>
              </w:tabs>
              <w:rPr>
                <w:b w:val="0"/>
                <w:sz w:val="22"/>
              </w:rPr>
            </w:pPr>
            <w:r w:rsidRPr="003E0028">
              <w:rPr>
                <w:b w:val="0"/>
              </w:rPr>
              <w:t>Development ongoing.</w:t>
            </w:r>
          </w:p>
        </w:tc>
      </w:tr>
      <w:tr w:rsidR="00656339" w14:paraId="27C19A93" w14:textId="77777777" w:rsidTr="002E3CB4">
        <w:tc>
          <w:tcPr>
            <w:tcW w:w="1440" w:type="dxa"/>
            <w:tcBorders>
              <w:top w:val="nil"/>
            </w:tcBorders>
          </w:tcPr>
          <w:p w14:paraId="09786F27" w14:textId="034FE3D9" w:rsidR="00656339" w:rsidRPr="003E0028" w:rsidRDefault="005D4FF1">
            <w:pPr>
              <w:pStyle w:val="Boilerplate"/>
              <w:tabs>
                <w:tab w:val="clear" w:pos="3600"/>
              </w:tabs>
              <w:jc w:val="center"/>
              <w:rPr>
                <w:b w:val="0"/>
                <w:sz w:val="22"/>
              </w:rPr>
            </w:pPr>
            <w:r w:rsidRPr="003E0028">
              <w:rPr>
                <w:b w:val="0"/>
                <w:sz w:val="22"/>
              </w:rPr>
              <w:t>6</w:t>
            </w:r>
          </w:p>
        </w:tc>
        <w:tc>
          <w:tcPr>
            <w:tcW w:w="1530" w:type="dxa"/>
            <w:tcBorders>
              <w:top w:val="nil"/>
            </w:tcBorders>
          </w:tcPr>
          <w:p w14:paraId="6C4CE9BB" w14:textId="7149B96A" w:rsidR="00656339" w:rsidRPr="003E0028" w:rsidRDefault="002E3CB4">
            <w:pPr>
              <w:pStyle w:val="Boilerplate"/>
              <w:jc w:val="center"/>
              <w:rPr>
                <w:b w:val="0"/>
                <w:sz w:val="22"/>
              </w:rPr>
            </w:pPr>
            <w:r w:rsidRPr="003E0028">
              <w:rPr>
                <w:b w:val="0"/>
              </w:rPr>
              <w:t>2024-10-02</w:t>
            </w:r>
          </w:p>
        </w:tc>
        <w:tc>
          <w:tcPr>
            <w:tcW w:w="1620" w:type="dxa"/>
            <w:tcBorders>
              <w:top w:val="nil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3CB4" w:rsidRPr="003E0028" w14:paraId="40472F95" w14:textId="77777777" w:rsidTr="002E3CB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F50F801" w14:textId="77777777" w:rsidR="002E3CB4" w:rsidRPr="003E0028" w:rsidRDefault="002E3CB4" w:rsidP="002E3CB4">
                  <w:pPr>
                    <w:tabs>
                      <w:tab w:val="clear" w:pos="3600"/>
                    </w:tabs>
                    <w:spacing w:line="240" w:lineRule="auto"/>
                    <w:rPr>
                      <w:rFonts w:ascii="Times New Roman" w:hAnsi="Times New Roman"/>
                      <w:sz w:val="20"/>
                      <w:szCs w:val="24"/>
                      <w:lang w:val="vi-VN" w:eastAsia="vi-VN"/>
                    </w:rPr>
                  </w:pPr>
                </w:p>
              </w:tc>
            </w:tr>
          </w:tbl>
          <w:p w14:paraId="05F92C37" w14:textId="77777777" w:rsidR="002E3CB4" w:rsidRPr="003E0028" w:rsidRDefault="002E3CB4" w:rsidP="002E3CB4">
            <w:pPr>
              <w:tabs>
                <w:tab w:val="clear" w:pos="3600"/>
              </w:tabs>
              <w:spacing w:line="240" w:lineRule="auto"/>
              <w:rPr>
                <w:rFonts w:ascii="Times New Roman" w:hAnsi="Times New Roman"/>
                <w:vanish/>
                <w:sz w:val="24"/>
                <w:szCs w:val="24"/>
                <w:lang w:val="vi-VN" w:eastAsia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0"/>
            </w:tblGrid>
            <w:tr w:rsidR="002E3CB4" w:rsidRPr="003E0028" w14:paraId="0A5713E2" w14:textId="77777777" w:rsidTr="002E3CB4">
              <w:trPr>
                <w:tblCellSpacing w:w="15" w:type="dxa"/>
              </w:trPr>
              <w:tc>
                <w:tcPr>
                  <w:tcW w:w="1150" w:type="dxa"/>
                  <w:vAlign w:val="center"/>
                  <w:hideMark/>
                </w:tcPr>
                <w:p w14:paraId="4321FF97" w14:textId="77777777" w:rsidR="002E3CB4" w:rsidRPr="003E0028" w:rsidRDefault="002E3CB4" w:rsidP="002E3CB4">
                  <w:pPr>
                    <w:tabs>
                      <w:tab w:val="clear" w:pos="3600"/>
                    </w:tabs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  <w:lang w:val="vi-VN" w:eastAsia="vi-VN"/>
                    </w:rPr>
                  </w:pPr>
                  <w:r w:rsidRPr="003E0028">
                    <w:rPr>
                      <w:rFonts w:ascii="Times New Roman" w:hAnsi="Times New Roman"/>
                      <w:sz w:val="24"/>
                      <w:szCs w:val="24"/>
                      <w:lang w:val="vi-VN" w:eastAsia="vi-VN"/>
                    </w:rPr>
                    <w:t>2024-10-15</w:t>
                  </w:r>
                </w:p>
              </w:tc>
            </w:tr>
          </w:tbl>
          <w:p w14:paraId="5DAF9E79" w14:textId="77777777" w:rsidR="00656339" w:rsidRPr="003E0028" w:rsidRDefault="00656339">
            <w:pPr>
              <w:pStyle w:val="Boilerplate"/>
              <w:tabs>
                <w:tab w:val="left" w:pos="1332"/>
              </w:tabs>
              <w:jc w:val="center"/>
              <w:rPr>
                <w:b w:val="0"/>
                <w:sz w:val="22"/>
              </w:rPr>
            </w:pPr>
          </w:p>
        </w:tc>
        <w:tc>
          <w:tcPr>
            <w:tcW w:w="5310" w:type="dxa"/>
            <w:tcBorders>
              <w:top w:val="nil"/>
            </w:tcBorders>
          </w:tcPr>
          <w:p w14:paraId="355F6565" w14:textId="3C3304CD" w:rsidR="00656339" w:rsidRPr="003E0028" w:rsidRDefault="00305453">
            <w:pPr>
              <w:pStyle w:val="Boilerplate"/>
              <w:tabs>
                <w:tab w:val="clear" w:pos="3600"/>
                <w:tab w:val="right" w:pos="5202"/>
              </w:tabs>
              <w:rPr>
                <w:b w:val="0"/>
                <w:sz w:val="22"/>
              </w:rPr>
            </w:pPr>
            <w:r w:rsidRPr="003E0028">
              <w:rPr>
                <w:b w:val="0"/>
              </w:rPr>
              <w:t>Integration in progress.</w:t>
            </w:r>
          </w:p>
        </w:tc>
      </w:tr>
      <w:tr w:rsidR="00656339" w14:paraId="54795C95" w14:textId="77777777" w:rsidTr="002E3CB4">
        <w:tc>
          <w:tcPr>
            <w:tcW w:w="1440" w:type="dxa"/>
            <w:tcBorders>
              <w:top w:val="nil"/>
            </w:tcBorders>
          </w:tcPr>
          <w:p w14:paraId="4953CCCC" w14:textId="2AE4A0A0" w:rsidR="00656339" w:rsidRPr="003E0028" w:rsidRDefault="005D4FF1">
            <w:pPr>
              <w:pStyle w:val="Boilerplate"/>
              <w:tabs>
                <w:tab w:val="clear" w:pos="3600"/>
              </w:tabs>
              <w:jc w:val="center"/>
              <w:rPr>
                <w:b w:val="0"/>
                <w:sz w:val="22"/>
              </w:rPr>
            </w:pPr>
            <w:r w:rsidRPr="003E0028">
              <w:rPr>
                <w:b w:val="0"/>
                <w:sz w:val="22"/>
              </w:rPr>
              <w:t>7</w:t>
            </w:r>
          </w:p>
        </w:tc>
        <w:tc>
          <w:tcPr>
            <w:tcW w:w="1530" w:type="dxa"/>
            <w:tcBorders>
              <w:top w:val="nil"/>
            </w:tcBorders>
          </w:tcPr>
          <w:p w14:paraId="2EE48E52" w14:textId="1BCAED79" w:rsidR="00656339" w:rsidRPr="003E0028" w:rsidRDefault="002E3CB4">
            <w:pPr>
              <w:pStyle w:val="Boilerplate"/>
              <w:jc w:val="center"/>
              <w:rPr>
                <w:b w:val="0"/>
                <w:sz w:val="22"/>
              </w:rPr>
            </w:pPr>
            <w:r w:rsidRPr="003E0028">
              <w:rPr>
                <w:b w:val="0"/>
              </w:rPr>
              <w:t>2024-10-16</w:t>
            </w:r>
          </w:p>
        </w:tc>
        <w:tc>
          <w:tcPr>
            <w:tcW w:w="1620" w:type="dxa"/>
            <w:tcBorders>
              <w:top w:val="nil"/>
            </w:tcBorders>
          </w:tcPr>
          <w:p w14:paraId="11349BF6" w14:textId="4735ED6C" w:rsidR="00656339" w:rsidRPr="003E0028" w:rsidRDefault="002E3CB4">
            <w:pPr>
              <w:pStyle w:val="Boilerplate"/>
              <w:tabs>
                <w:tab w:val="left" w:pos="1332"/>
              </w:tabs>
              <w:jc w:val="center"/>
              <w:rPr>
                <w:b w:val="0"/>
                <w:sz w:val="22"/>
              </w:rPr>
            </w:pPr>
            <w:r w:rsidRPr="003E0028">
              <w:rPr>
                <w:b w:val="0"/>
              </w:rPr>
              <w:t>2024-10-30</w:t>
            </w:r>
          </w:p>
        </w:tc>
        <w:tc>
          <w:tcPr>
            <w:tcW w:w="5310" w:type="dxa"/>
            <w:tcBorders>
              <w:top w:val="nil"/>
            </w:tcBorders>
          </w:tcPr>
          <w:p w14:paraId="2A4FDA60" w14:textId="21BE643B" w:rsidR="00656339" w:rsidRPr="003E0028" w:rsidRDefault="00BE3609">
            <w:pPr>
              <w:pStyle w:val="Boilerplate"/>
              <w:tabs>
                <w:tab w:val="clear" w:pos="3600"/>
                <w:tab w:val="right" w:pos="5202"/>
              </w:tabs>
              <w:rPr>
                <w:b w:val="0"/>
                <w:sz w:val="22"/>
              </w:rPr>
            </w:pPr>
            <w:r w:rsidRPr="003E0028">
              <w:rPr>
                <w:b w:val="0"/>
              </w:rPr>
              <w:t>Design review complete.</w:t>
            </w:r>
          </w:p>
        </w:tc>
      </w:tr>
      <w:tr w:rsidR="00656339" w14:paraId="05CC9911" w14:textId="77777777" w:rsidTr="008B1D0A">
        <w:tc>
          <w:tcPr>
            <w:tcW w:w="1440" w:type="dxa"/>
            <w:tcBorders>
              <w:top w:val="nil"/>
              <w:bottom w:val="single" w:sz="6" w:space="0" w:color="auto"/>
            </w:tcBorders>
          </w:tcPr>
          <w:p w14:paraId="4EE19373" w14:textId="1FF2D4B9" w:rsidR="00656339" w:rsidRPr="003E0028" w:rsidRDefault="005D4FF1">
            <w:pPr>
              <w:pStyle w:val="Boilerplate"/>
              <w:tabs>
                <w:tab w:val="clear" w:pos="3600"/>
              </w:tabs>
              <w:jc w:val="center"/>
              <w:rPr>
                <w:b w:val="0"/>
                <w:sz w:val="22"/>
              </w:rPr>
            </w:pPr>
            <w:r w:rsidRPr="003E0028">
              <w:rPr>
                <w:b w:val="0"/>
                <w:sz w:val="22"/>
              </w:rPr>
              <w:t>8</w:t>
            </w:r>
          </w:p>
        </w:tc>
        <w:tc>
          <w:tcPr>
            <w:tcW w:w="1530" w:type="dxa"/>
            <w:tcBorders>
              <w:top w:val="nil"/>
              <w:bottom w:val="single" w:sz="6" w:space="0" w:color="auto"/>
            </w:tcBorders>
          </w:tcPr>
          <w:p w14:paraId="3EE27C04" w14:textId="0925008A" w:rsidR="00656339" w:rsidRPr="003E0028" w:rsidRDefault="002E3CB4">
            <w:pPr>
              <w:pStyle w:val="Boilerplate"/>
              <w:jc w:val="center"/>
              <w:rPr>
                <w:b w:val="0"/>
                <w:sz w:val="22"/>
              </w:rPr>
            </w:pPr>
            <w:r w:rsidRPr="003E0028">
              <w:rPr>
                <w:b w:val="0"/>
              </w:rPr>
              <w:t>2024-11-01</w:t>
            </w:r>
          </w:p>
        </w:tc>
        <w:tc>
          <w:tcPr>
            <w:tcW w:w="1620" w:type="dxa"/>
            <w:tcBorders>
              <w:top w:val="nil"/>
              <w:bottom w:val="single" w:sz="6" w:space="0" w:color="auto"/>
            </w:tcBorders>
          </w:tcPr>
          <w:p w14:paraId="11BC8C1C" w14:textId="5AD43D50" w:rsidR="00656339" w:rsidRPr="003E0028" w:rsidRDefault="002E3CB4">
            <w:pPr>
              <w:pStyle w:val="Boilerplate"/>
              <w:tabs>
                <w:tab w:val="left" w:pos="1332"/>
              </w:tabs>
              <w:jc w:val="center"/>
              <w:rPr>
                <w:b w:val="0"/>
                <w:sz w:val="22"/>
              </w:rPr>
            </w:pPr>
            <w:r w:rsidRPr="003E0028">
              <w:rPr>
                <w:b w:val="0"/>
              </w:rPr>
              <w:t>2024-11-15</w:t>
            </w:r>
          </w:p>
        </w:tc>
        <w:tc>
          <w:tcPr>
            <w:tcW w:w="5310" w:type="dxa"/>
            <w:tcBorders>
              <w:top w:val="nil"/>
              <w:bottom w:val="single" w:sz="6" w:space="0" w:color="auto"/>
            </w:tcBorders>
          </w:tcPr>
          <w:p w14:paraId="0957BBCF" w14:textId="1CC1C43A" w:rsidR="00656339" w:rsidRPr="003E0028" w:rsidRDefault="00BE3609">
            <w:pPr>
              <w:pStyle w:val="Boilerplate"/>
              <w:tabs>
                <w:tab w:val="clear" w:pos="3600"/>
                <w:tab w:val="right" w:pos="5202"/>
              </w:tabs>
              <w:rPr>
                <w:b w:val="0"/>
                <w:sz w:val="22"/>
              </w:rPr>
            </w:pPr>
            <w:r w:rsidRPr="003E0028">
              <w:rPr>
                <w:b w:val="0"/>
              </w:rPr>
              <w:t>Testing phase.</w:t>
            </w:r>
          </w:p>
        </w:tc>
      </w:tr>
      <w:tr w:rsidR="00656339" w14:paraId="45AA2548" w14:textId="77777777" w:rsidTr="008B1D0A">
        <w:trPr>
          <w:trHeight w:val="336"/>
        </w:trPr>
        <w:tc>
          <w:tcPr>
            <w:tcW w:w="144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518E2BE" w14:textId="41D78956" w:rsidR="00656339" w:rsidRPr="003E0028" w:rsidRDefault="005D4FF1">
            <w:pPr>
              <w:pStyle w:val="Boilerplate"/>
              <w:tabs>
                <w:tab w:val="clear" w:pos="3600"/>
              </w:tabs>
              <w:jc w:val="center"/>
              <w:rPr>
                <w:b w:val="0"/>
                <w:sz w:val="22"/>
              </w:rPr>
            </w:pPr>
            <w:r w:rsidRPr="003E0028">
              <w:rPr>
                <w:b w:val="0"/>
                <w:sz w:val="22"/>
              </w:rPr>
              <w:t>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F4406" w14:textId="38124F84" w:rsidR="00656339" w:rsidRPr="003E0028" w:rsidRDefault="002E3CB4">
            <w:pPr>
              <w:pStyle w:val="Boilerplate"/>
              <w:jc w:val="center"/>
              <w:rPr>
                <w:b w:val="0"/>
                <w:sz w:val="22"/>
              </w:rPr>
            </w:pPr>
            <w:r w:rsidRPr="003E0028">
              <w:rPr>
                <w:b w:val="0"/>
              </w:rPr>
              <w:t>2024-12-01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9271" w14:textId="290839AD" w:rsidR="00656339" w:rsidRPr="003E0028" w:rsidRDefault="002E3CB4">
            <w:pPr>
              <w:pStyle w:val="Boilerplate"/>
              <w:tabs>
                <w:tab w:val="left" w:pos="1332"/>
              </w:tabs>
              <w:jc w:val="center"/>
              <w:rPr>
                <w:b w:val="0"/>
                <w:sz w:val="22"/>
              </w:rPr>
            </w:pPr>
            <w:r w:rsidRPr="003E0028">
              <w:rPr>
                <w:b w:val="0"/>
              </w:rPr>
              <w:t>2024-12-15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3CB4" w:rsidRPr="003E0028" w14:paraId="75FE9A98" w14:textId="77777777" w:rsidTr="002E3CB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059898C" w14:textId="77777777" w:rsidR="002E3CB4" w:rsidRPr="003E0028" w:rsidRDefault="002E3CB4" w:rsidP="002E3CB4">
                  <w:pPr>
                    <w:tabs>
                      <w:tab w:val="clear" w:pos="3600"/>
                    </w:tabs>
                    <w:spacing w:line="240" w:lineRule="auto"/>
                    <w:rPr>
                      <w:rFonts w:ascii="Times New Roman" w:hAnsi="Times New Roman"/>
                      <w:sz w:val="20"/>
                      <w:szCs w:val="24"/>
                      <w:lang w:val="vi-VN" w:eastAsia="vi-VN"/>
                    </w:rPr>
                  </w:pPr>
                </w:p>
              </w:tc>
            </w:tr>
          </w:tbl>
          <w:p w14:paraId="437DB826" w14:textId="77777777" w:rsidR="002E3CB4" w:rsidRPr="003E0028" w:rsidRDefault="002E3CB4" w:rsidP="002E3CB4">
            <w:pPr>
              <w:tabs>
                <w:tab w:val="clear" w:pos="3600"/>
              </w:tabs>
              <w:spacing w:line="240" w:lineRule="auto"/>
              <w:rPr>
                <w:rFonts w:ascii="Times New Roman" w:hAnsi="Times New Roman"/>
                <w:vanish/>
                <w:sz w:val="24"/>
                <w:szCs w:val="24"/>
                <w:lang w:val="vi-VN" w:eastAsia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5"/>
            </w:tblGrid>
            <w:tr w:rsidR="002E3CB4" w:rsidRPr="003E0028" w14:paraId="465C9645" w14:textId="77777777" w:rsidTr="002E3CB4">
              <w:trPr>
                <w:tblCellSpacing w:w="15" w:type="dxa"/>
              </w:trPr>
              <w:tc>
                <w:tcPr>
                  <w:tcW w:w="4435" w:type="dxa"/>
                  <w:vAlign w:val="center"/>
                  <w:hideMark/>
                </w:tcPr>
                <w:p w14:paraId="490E5841" w14:textId="50E4004A" w:rsidR="002E3CB4" w:rsidRPr="003E0028" w:rsidRDefault="00076818" w:rsidP="002E3CB4">
                  <w:pPr>
                    <w:tabs>
                      <w:tab w:val="clear" w:pos="3600"/>
                    </w:tabs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  <w:lang w:val="vi-VN" w:eastAsia="vi-VN"/>
                    </w:rPr>
                  </w:pPr>
                  <w:r w:rsidRPr="003E0028">
                    <w:rPr>
                      <w:sz w:val="24"/>
                      <w:szCs w:val="24"/>
                    </w:rPr>
                    <w:t>Training completed.</w:t>
                  </w:r>
                </w:p>
              </w:tc>
            </w:tr>
          </w:tbl>
          <w:p w14:paraId="2B7BC10F" w14:textId="5AA1ACFD" w:rsidR="00656339" w:rsidRPr="003E0028" w:rsidRDefault="00656339">
            <w:pPr>
              <w:pStyle w:val="Boilerplate"/>
              <w:tabs>
                <w:tab w:val="clear" w:pos="3600"/>
                <w:tab w:val="right" w:pos="5202"/>
              </w:tabs>
              <w:rPr>
                <w:b w:val="0"/>
                <w:sz w:val="22"/>
              </w:rPr>
            </w:pPr>
          </w:p>
        </w:tc>
      </w:tr>
      <w:tr w:rsidR="008B1D0A" w14:paraId="0F2F95E4" w14:textId="77777777" w:rsidTr="00076818">
        <w:trPr>
          <w:trHeight w:val="368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322C8" w14:textId="2A44AFEE" w:rsidR="008B1D0A" w:rsidRPr="003E0028" w:rsidRDefault="008B1D0A">
            <w:pPr>
              <w:pStyle w:val="Boilerplate"/>
              <w:tabs>
                <w:tab w:val="clear" w:pos="3600"/>
              </w:tabs>
              <w:jc w:val="center"/>
              <w:rPr>
                <w:b w:val="0"/>
                <w:sz w:val="22"/>
              </w:rPr>
            </w:pPr>
            <w:r w:rsidRPr="003E0028">
              <w:rPr>
                <w:b w:val="0"/>
                <w:sz w:val="22"/>
              </w:rP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A46DF" w14:textId="2862FC0E" w:rsidR="008B1D0A" w:rsidRPr="003E0028" w:rsidRDefault="008B1D0A">
            <w:pPr>
              <w:pStyle w:val="Boilerplate"/>
              <w:jc w:val="center"/>
              <w:rPr>
                <w:b w:val="0"/>
              </w:rPr>
            </w:pPr>
            <w:r w:rsidRPr="003E0028">
              <w:rPr>
                <w:b w:val="0"/>
              </w:rPr>
              <w:t>2024-12-16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BF4B" w14:textId="5C3B9AB6" w:rsidR="008B1D0A" w:rsidRPr="003E0028" w:rsidRDefault="00FD5229">
            <w:pPr>
              <w:pStyle w:val="Boilerplate"/>
              <w:tabs>
                <w:tab w:val="left" w:pos="1332"/>
              </w:tabs>
              <w:jc w:val="center"/>
              <w:rPr>
                <w:b w:val="0"/>
              </w:rPr>
            </w:pPr>
            <w:r w:rsidRPr="003E0028">
              <w:rPr>
                <w:b w:val="0"/>
              </w:rPr>
              <w:t>2024-12-30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B05167" w14:textId="298DCD5C" w:rsidR="008B1D0A" w:rsidRPr="003E0028" w:rsidRDefault="00076818" w:rsidP="002E3CB4">
            <w:pPr>
              <w:tabs>
                <w:tab w:val="clear" w:pos="3600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vi-VN" w:eastAsia="vi-VN"/>
              </w:rPr>
            </w:pPr>
            <w:r w:rsidRPr="003E0028">
              <w:rPr>
                <w:sz w:val="24"/>
                <w:szCs w:val="24"/>
              </w:rPr>
              <w:t>Development ongoing.</w:t>
            </w:r>
          </w:p>
        </w:tc>
      </w:tr>
      <w:tr w:rsidR="008B1D0A" w14:paraId="5E4C1F61" w14:textId="77777777" w:rsidTr="008B1D0A">
        <w:trPr>
          <w:trHeight w:val="336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9F783" w14:textId="2271392D" w:rsidR="008B1D0A" w:rsidRPr="003E0028" w:rsidRDefault="008B1D0A">
            <w:pPr>
              <w:pStyle w:val="Boilerplate"/>
              <w:tabs>
                <w:tab w:val="clear" w:pos="3600"/>
              </w:tabs>
              <w:jc w:val="center"/>
              <w:rPr>
                <w:b w:val="0"/>
                <w:sz w:val="22"/>
              </w:rPr>
            </w:pPr>
            <w:r w:rsidRPr="003E0028">
              <w:rPr>
                <w:b w:val="0"/>
                <w:sz w:val="22"/>
              </w:rPr>
              <w:t>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31DD" w14:textId="4726A947" w:rsidR="008B1D0A" w:rsidRPr="003E0028" w:rsidRDefault="008B1D0A">
            <w:pPr>
              <w:pStyle w:val="Boilerplate"/>
              <w:jc w:val="center"/>
              <w:rPr>
                <w:b w:val="0"/>
              </w:rPr>
            </w:pPr>
            <w:r w:rsidRPr="003E0028">
              <w:rPr>
                <w:b w:val="0"/>
              </w:rPr>
              <w:t>2024-12-31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9385" w14:textId="7848FFB4" w:rsidR="008B1D0A" w:rsidRPr="003E0028" w:rsidRDefault="00FD5229">
            <w:pPr>
              <w:pStyle w:val="Boilerplate"/>
              <w:tabs>
                <w:tab w:val="left" w:pos="1332"/>
              </w:tabs>
              <w:jc w:val="center"/>
              <w:rPr>
                <w:b w:val="0"/>
              </w:rPr>
            </w:pPr>
            <w:r w:rsidRPr="003E0028">
              <w:rPr>
                <w:b w:val="0"/>
              </w:rPr>
              <w:t>2025-01-14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3A43EA" w14:textId="59302104" w:rsidR="008B1D0A" w:rsidRPr="003E0028" w:rsidRDefault="00076818" w:rsidP="002E3CB4">
            <w:pPr>
              <w:tabs>
                <w:tab w:val="clear" w:pos="3600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vi-VN" w:eastAsia="vi-VN"/>
              </w:rPr>
            </w:pPr>
            <w:r w:rsidRPr="003E0028">
              <w:rPr>
                <w:sz w:val="24"/>
                <w:szCs w:val="24"/>
              </w:rPr>
              <w:t>Initial testing done.</w:t>
            </w:r>
          </w:p>
        </w:tc>
      </w:tr>
      <w:tr w:rsidR="008B1D0A" w14:paraId="2B1D643D" w14:textId="77777777" w:rsidTr="008B1D0A">
        <w:trPr>
          <w:trHeight w:val="336"/>
        </w:trPr>
        <w:tc>
          <w:tcPr>
            <w:tcW w:w="144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9646C7" w14:textId="5A0B10B2" w:rsidR="008B1D0A" w:rsidRPr="003E0028" w:rsidRDefault="008B1D0A">
            <w:pPr>
              <w:pStyle w:val="Boilerplate"/>
              <w:tabs>
                <w:tab w:val="clear" w:pos="3600"/>
              </w:tabs>
              <w:jc w:val="center"/>
              <w:rPr>
                <w:b w:val="0"/>
                <w:sz w:val="22"/>
              </w:rPr>
            </w:pPr>
            <w:r w:rsidRPr="003E0028">
              <w:rPr>
                <w:b w:val="0"/>
                <w:sz w:val="22"/>
              </w:rP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125E142" w14:textId="0962FA66" w:rsidR="008B1D0A" w:rsidRPr="003E0028" w:rsidRDefault="00E00D96">
            <w:pPr>
              <w:pStyle w:val="Boilerplate"/>
              <w:jc w:val="center"/>
              <w:rPr>
                <w:b w:val="0"/>
              </w:rPr>
            </w:pPr>
            <w:r w:rsidRPr="003E0028">
              <w:rPr>
                <w:b w:val="0"/>
              </w:rPr>
              <w:t>2025-01-15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53F9E2E" w14:textId="3300795E" w:rsidR="008B1D0A" w:rsidRPr="003E0028" w:rsidRDefault="00CF1DF3">
            <w:pPr>
              <w:pStyle w:val="Boilerplate"/>
              <w:tabs>
                <w:tab w:val="left" w:pos="1332"/>
              </w:tabs>
              <w:jc w:val="center"/>
              <w:rPr>
                <w:b w:val="0"/>
              </w:rPr>
            </w:pPr>
            <w:r w:rsidRPr="003E0028">
              <w:rPr>
                <w:b w:val="0"/>
              </w:rPr>
              <w:t>2025-01-29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04A438A2" w14:textId="47C3E6D1" w:rsidR="008B1D0A" w:rsidRPr="003E0028" w:rsidRDefault="00076818" w:rsidP="002E3CB4">
            <w:pPr>
              <w:tabs>
                <w:tab w:val="clear" w:pos="3600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vi-VN" w:eastAsia="vi-VN"/>
              </w:rPr>
            </w:pPr>
            <w:r w:rsidRPr="003E0028">
              <w:rPr>
                <w:sz w:val="24"/>
                <w:szCs w:val="24"/>
              </w:rPr>
              <w:t>Social media APIs integrated.</w:t>
            </w:r>
          </w:p>
        </w:tc>
      </w:tr>
    </w:tbl>
    <w:p w14:paraId="2B6503EA" w14:textId="77777777" w:rsidR="00656339" w:rsidRDefault="00656339">
      <w:pPr>
        <w:pStyle w:val="Boilerplate"/>
      </w:pPr>
    </w:p>
    <w:sectPr w:rsidR="00656339">
      <w:headerReference w:type="default" r:id="rId6"/>
      <w:pgSz w:w="12240" w:h="15840" w:code="1"/>
      <w:pgMar w:top="1080" w:right="1440" w:bottom="117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81E11" w14:textId="77777777" w:rsidR="00743A1D" w:rsidRPr="000239C8" w:rsidRDefault="00743A1D">
      <w:pPr>
        <w:spacing w:line="240" w:lineRule="auto"/>
        <w:rPr>
          <w:sz w:val="18"/>
          <w:szCs w:val="19"/>
        </w:rPr>
        <w:pPrChange w:id="2" w:author="Karl Wiegers" w:date="2013-03-29T20:49:00Z">
          <w:pPr/>
        </w:pPrChange>
      </w:pPr>
      <w:r>
        <w:separator/>
      </w:r>
    </w:p>
  </w:endnote>
  <w:endnote w:type="continuationSeparator" w:id="0">
    <w:p w14:paraId="47748CB4" w14:textId="77777777" w:rsidR="00743A1D" w:rsidRPr="000239C8" w:rsidRDefault="00743A1D">
      <w:pPr>
        <w:spacing w:line="240" w:lineRule="auto"/>
        <w:rPr>
          <w:sz w:val="18"/>
          <w:szCs w:val="19"/>
        </w:rPr>
        <w:pPrChange w:id="3" w:author="Karl Wiegers" w:date="2013-03-29T20:49:00Z">
          <w:pPr/>
        </w:pPrChange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E23DC" w14:textId="77777777" w:rsidR="00743A1D" w:rsidRPr="000239C8" w:rsidRDefault="00743A1D">
      <w:pPr>
        <w:spacing w:line="240" w:lineRule="auto"/>
        <w:rPr>
          <w:sz w:val="18"/>
          <w:szCs w:val="19"/>
        </w:rPr>
        <w:pPrChange w:id="0" w:author="Karl Wiegers" w:date="2013-03-29T20:49:00Z">
          <w:pPr/>
        </w:pPrChange>
      </w:pPr>
      <w:r>
        <w:separator/>
      </w:r>
    </w:p>
  </w:footnote>
  <w:footnote w:type="continuationSeparator" w:id="0">
    <w:p w14:paraId="440E9ACE" w14:textId="77777777" w:rsidR="00743A1D" w:rsidRPr="000239C8" w:rsidRDefault="00743A1D">
      <w:pPr>
        <w:spacing w:line="240" w:lineRule="auto"/>
        <w:rPr>
          <w:sz w:val="18"/>
          <w:szCs w:val="19"/>
        </w:rPr>
        <w:pPrChange w:id="1" w:author="Karl Wiegers" w:date="2013-03-29T20:49:00Z">
          <w:pPr/>
        </w:pPrChange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3387C" w14:textId="360D6EDF" w:rsidR="00656339" w:rsidRDefault="00656339">
    <w:pPr>
      <w:pStyle w:val="Header"/>
      <w:tabs>
        <w:tab w:val="clear" w:pos="3600"/>
        <w:tab w:val="clear" w:pos="4320"/>
        <w:tab w:val="clear" w:pos="8640"/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7C40E1CB-8276-4BC0-B268-1B5FDFCD5201}"/>
    <w:docVar w:name="dgnword-eventsink" w:val="68436720"/>
  </w:docVars>
  <w:rsids>
    <w:rsidRoot w:val="000C1460"/>
    <w:rsid w:val="000019E4"/>
    <w:rsid w:val="00076818"/>
    <w:rsid w:val="000A520E"/>
    <w:rsid w:val="000C1460"/>
    <w:rsid w:val="000D3E9A"/>
    <w:rsid w:val="000F7F17"/>
    <w:rsid w:val="0014782A"/>
    <w:rsid w:val="00193AE1"/>
    <w:rsid w:val="001D4766"/>
    <w:rsid w:val="001F4C0C"/>
    <w:rsid w:val="00240738"/>
    <w:rsid w:val="002E3CB4"/>
    <w:rsid w:val="002F7E2A"/>
    <w:rsid w:val="00305453"/>
    <w:rsid w:val="003B4962"/>
    <w:rsid w:val="003E0028"/>
    <w:rsid w:val="00457DDD"/>
    <w:rsid w:val="00476575"/>
    <w:rsid w:val="00482B3B"/>
    <w:rsid w:val="004A3435"/>
    <w:rsid w:val="004B1230"/>
    <w:rsid w:val="00510D09"/>
    <w:rsid w:val="00547879"/>
    <w:rsid w:val="005711B1"/>
    <w:rsid w:val="0057506F"/>
    <w:rsid w:val="00581CC9"/>
    <w:rsid w:val="0058246C"/>
    <w:rsid w:val="00583134"/>
    <w:rsid w:val="005C391D"/>
    <w:rsid w:val="005D4FF1"/>
    <w:rsid w:val="005E57C4"/>
    <w:rsid w:val="005F2C12"/>
    <w:rsid w:val="00651A3D"/>
    <w:rsid w:val="00656339"/>
    <w:rsid w:val="00683A03"/>
    <w:rsid w:val="00743A1D"/>
    <w:rsid w:val="00774E57"/>
    <w:rsid w:val="007750FB"/>
    <w:rsid w:val="00793938"/>
    <w:rsid w:val="007D3A73"/>
    <w:rsid w:val="007F1A19"/>
    <w:rsid w:val="008174DD"/>
    <w:rsid w:val="008723CC"/>
    <w:rsid w:val="008B1D0A"/>
    <w:rsid w:val="008D1084"/>
    <w:rsid w:val="008E6DEC"/>
    <w:rsid w:val="0091122F"/>
    <w:rsid w:val="00960270"/>
    <w:rsid w:val="009F7497"/>
    <w:rsid w:val="00A01D59"/>
    <w:rsid w:val="00A02F9E"/>
    <w:rsid w:val="00A3077F"/>
    <w:rsid w:val="00A46D13"/>
    <w:rsid w:val="00A8405D"/>
    <w:rsid w:val="00AA2D24"/>
    <w:rsid w:val="00B14A64"/>
    <w:rsid w:val="00BC7871"/>
    <w:rsid w:val="00BE3609"/>
    <w:rsid w:val="00C124E8"/>
    <w:rsid w:val="00C3287A"/>
    <w:rsid w:val="00C37734"/>
    <w:rsid w:val="00CE37CE"/>
    <w:rsid w:val="00CE62F2"/>
    <w:rsid w:val="00CF1DF3"/>
    <w:rsid w:val="00D11D4B"/>
    <w:rsid w:val="00D873C8"/>
    <w:rsid w:val="00DE33DA"/>
    <w:rsid w:val="00DE5771"/>
    <w:rsid w:val="00DE68C5"/>
    <w:rsid w:val="00E00D96"/>
    <w:rsid w:val="00E201B4"/>
    <w:rsid w:val="00E44115"/>
    <w:rsid w:val="00E6221E"/>
    <w:rsid w:val="00ED07E3"/>
    <w:rsid w:val="00F230C1"/>
    <w:rsid w:val="00F62AB1"/>
    <w:rsid w:val="00FD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2587EA"/>
  <w15:docId w15:val="{DE5CDAF4-7C93-412E-A38B-9E358CCC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3600"/>
      </w:tabs>
      <w:spacing w:line="220" w:lineRule="exact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spacing w:before="360" w:after="60" w:line="240" w:lineRule="auto"/>
      <w:outlineLvl w:val="0"/>
    </w:pPr>
    <w:rPr>
      <w:b/>
      <w:kern w:val="2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ilerplate">
    <w:name w:val="Boilerplate"/>
    <w:basedOn w:val="Normal"/>
    <w:pPr>
      <w:spacing w:before="120" w:after="80" w:line="240" w:lineRule="auto"/>
    </w:pPr>
    <w:rPr>
      <w:b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pBdr>
        <w:top w:val="double" w:sz="12" w:space="1" w:color="auto"/>
      </w:pBdr>
      <w:tabs>
        <w:tab w:val="center" w:pos="4680"/>
        <w:tab w:val="right" w:pos="9360"/>
      </w:tabs>
    </w:pPr>
    <w:rPr>
      <w:b/>
      <w:i/>
      <w:sz w:val="20"/>
    </w:rPr>
  </w:style>
  <w:style w:type="paragraph" w:styleId="Title">
    <w:name w:val="Title"/>
    <w:basedOn w:val="Normal"/>
    <w:qFormat/>
    <w:pPr>
      <w:spacing w:line="240" w:lineRule="auto"/>
      <w:jc w:val="center"/>
    </w:pPr>
    <w:rPr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action_plan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action_plan_template.dot</Template>
  <TotalTime>75</TotalTime>
  <Pages>5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Action Plan for Process Improvement</vt:lpstr>
    </vt:vector>
  </TitlesOfParts>
  <Company>Process Impact</Company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Action Plan for Process Improvement</dc:title>
  <dc:creator>Karl Wiegers</dc:creator>
  <cp:lastModifiedBy>PinkKyy Nevve</cp:lastModifiedBy>
  <cp:revision>67</cp:revision>
  <cp:lastPrinted>1996-01-18T23:22:00Z</cp:lastPrinted>
  <dcterms:created xsi:type="dcterms:W3CDTF">2013-04-01T18:41:00Z</dcterms:created>
  <dcterms:modified xsi:type="dcterms:W3CDTF">2024-07-15T17:20:00Z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efc8ee997c37aa96ff77cfb08e24d8612cb8ce44bf61b44665ad1bc6eaaf7238</vt:lpwstr>
  </property>
</Properties>
</file>